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D5F" w:rsidRPr="00D32C36" w:rsidRDefault="00F5499C" w:rsidP="00D32C36">
      <w:pPr>
        <w:pStyle w:val="Name"/>
      </w:pPr>
      <w:r w:rsidRPr="00D32C36">
        <w:t>Liam Smith</w:t>
      </w:r>
    </w:p>
    <w:p w:rsidR="005F6D5F" w:rsidRDefault="00F5499C">
      <w:pPr>
        <w:pStyle w:val="Address"/>
      </w:pPr>
      <w:r>
        <w:t>619 Gagnon Place</w:t>
      </w:r>
    </w:p>
    <w:p w:rsidR="005F6D5F" w:rsidRDefault="00F5499C">
      <w:pPr>
        <w:pStyle w:val="Address"/>
      </w:pPr>
      <w:r>
        <w:t xml:space="preserve"> Newmarket, Ontario L3X 1V8</w:t>
      </w:r>
      <w:r w:rsidR="00CE017A">
        <w:t xml:space="preserve"> </w:t>
      </w:r>
    </w:p>
    <w:p w:rsidR="005F6D5F" w:rsidRDefault="00F5499C">
      <w:pPr>
        <w:pStyle w:val="Address"/>
      </w:pPr>
      <w:r>
        <w:t>(905) 751-8860</w:t>
      </w:r>
    </w:p>
    <w:p w:rsidR="005F6D5F" w:rsidRDefault="00302775">
      <w:pPr>
        <w:pStyle w:val="Address"/>
      </w:pPr>
      <w:r w:rsidRPr="00302775">
        <w:t>liam16@outlook.com</w:t>
      </w:r>
    </w:p>
    <w:p w:rsidR="00302775" w:rsidRDefault="005A20B6" w:rsidP="006C2D2E">
      <w:pPr>
        <w:pStyle w:val="ResumeHeadings"/>
        <w:jc w:val="left"/>
      </w:pPr>
      <w:r>
        <w:t>Objective</w:t>
      </w:r>
    </w:p>
    <w:p w:rsidR="00302775" w:rsidRPr="00977A25" w:rsidRDefault="00AC6A5F" w:rsidP="00832627">
      <w:pPr>
        <w:pStyle w:val="JobDescriptionandResponsibilities"/>
        <w:rPr>
          <w:sz w:val="24"/>
          <w:szCs w:val="24"/>
        </w:rPr>
      </w:pPr>
      <w:r>
        <w:rPr>
          <w:sz w:val="24"/>
          <w:szCs w:val="24"/>
        </w:rPr>
        <w:t xml:space="preserve">To obtain a brand ambassador position working </w:t>
      </w:r>
      <w:r w:rsidR="00156406">
        <w:rPr>
          <w:sz w:val="24"/>
          <w:szCs w:val="24"/>
        </w:rPr>
        <w:t>in a mobile tour setting</w:t>
      </w:r>
    </w:p>
    <w:p w:rsidR="009E15D2" w:rsidRDefault="009E15D2" w:rsidP="006C2D2E">
      <w:pPr>
        <w:pStyle w:val="ResumeHeadings"/>
        <w:jc w:val="left"/>
      </w:pPr>
      <w:r>
        <w:t>Achievements/Awards</w:t>
      </w:r>
    </w:p>
    <w:p w:rsidR="005B163C" w:rsidRDefault="003B2E31" w:rsidP="005B163C">
      <w:pPr>
        <w:pStyle w:val="JobDescriptionandResponsibilities"/>
        <w:rPr>
          <w:sz w:val="24"/>
          <w:szCs w:val="24"/>
        </w:rPr>
      </w:pPr>
      <w:r>
        <w:rPr>
          <w:sz w:val="24"/>
          <w:szCs w:val="24"/>
        </w:rPr>
        <w:t>Honor Roll Student</w:t>
      </w:r>
    </w:p>
    <w:p w:rsidR="005B163C" w:rsidRDefault="005B163C" w:rsidP="005B163C">
      <w:pPr>
        <w:pStyle w:val="JobDescriptionandResponsibilities"/>
        <w:rPr>
          <w:sz w:val="24"/>
          <w:szCs w:val="24"/>
        </w:rPr>
      </w:pPr>
      <w:r>
        <w:rPr>
          <w:sz w:val="24"/>
          <w:szCs w:val="24"/>
        </w:rPr>
        <w:t>Canadian Lifesaving Society B</w:t>
      </w:r>
      <w:r w:rsidR="0091392A">
        <w:rPr>
          <w:sz w:val="24"/>
          <w:szCs w:val="24"/>
        </w:rPr>
        <w:t>ronze Cross and Standard First A</w:t>
      </w:r>
      <w:r>
        <w:rPr>
          <w:sz w:val="24"/>
          <w:szCs w:val="24"/>
        </w:rPr>
        <w:t>id with CPR-C</w:t>
      </w:r>
    </w:p>
    <w:p w:rsidR="00302775" w:rsidRPr="005B163C" w:rsidRDefault="005B163C" w:rsidP="005B163C">
      <w:pPr>
        <w:pStyle w:val="JobDescriptionandResponsibilities"/>
        <w:rPr>
          <w:sz w:val="20"/>
          <w:szCs w:val="20"/>
        </w:rPr>
      </w:pPr>
      <w:r>
        <w:rPr>
          <w:sz w:val="24"/>
          <w:szCs w:val="24"/>
        </w:rPr>
        <w:t>Canadian Lifesavin</w:t>
      </w:r>
      <w:r w:rsidR="0091392A">
        <w:rPr>
          <w:sz w:val="24"/>
          <w:szCs w:val="24"/>
        </w:rPr>
        <w:t>g Society Bronze Medallion and Emergency First A</w:t>
      </w:r>
      <w:r>
        <w:rPr>
          <w:sz w:val="24"/>
          <w:szCs w:val="24"/>
        </w:rPr>
        <w:t>id with CPR-B</w:t>
      </w:r>
    </w:p>
    <w:p w:rsidR="003B2E31" w:rsidRDefault="00CE017A" w:rsidP="0018391A">
      <w:pPr>
        <w:pStyle w:val="ResumeHeadings"/>
        <w:jc w:val="left"/>
      </w:pPr>
      <w:r>
        <w:t>Work Experience</w:t>
      </w:r>
    </w:p>
    <w:tbl>
      <w:tblPr>
        <w:tblStyle w:val="TableGrid"/>
        <w:tblW w:w="11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22"/>
        <w:gridCol w:w="5622"/>
      </w:tblGrid>
      <w:tr w:rsidR="005F6D5F" w:rsidRPr="007D65E1" w:rsidTr="00C71D25">
        <w:trPr>
          <w:trHeight w:val="1710"/>
        </w:trPr>
        <w:tc>
          <w:tcPr>
            <w:tcW w:w="5622" w:type="dxa"/>
          </w:tcPr>
          <w:p w:rsidR="00125BA6" w:rsidRDefault="00125BA6" w:rsidP="00125BA6">
            <w:pPr>
              <w:pStyle w:val="BusinessName"/>
              <w:rPr>
                <w:rFonts w:eastAsia="MS Mincho"/>
                <w:sz w:val="24"/>
                <w:szCs w:val="24"/>
                <w:u w:val="single"/>
              </w:rPr>
            </w:pPr>
            <w:r>
              <w:rPr>
                <w:rFonts w:eastAsia="MS Mincho"/>
                <w:sz w:val="24"/>
                <w:szCs w:val="24"/>
                <w:u w:val="single"/>
              </w:rPr>
              <w:t>Canada's Wonderland</w:t>
            </w:r>
          </w:p>
          <w:p w:rsidR="00DF6992" w:rsidRDefault="0085635E" w:rsidP="00125BA6">
            <w:pPr>
              <w:pStyle w:val="JobTitle"/>
              <w:rPr>
                <w:rFonts w:eastAsia="MS Mincho"/>
                <w:sz w:val="24"/>
                <w:szCs w:val="24"/>
                <w:u w:val="none"/>
              </w:rPr>
            </w:pPr>
            <w:r>
              <w:rPr>
                <w:rFonts w:eastAsia="MS Mincho"/>
                <w:sz w:val="24"/>
                <w:szCs w:val="24"/>
                <w:u w:val="none"/>
              </w:rPr>
              <w:t xml:space="preserve">Games-Supervisor </w:t>
            </w:r>
          </w:p>
          <w:p w:rsidR="00B03615" w:rsidRDefault="009E1452" w:rsidP="00B03615">
            <w:pPr>
              <w:pStyle w:val="JobDescriptionandResponsibiliti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Supervise multiple game locations and front-line associates of an assigned area</w:t>
            </w:r>
          </w:p>
          <w:p w:rsidR="00382AD8" w:rsidRPr="0085635E" w:rsidRDefault="00382AD8" w:rsidP="00B03615">
            <w:pPr>
              <w:pStyle w:val="JobDescriptionandResponsibiliti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and rectify guest complaints and concerns in a courteous and timely manner</w:t>
            </w:r>
          </w:p>
          <w:p w:rsidR="00125BA6" w:rsidRPr="0018391A" w:rsidRDefault="00125BA6" w:rsidP="00125BA6">
            <w:pPr>
              <w:pStyle w:val="JobTitle"/>
              <w:rPr>
                <w:rFonts w:eastAsia="MS Mincho"/>
                <w:sz w:val="24"/>
                <w:szCs w:val="24"/>
                <w:u w:val="none"/>
              </w:rPr>
            </w:pPr>
            <w:r>
              <w:rPr>
                <w:rFonts w:eastAsia="MS Mincho"/>
                <w:sz w:val="24"/>
                <w:szCs w:val="24"/>
                <w:u w:val="none"/>
              </w:rPr>
              <w:t>Games-Team Lead</w:t>
            </w:r>
          </w:p>
          <w:p w:rsidR="00706BD9" w:rsidRDefault="00DF6992" w:rsidP="00125BA6">
            <w:pPr>
              <w:pStyle w:val="JobDescriptionandResponsibiliti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Responsible </w:t>
            </w:r>
            <w:r w:rsidR="00187979">
              <w:rPr>
                <w:sz w:val="24"/>
                <w:szCs w:val="24"/>
              </w:rPr>
              <w:t xml:space="preserve">cash handling functions including apron till assignment, replenishment and reconciliation </w:t>
            </w:r>
          </w:p>
          <w:p w:rsidR="00125BA6" w:rsidRDefault="00CD0F01" w:rsidP="00125BA6">
            <w:pPr>
              <w:pStyle w:val="JobDescriptionandResponsibiliti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and execute</w:t>
            </w:r>
            <w:r w:rsidR="00187979">
              <w:rPr>
                <w:sz w:val="24"/>
                <w:szCs w:val="24"/>
              </w:rPr>
              <w:t xml:space="preserve"> break schedules</w:t>
            </w:r>
          </w:p>
          <w:p w:rsidR="003B2E31" w:rsidRDefault="002F4CAA" w:rsidP="003B2E31">
            <w:pPr>
              <w:pStyle w:val="BusinessName"/>
              <w:rPr>
                <w:rFonts w:eastAsia="MS Mincho"/>
                <w:sz w:val="24"/>
                <w:szCs w:val="24"/>
                <w:u w:val="single"/>
              </w:rPr>
            </w:pPr>
            <w:r>
              <w:rPr>
                <w:rFonts w:eastAsia="MS Mincho"/>
                <w:sz w:val="24"/>
                <w:szCs w:val="24"/>
                <w:u w:val="single"/>
              </w:rPr>
              <w:t>Brand Momentum-</w:t>
            </w:r>
            <w:r w:rsidR="00FD1CE7">
              <w:rPr>
                <w:rFonts w:eastAsia="MS Mincho"/>
                <w:sz w:val="24"/>
                <w:szCs w:val="24"/>
                <w:u w:val="single"/>
              </w:rPr>
              <w:t>Panasonic</w:t>
            </w:r>
          </w:p>
          <w:p w:rsidR="00177ADF" w:rsidRPr="0018391A" w:rsidRDefault="00FD1CE7" w:rsidP="00177ADF">
            <w:pPr>
              <w:pStyle w:val="JobTitle"/>
              <w:rPr>
                <w:rFonts w:eastAsia="MS Mincho"/>
                <w:sz w:val="24"/>
                <w:szCs w:val="24"/>
                <w:u w:val="none"/>
              </w:rPr>
            </w:pPr>
            <w:r>
              <w:rPr>
                <w:rFonts w:eastAsia="MS Mincho"/>
                <w:sz w:val="24"/>
                <w:szCs w:val="24"/>
                <w:u w:val="none"/>
              </w:rPr>
              <w:t>Sales Assist</w:t>
            </w:r>
            <w:r w:rsidR="00697D2F">
              <w:rPr>
                <w:rFonts w:eastAsia="MS Mincho"/>
                <w:sz w:val="24"/>
                <w:szCs w:val="24"/>
                <w:u w:val="none"/>
              </w:rPr>
              <w:t xml:space="preserve">-Brand Ambassador </w:t>
            </w:r>
          </w:p>
          <w:p w:rsidR="00177ADF" w:rsidRDefault="00FD1CE7" w:rsidP="00177ADF">
            <w:pPr>
              <w:pStyle w:val="JobDescriptionandResponsibiliti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Educate and train staff on Panasonic TV’s in store</w:t>
            </w:r>
          </w:p>
          <w:p w:rsidR="00177ADF" w:rsidRPr="00177ADF" w:rsidRDefault="00FD1CE7" w:rsidP="00FD1CE7">
            <w:pPr>
              <w:pStyle w:val="JobDescriptionandResponsibiliti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engaging environment to help convince staff to push Panasonic Product</w:t>
            </w:r>
            <w:r w:rsidR="00177ADF" w:rsidRPr="007D65E1">
              <w:rPr>
                <w:sz w:val="24"/>
                <w:szCs w:val="24"/>
              </w:rPr>
              <w:t xml:space="preserve"> </w:t>
            </w:r>
          </w:p>
          <w:p w:rsidR="005F6D5F" w:rsidRPr="0018391A" w:rsidRDefault="00151169" w:rsidP="001C5428">
            <w:pPr>
              <w:pStyle w:val="BusinessName"/>
              <w:rPr>
                <w:rFonts w:eastAsia="MS Mincho"/>
                <w:i/>
                <w:sz w:val="24"/>
                <w:szCs w:val="24"/>
                <w:u w:val="single"/>
              </w:rPr>
            </w:pPr>
            <w:r>
              <w:rPr>
                <w:rFonts w:eastAsia="MS Mincho"/>
                <w:sz w:val="24"/>
                <w:szCs w:val="24"/>
                <w:u w:val="single"/>
              </w:rPr>
              <w:t>Canada’s Wonderland</w:t>
            </w:r>
            <w:r w:rsidR="002F54D4">
              <w:rPr>
                <w:rFonts w:eastAsia="MS Mincho"/>
                <w:sz w:val="24"/>
                <w:szCs w:val="24"/>
                <w:u w:val="single"/>
              </w:rPr>
              <w:t xml:space="preserve">                                         </w:t>
            </w:r>
          </w:p>
        </w:tc>
        <w:tc>
          <w:tcPr>
            <w:tcW w:w="5622" w:type="dxa"/>
          </w:tcPr>
          <w:p w:rsidR="00DF6992" w:rsidRDefault="002F54D4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                </w:t>
            </w:r>
          </w:p>
          <w:p w:rsidR="0085635E" w:rsidRDefault="00706BD9" w:rsidP="001A6F97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                    </w:t>
            </w:r>
            <w:r w:rsidR="005B1981">
              <w:rPr>
                <w:rFonts w:eastAsia="MS Mincho"/>
                <w:sz w:val="24"/>
                <w:szCs w:val="24"/>
              </w:rPr>
              <w:t>August 2014-October 2014</w:t>
            </w:r>
          </w:p>
          <w:p w:rsidR="00DF6992" w:rsidRDefault="00DF6992" w:rsidP="001A6F97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</w:p>
          <w:p w:rsidR="007716DE" w:rsidRDefault="007716DE" w:rsidP="001A6F97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</w:p>
          <w:p w:rsidR="007716DE" w:rsidRDefault="007716DE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</w:p>
          <w:p w:rsidR="003B2E31" w:rsidRDefault="007716DE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  </w:t>
            </w:r>
            <w:r w:rsidR="001A6F97">
              <w:rPr>
                <w:rFonts w:eastAsia="MS Mincho"/>
                <w:sz w:val="24"/>
                <w:szCs w:val="24"/>
              </w:rPr>
              <w:t xml:space="preserve"> </w:t>
            </w:r>
            <w:r w:rsidR="00706BD9">
              <w:rPr>
                <w:rFonts w:eastAsia="MS Mincho"/>
                <w:sz w:val="24"/>
                <w:szCs w:val="24"/>
              </w:rPr>
              <w:t xml:space="preserve">                    </w:t>
            </w:r>
            <w:r w:rsidR="001A6F97">
              <w:rPr>
                <w:rFonts w:eastAsia="MS Mincho"/>
                <w:sz w:val="24"/>
                <w:szCs w:val="24"/>
              </w:rPr>
              <w:t xml:space="preserve"> </w:t>
            </w:r>
            <w:r w:rsidR="00125BA6">
              <w:rPr>
                <w:rFonts w:eastAsia="MS Mincho"/>
                <w:sz w:val="24"/>
                <w:szCs w:val="24"/>
              </w:rPr>
              <w:t>April 2014</w:t>
            </w:r>
            <w:r w:rsidR="0085635E">
              <w:rPr>
                <w:rFonts w:eastAsia="MS Mincho"/>
                <w:sz w:val="24"/>
                <w:szCs w:val="24"/>
              </w:rPr>
              <w:t>-August 2014</w:t>
            </w:r>
          </w:p>
          <w:p w:rsidR="00C71D25" w:rsidRDefault="00C71D25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</w:p>
          <w:p w:rsidR="00CA2AE0" w:rsidRDefault="00CA2AE0" w:rsidP="00C71D25">
            <w:pPr>
              <w:pStyle w:val="EmploymentDate"/>
              <w:jc w:val="left"/>
              <w:rPr>
                <w:rFonts w:eastAsia="MS Mincho"/>
                <w:sz w:val="24"/>
                <w:szCs w:val="24"/>
              </w:rPr>
            </w:pPr>
          </w:p>
          <w:p w:rsidR="00CA2AE0" w:rsidRDefault="00CA2AE0" w:rsidP="00C71D25">
            <w:pPr>
              <w:pStyle w:val="EmploymentDate"/>
              <w:jc w:val="left"/>
              <w:rPr>
                <w:rFonts w:eastAsia="MS Mincho"/>
                <w:sz w:val="24"/>
                <w:szCs w:val="24"/>
              </w:rPr>
            </w:pPr>
          </w:p>
          <w:p w:rsidR="005F6D5F" w:rsidRDefault="002F54D4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      </w:t>
            </w:r>
            <w:r w:rsidR="007716DE">
              <w:rPr>
                <w:rFonts w:eastAsia="MS Mincho"/>
                <w:sz w:val="24"/>
                <w:szCs w:val="24"/>
              </w:rPr>
              <w:t xml:space="preserve">           </w:t>
            </w:r>
            <w:r w:rsidR="00706BD9">
              <w:rPr>
                <w:rFonts w:eastAsia="MS Mincho"/>
                <w:sz w:val="24"/>
                <w:szCs w:val="24"/>
              </w:rPr>
              <w:t xml:space="preserve">                    </w:t>
            </w:r>
            <w:r w:rsidR="007716DE">
              <w:rPr>
                <w:rFonts w:eastAsia="MS Mincho"/>
                <w:sz w:val="24"/>
                <w:szCs w:val="24"/>
              </w:rPr>
              <w:t xml:space="preserve"> </w:t>
            </w:r>
            <w:r w:rsidR="002F4CAA">
              <w:rPr>
                <w:rFonts w:eastAsia="MS Mincho"/>
                <w:sz w:val="24"/>
                <w:szCs w:val="24"/>
              </w:rPr>
              <w:t>September 2013</w:t>
            </w:r>
            <w:r w:rsidR="008B618E">
              <w:rPr>
                <w:rFonts w:eastAsia="MS Mincho"/>
                <w:sz w:val="24"/>
                <w:szCs w:val="24"/>
              </w:rPr>
              <w:t>-</w:t>
            </w:r>
            <w:r w:rsidR="002F4CAA">
              <w:rPr>
                <w:rFonts w:eastAsia="MS Mincho"/>
                <w:sz w:val="24"/>
                <w:szCs w:val="24"/>
              </w:rPr>
              <w:t>December</w:t>
            </w:r>
            <w:r w:rsidR="00FD1CE7">
              <w:rPr>
                <w:rFonts w:eastAsia="MS Mincho"/>
                <w:sz w:val="24"/>
                <w:szCs w:val="24"/>
              </w:rPr>
              <w:t xml:space="preserve"> 2013</w:t>
            </w:r>
          </w:p>
          <w:p w:rsidR="00496B7D" w:rsidRDefault="00496B7D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</w:p>
          <w:p w:rsidR="00496B7D" w:rsidRDefault="00496B7D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</w:p>
          <w:p w:rsidR="00496B7D" w:rsidRDefault="00496B7D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</w:p>
          <w:p w:rsidR="00496B7D" w:rsidRDefault="00496B7D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</w:p>
          <w:p w:rsidR="00496B7D" w:rsidRPr="007D65E1" w:rsidRDefault="00F220D6" w:rsidP="002F54D4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      </w:t>
            </w:r>
            <w:r w:rsidR="001A6F97">
              <w:rPr>
                <w:rFonts w:eastAsia="MS Mincho"/>
                <w:sz w:val="24"/>
                <w:szCs w:val="24"/>
              </w:rPr>
              <w:t xml:space="preserve">      </w:t>
            </w:r>
            <w:r w:rsidR="00706BD9">
              <w:rPr>
                <w:rFonts w:eastAsia="MS Mincho"/>
                <w:sz w:val="24"/>
                <w:szCs w:val="24"/>
              </w:rPr>
              <w:t xml:space="preserve">                    </w:t>
            </w:r>
            <w:r w:rsidR="004B03AB">
              <w:rPr>
                <w:rFonts w:eastAsia="MS Mincho"/>
                <w:sz w:val="24"/>
                <w:szCs w:val="24"/>
              </w:rPr>
              <w:t>October 2011</w:t>
            </w:r>
            <w:r w:rsidR="00496B7D" w:rsidRPr="007D65E1">
              <w:rPr>
                <w:rFonts w:eastAsia="MS Mincho"/>
                <w:sz w:val="24"/>
                <w:szCs w:val="24"/>
              </w:rPr>
              <w:t>-</w:t>
            </w:r>
            <w:r w:rsidR="004B03AB">
              <w:rPr>
                <w:rFonts w:eastAsia="MS Mincho"/>
                <w:sz w:val="24"/>
                <w:szCs w:val="24"/>
              </w:rPr>
              <w:t>October 2013</w:t>
            </w:r>
          </w:p>
        </w:tc>
      </w:tr>
    </w:tbl>
    <w:p w:rsidR="00177ADF" w:rsidRDefault="00151169" w:rsidP="00177ADF">
      <w:pPr>
        <w:pStyle w:val="BusinessName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Games Salesperson</w:t>
      </w:r>
    </w:p>
    <w:p w:rsidR="00177ADF" w:rsidRPr="00382AD8" w:rsidRDefault="00177ADF" w:rsidP="00177ADF">
      <w:pPr>
        <w:pStyle w:val="JobDescriptionandResponsibilities"/>
        <w:rPr>
          <w:sz w:val="24"/>
          <w:szCs w:val="24"/>
        </w:rPr>
      </w:pPr>
      <w:r>
        <w:t xml:space="preserve"> </w:t>
      </w:r>
      <w:r w:rsidR="00151169" w:rsidRPr="00382AD8">
        <w:rPr>
          <w:sz w:val="24"/>
          <w:szCs w:val="24"/>
        </w:rPr>
        <w:t>Operate games</w:t>
      </w:r>
    </w:p>
    <w:p w:rsidR="005F6D5F" w:rsidRPr="00382AD8" w:rsidRDefault="00151169" w:rsidP="00177ADF">
      <w:pPr>
        <w:pStyle w:val="JobDescriptionandResponsibilities"/>
        <w:rPr>
          <w:sz w:val="24"/>
          <w:szCs w:val="24"/>
        </w:rPr>
      </w:pPr>
      <w:r w:rsidRPr="00382AD8">
        <w:rPr>
          <w:sz w:val="24"/>
          <w:szCs w:val="24"/>
        </w:rPr>
        <w:t xml:space="preserve"> Ensure proper cash handling procedures</w:t>
      </w:r>
    </w:p>
    <w:p w:rsidR="00151169" w:rsidRPr="00382AD8" w:rsidRDefault="009E1452" w:rsidP="00177ADF">
      <w:pPr>
        <w:pStyle w:val="JobDescriptionandResponsibilities"/>
        <w:rPr>
          <w:sz w:val="24"/>
          <w:szCs w:val="24"/>
        </w:rPr>
      </w:pPr>
      <w:r w:rsidRPr="00382AD8">
        <w:rPr>
          <w:sz w:val="24"/>
          <w:szCs w:val="24"/>
        </w:rPr>
        <w:t xml:space="preserve"> Sell games to the guests and drive sales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5328"/>
      </w:tblGrid>
      <w:tr w:rsidR="005F6D5F" w:rsidRPr="007D65E1">
        <w:tc>
          <w:tcPr>
            <w:tcW w:w="5328" w:type="dxa"/>
          </w:tcPr>
          <w:p w:rsidR="00094491" w:rsidRDefault="00094491" w:rsidP="0093267C">
            <w:pPr>
              <w:pStyle w:val="BusinessName"/>
              <w:rPr>
                <w:rFonts w:eastAsia="MS Mincho"/>
                <w:sz w:val="24"/>
                <w:szCs w:val="24"/>
                <w:u w:val="single"/>
              </w:rPr>
            </w:pPr>
          </w:p>
          <w:p w:rsidR="005F6D5F" w:rsidRPr="0018391A" w:rsidRDefault="0093267C" w:rsidP="0093267C">
            <w:pPr>
              <w:pStyle w:val="BusinessName"/>
              <w:rPr>
                <w:rFonts w:eastAsia="MS Mincho"/>
                <w:sz w:val="24"/>
                <w:szCs w:val="24"/>
                <w:u w:val="single"/>
              </w:rPr>
            </w:pPr>
            <w:r>
              <w:rPr>
                <w:rFonts w:eastAsia="MS Mincho"/>
                <w:sz w:val="24"/>
                <w:szCs w:val="24"/>
                <w:u w:val="single"/>
              </w:rPr>
              <w:lastRenderedPageBreak/>
              <w:t>Investor’s Group</w:t>
            </w:r>
          </w:p>
        </w:tc>
        <w:tc>
          <w:tcPr>
            <w:tcW w:w="5328" w:type="dxa"/>
          </w:tcPr>
          <w:p w:rsidR="00094491" w:rsidRDefault="00FD1CE7" w:rsidP="00FD1CE7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lastRenderedPageBreak/>
              <w:t xml:space="preserve">                                       </w:t>
            </w:r>
          </w:p>
          <w:p w:rsidR="005F6D5F" w:rsidRPr="007D65E1" w:rsidRDefault="00094491" w:rsidP="00FD1CE7">
            <w:pPr>
              <w:pStyle w:val="EmploymentDate"/>
              <w:jc w:val="center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lastRenderedPageBreak/>
              <w:t xml:space="preserve">                </w:t>
            </w:r>
            <w:r w:rsidR="00F202C3">
              <w:rPr>
                <w:rFonts w:eastAsia="MS Mincho"/>
                <w:sz w:val="24"/>
                <w:szCs w:val="24"/>
              </w:rPr>
              <w:t xml:space="preserve">    </w:t>
            </w:r>
            <w:r>
              <w:rPr>
                <w:rFonts w:eastAsia="MS Mincho"/>
                <w:sz w:val="24"/>
                <w:szCs w:val="24"/>
              </w:rPr>
              <w:t xml:space="preserve"> </w:t>
            </w:r>
            <w:r w:rsidR="00706BD9">
              <w:rPr>
                <w:rFonts w:eastAsia="MS Mincho"/>
                <w:sz w:val="24"/>
                <w:szCs w:val="24"/>
              </w:rPr>
              <w:t xml:space="preserve">                   </w:t>
            </w:r>
            <w:r w:rsidR="0093267C">
              <w:rPr>
                <w:rFonts w:eastAsia="MS Mincho"/>
                <w:sz w:val="24"/>
                <w:szCs w:val="24"/>
              </w:rPr>
              <w:t>March 2013</w:t>
            </w:r>
            <w:r w:rsidR="00942620" w:rsidRPr="007D65E1">
              <w:rPr>
                <w:rFonts w:eastAsia="MS Mincho"/>
                <w:sz w:val="24"/>
                <w:szCs w:val="24"/>
              </w:rPr>
              <w:t>-June 201</w:t>
            </w:r>
            <w:r w:rsidR="0093267C">
              <w:rPr>
                <w:rFonts w:eastAsia="MS Mincho"/>
                <w:sz w:val="24"/>
                <w:szCs w:val="24"/>
              </w:rPr>
              <w:t>3</w:t>
            </w:r>
          </w:p>
        </w:tc>
      </w:tr>
    </w:tbl>
    <w:p w:rsidR="005F6D5F" w:rsidRPr="0018391A" w:rsidRDefault="0093267C">
      <w:pPr>
        <w:pStyle w:val="JobTitle"/>
        <w:rPr>
          <w:rFonts w:eastAsia="MS Mincho"/>
          <w:sz w:val="24"/>
          <w:szCs w:val="24"/>
          <w:u w:val="none"/>
        </w:rPr>
      </w:pPr>
      <w:r>
        <w:rPr>
          <w:rFonts w:eastAsia="MS Mincho"/>
          <w:sz w:val="24"/>
          <w:szCs w:val="24"/>
          <w:u w:val="none"/>
        </w:rPr>
        <w:lastRenderedPageBreak/>
        <w:t>Co-operative Education Placement</w:t>
      </w:r>
    </w:p>
    <w:p w:rsidR="005F6D5F" w:rsidRPr="007D65E1" w:rsidRDefault="0093267C">
      <w:pPr>
        <w:pStyle w:val="JobDescriptionandResponsibilities"/>
        <w:rPr>
          <w:sz w:val="24"/>
          <w:szCs w:val="24"/>
        </w:rPr>
      </w:pPr>
      <w:r>
        <w:rPr>
          <w:sz w:val="24"/>
          <w:szCs w:val="24"/>
        </w:rPr>
        <w:t>Assist team of financial consultants with marketing</w:t>
      </w:r>
    </w:p>
    <w:p w:rsidR="005F6D5F" w:rsidRPr="007D65E1" w:rsidRDefault="0093267C">
      <w:pPr>
        <w:pStyle w:val="JobDescriptionandResponsibilities"/>
        <w:rPr>
          <w:sz w:val="24"/>
          <w:szCs w:val="24"/>
        </w:rPr>
      </w:pPr>
      <w:r>
        <w:rPr>
          <w:sz w:val="24"/>
          <w:szCs w:val="24"/>
        </w:rPr>
        <w:t>Administrative work</w:t>
      </w:r>
    </w:p>
    <w:p w:rsidR="005F6D5F" w:rsidRDefault="00CE017A" w:rsidP="00A16707">
      <w:pPr>
        <w:pStyle w:val="ResumeHeadings"/>
        <w:jc w:val="left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5328"/>
      </w:tblGrid>
      <w:tr w:rsidR="005F6D5F" w:rsidRPr="007D65E1">
        <w:tc>
          <w:tcPr>
            <w:tcW w:w="5328" w:type="dxa"/>
          </w:tcPr>
          <w:p w:rsidR="005F6D5F" w:rsidRPr="007D65E1" w:rsidRDefault="00942620">
            <w:pPr>
              <w:pStyle w:val="BusinessName"/>
              <w:rPr>
                <w:rFonts w:eastAsia="MS Mincho"/>
                <w:sz w:val="24"/>
                <w:szCs w:val="24"/>
              </w:rPr>
            </w:pPr>
            <w:r w:rsidRPr="007D65E1">
              <w:rPr>
                <w:rFonts w:eastAsia="MS Mincho"/>
                <w:sz w:val="24"/>
                <w:szCs w:val="24"/>
              </w:rPr>
              <w:t>Newmarket High School</w:t>
            </w:r>
          </w:p>
        </w:tc>
        <w:tc>
          <w:tcPr>
            <w:tcW w:w="5328" w:type="dxa"/>
          </w:tcPr>
          <w:p w:rsidR="005F6D5F" w:rsidRPr="007D65E1" w:rsidRDefault="00942620">
            <w:pPr>
              <w:pStyle w:val="EmploymentDate"/>
              <w:rPr>
                <w:rFonts w:eastAsia="MS Mincho"/>
                <w:sz w:val="24"/>
                <w:szCs w:val="24"/>
              </w:rPr>
            </w:pPr>
            <w:r w:rsidRPr="007D65E1">
              <w:rPr>
                <w:rFonts w:eastAsia="MS Mincho"/>
                <w:sz w:val="24"/>
                <w:szCs w:val="24"/>
              </w:rPr>
              <w:t>September 2010-</w:t>
            </w:r>
            <w:r w:rsidR="00BC2A93">
              <w:rPr>
                <w:rFonts w:eastAsia="MS Mincho"/>
                <w:sz w:val="24"/>
                <w:szCs w:val="24"/>
              </w:rPr>
              <w:t>June 2014</w:t>
            </w:r>
          </w:p>
        </w:tc>
      </w:tr>
    </w:tbl>
    <w:p w:rsidR="005B02DB" w:rsidRDefault="00557F08" w:rsidP="00B41604">
      <w:pPr>
        <w:pStyle w:val="JobDescriptionandResponsibilities"/>
        <w:rPr>
          <w:sz w:val="24"/>
          <w:szCs w:val="24"/>
        </w:rPr>
      </w:pPr>
      <w:r>
        <w:rPr>
          <w:sz w:val="24"/>
          <w:szCs w:val="24"/>
        </w:rPr>
        <w:t xml:space="preserve">Graduated </w:t>
      </w:r>
      <w:r w:rsidR="00A16707">
        <w:rPr>
          <w:sz w:val="24"/>
          <w:szCs w:val="24"/>
        </w:rPr>
        <w:t>as a G</w:t>
      </w:r>
      <w:r w:rsidR="00883BA2">
        <w:rPr>
          <w:sz w:val="24"/>
          <w:szCs w:val="24"/>
        </w:rPr>
        <w:t>rade 12</w:t>
      </w:r>
      <w:r w:rsidR="00942620" w:rsidRPr="007D65E1">
        <w:rPr>
          <w:sz w:val="24"/>
          <w:szCs w:val="24"/>
        </w:rPr>
        <w:t xml:space="preserve"> student</w:t>
      </w:r>
    </w:p>
    <w:p w:rsidR="00942620" w:rsidRDefault="00942620" w:rsidP="00A16707">
      <w:pPr>
        <w:pStyle w:val="ResumeHeadings"/>
        <w:jc w:val="left"/>
      </w:pPr>
      <w:r>
        <w:t>Volunteer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5328"/>
      </w:tblGrid>
      <w:tr w:rsidR="00942620" w:rsidRPr="003948EF" w:rsidTr="00AC6A5F">
        <w:tc>
          <w:tcPr>
            <w:tcW w:w="5328" w:type="dxa"/>
          </w:tcPr>
          <w:p w:rsidR="00942620" w:rsidRPr="00BE200F" w:rsidRDefault="00BE200F" w:rsidP="00AC6A5F">
            <w:pPr>
              <w:pStyle w:val="BusinessName"/>
              <w:rPr>
                <w:rFonts w:eastAsia="MS Mincho"/>
                <w:sz w:val="24"/>
                <w:szCs w:val="24"/>
                <w:u w:val="single"/>
              </w:rPr>
            </w:pPr>
            <w:r>
              <w:rPr>
                <w:rFonts w:eastAsia="MS Mincho"/>
                <w:sz w:val="24"/>
                <w:szCs w:val="24"/>
                <w:u w:val="single"/>
              </w:rPr>
              <w:t>Stonehaven Elementary School</w:t>
            </w:r>
          </w:p>
        </w:tc>
        <w:tc>
          <w:tcPr>
            <w:tcW w:w="5328" w:type="dxa"/>
          </w:tcPr>
          <w:p w:rsidR="00942620" w:rsidRPr="003948EF" w:rsidRDefault="00BE200F" w:rsidP="00E24F51">
            <w:pPr>
              <w:pStyle w:val="EmploymentDate"/>
              <w:tabs>
                <w:tab w:val="left" w:pos="2100"/>
                <w:tab w:val="right" w:pos="5112"/>
              </w:tabs>
              <w:jc w:val="left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                                           </w:t>
            </w:r>
            <w:r w:rsidR="00942620" w:rsidRPr="003948EF">
              <w:rPr>
                <w:rFonts w:eastAsia="MS Mincho"/>
                <w:sz w:val="24"/>
                <w:szCs w:val="24"/>
              </w:rPr>
              <w:t>September 2010-June 2011</w:t>
            </w:r>
          </w:p>
        </w:tc>
      </w:tr>
    </w:tbl>
    <w:p w:rsidR="00942620" w:rsidRPr="005E45CD" w:rsidRDefault="00942620" w:rsidP="00942620">
      <w:pPr>
        <w:pStyle w:val="JobTitle"/>
        <w:rPr>
          <w:rFonts w:eastAsia="MS Mincho"/>
          <w:sz w:val="24"/>
          <w:szCs w:val="24"/>
          <w:u w:val="none"/>
        </w:rPr>
      </w:pPr>
      <w:r w:rsidRPr="005E45CD">
        <w:rPr>
          <w:rFonts w:eastAsia="MS Mincho"/>
          <w:sz w:val="24"/>
          <w:szCs w:val="24"/>
          <w:u w:val="none"/>
        </w:rPr>
        <w:t>Library Helper</w:t>
      </w:r>
    </w:p>
    <w:p w:rsidR="00145F6E" w:rsidRDefault="00340C68" w:rsidP="00404D08">
      <w:pPr>
        <w:pStyle w:val="JobDescriptionandResponsibilities"/>
        <w:rPr>
          <w:sz w:val="24"/>
          <w:szCs w:val="24"/>
        </w:rPr>
      </w:pPr>
      <w:r w:rsidRPr="003948EF">
        <w:rPr>
          <w:sz w:val="24"/>
          <w:szCs w:val="24"/>
        </w:rPr>
        <w:t>Maintain organization and cleanliness in the library</w:t>
      </w:r>
    </w:p>
    <w:p w:rsidR="00404D08" w:rsidRPr="00D32C36" w:rsidRDefault="00404D08" w:rsidP="00404D08">
      <w:pPr>
        <w:pStyle w:val="ResumeHeadings"/>
        <w:tabs>
          <w:tab w:val="left" w:pos="3705"/>
          <w:tab w:val="right" w:pos="10440"/>
        </w:tabs>
        <w:jc w:val="left"/>
      </w:pPr>
      <w:r>
        <w:t>Hobbies and Interests</w:t>
      </w:r>
    </w:p>
    <w:p w:rsidR="00404D08" w:rsidRPr="006D75A7" w:rsidRDefault="00404D08" w:rsidP="00404D08">
      <w:pPr>
        <w:pStyle w:val="JobDescriptionandResponsibilities"/>
        <w:ind w:left="0"/>
        <w:rPr>
          <w:sz w:val="24"/>
          <w:szCs w:val="24"/>
        </w:rPr>
      </w:pPr>
      <w:r w:rsidRPr="00404D08">
        <w:rPr>
          <w:sz w:val="24"/>
          <w:szCs w:val="24"/>
        </w:rPr>
        <w:t>Hockey, Swimming</w:t>
      </w:r>
      <w:r>
        <w:rPr>
          <w:sz w:val="24"/>
          <w:szCs w:val="24"/>
        </w:rPr>
        <w:t xml:space="preserve">, Piano, Travelling </w:t>
      </w:r>
    </w:p>
    <w:p w:rsidR="00145F6E" w:rsidRDefault="00145F6E" w:rsidP="00145F6E">
      <w:pPr>
        <w:pStyle w:val="JobDescriptionandResponsibilities"/>
        <w:ind w:left="0" w:firstLine="720"/>
        <w:rPr>
          <w:sz w:val="24"/>
          <w:szCs w:val="24"/>
        </w:rPr>
      </w:pPr>
    </w:p>
    <w:p w:rsidR="005E5FA5" w:rsidRPr="00D32C36" w:rsidRDefault="00404D08" w:rsidP="004839A5">
      <w:pPr>
        <w:pStyle w:val="ResumeHeadings"/>
        <w:tabs>
          <w:tab w:val="left" w:pos="3705"/>
          <w:tab w:val="right" w:pos="10440"/>
        </w:tabs>
        <w:jc w:val="left"/>
      </w:pPr>
      <w:r>
        <w:t>S</w:t>
      </w:r>
      <w:r w:rsidR="005B6F6D">
        <w:t>kills</w:t>
      </w:r>
    </w:p>
    <w:p w:rsidR="005E5FA5" w:rsidRDefault="005E5FA5" w:rsidP="00340C68">
      <w:pPr>
        <w:pStyle w:val="JobDescriptionandResponsibilities"/>
        <w:ind w:left="0"/>
        <w:rPr>
          <w:b/>
          <w:sz w:val="24"/>
          <w:szCs w:val="24"/>
        </w:rPr>
      </w:pPr>
      <w:r w:rsidRPr="005E5FA5">
        <w:rPr>
          <w:b/>
          <w:sz w:val="24"/>
          <w:szCs w:val="24"/>
        </w:rPr>
        <w:t>Communication</w:t>
      </w:r>
    </w:p>
    <w:p w:rsidR="005E5FA5" w:rsidRDefault="003C377B" w:rsidP="00A9305B">
      <w:pPr>
        <w:pStyle w:val="JobDescriptionandResponsibilities"/>
        <w:ind w:left="0" w:firstLine="720"/>
        <w:rPr>
          <w:sz w:val="24"/>
          <w:szCs w:val="24"/>
        </w:rPr>
      </w:pPr>
      <w:r>
        <w:rPr>
          <w:sz w:val="24"/>
          <w:szCs w:val="24"/>
        </w:rPr>
        <w:t>Sp</w:t>
      </w:r>
      <w:r w:rsidR="00883BA2">
        <w:rPr>
          <w:sz w:val="24"/>
          <w:szCs w:val="24"/>
        </w:rPr>
        <w:t>eak</w:t>
      </w:r>
      <w:r w:rsidR="00A27229">
        <w:rPr>
          <w:sz w:val="24"/>
          <w:szCs w:val="24"/>
        </w:rPr>
        <w:t>s</w:t>
      </w:r>
      <w:r>
        <w:rPr>
          <w:sz w:val="24"/>
          <w:szCs w:val="24"/>
        </w:rPr>
        <w:t xml:space="preserve"> effectively</w:t>
      </w:r>
      <w:r w:rsidR="00141A54">
        <w:rPr>
          <w:sz w:val="24"/>
          <w:szCs w:val="24"/>
        </w:rPr>
        <w:t xml:space="preserve"> and listens attentively </w:t>
      </w:r>
    </w:p>
    <w:p w:rsidR="003C377B" w:rsidRDefault="003C377B" w:rsidP="00340C68">
      <w:pPr>
        <w:pStyle w:val="JobDescriptionandResponsibilities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Interpersonal Skills</w:t>
      </w:r>
    </w:p>
    <w:p w:rsidR="00BA1F73" w:rsidRDefault="00883BA2" w:rsidP="00A9305B">
      <w:pPr>
        <w:pStyle w:val="JobDescriptionandResponsibilities"/>
        <w:ind w:left="0" w:firstLine="720"/>
        <w:rPr>
          <w:sz w:val="24"/>
          <w:szCs w:val="24"/>
        </w:rPr>
      </w:pPr>
      <w:r>
        <w:rPr>
          <w:sz w:val="24"/>
          <w:szCs w:val="24"/>
        </w:rPr>
        <w:t>Work</w:t>
      </w:r>
      <w:r w:rsidR="00415012">
        <w:rPr>
          <w:sz w:val="24"/>
          <w:szCs w:val="24"/>
        </w:rPr>
        <w:t xml:space="preserve">s well with other employees </w:t>
      </w:r>
    </w:p>
    <w:p w:rsidR="005E5FA5" w:rsidRDefault="0067175C" w:rsidP="00340C68">
      <w:pPr>
        <w:pStyle w:val="JobDescriptionandResponsibilities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Management Skills</w:t>
      </w:r>
    </w:p>
    <w:p w:rsidR="005E5FA5" w:rsidRDefault="00883BA2" w:rsidP="00A9305B">
      <w:pPr>
        <w:pStyle w:val="JobDescriptionandResponsibilities"/>
        <w:ind w:left="0" w:firstLine="720"/>
        <w:rPr>
          <w:sz w:val="24"/>
          <w:szCs w:val="24"/>
        </w:rPr>
      </w:pPr>
      <w:r>
        <w:rPr>
          <w:sz w:val="24"/>
          <w:szCs w:val="24"/>
        </w:rPr>
        <w:t>Lead</w:t>
      </w:r>
      <w:r w:rsidR="00707F61">
        <w:rPr>
          <w:sz w:val="24"/>
          <w:szCs w:val="24"/>
        </w:rPr>
        <w:t>s</w:t>
      </w:r>
      <w:r w:rsidR="000255EC">
        <w:rPr>
          <w:sz w:val="24"/>
          <w:szCs w:val="24"/>
        </w:rPr>
        <w:t xml:space="preserve"> groups and manage</w:t>
      </w:r>
      <w:r w:rsidR="00707F61">
        <w:rPr>
          <w:sz w:val="24"/>
          <w:szCs w:val="24"/>
        </w:rPr>
        <w:t>s</w:t>
      </w:r>
      <w:r w:rsidR="0067175C" w:rsidRPr="00925FE1">
        <w:rPr>
          <w:sz w:val="24"/>
          <w:szCs w:val="24"/>
        </w:rPr>
        <w:t xml:space="preserve"> conflicts</w:t>
      </w:r>
    </w:p>
    <w:p w:rsidR="00141A54" w:rsidRDefault="00141A54" w:rsidP="00340C68">
      <w:pPr>
        <w:pStyle w:val="JobDescriptionandResponsibilities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Organizational Skills</w:t>
      </w:r>
    </w:p>
    <w:p w:rsidR="005E5FA5" w:rsidRPr="00415012" w:rsidRDefault="00415012" w:rsidP="00A9305B">
      <w:pPr>
        <w:pStyle w:val="JobDescriptionandResponsibilities"/>
        <w:ind w:left="0" w:firstLine="720"/>
        <w:rPr>
          <w:sz w:val="24"/>
          <w:szCs w:val="24"/>
        </w:rPr>
      </w:pPr>
      <w:r>
        <w:rPr>
          <w:sz w:val="24"/>
          <w:szCs w:val="24"/>
        </w:rPr>
        <w:t>Ensures all deadlines are met</w:t>
      </w:r>
      <w:r w:rsidR="00DA2DC9">
        <w:rPr>
          <w:sz w:val="24"/>
          <w:szCs w:val="24"/>
        </w:rPr>
        <w:t xml:space="preserve">, </w:t>
      </w:r>
      <w:r w:rsidR="00F32BB8">
        <w:rPr>
          <w:sz w:val="24"/>
          <w:szCs w:val="24"/>
        </w:rPr>
        <w:t>ensures locations are clean</w:t>
      </w:r>
      <w:r w:rsidR="00DA2DC9">
        <w:rPr>
          <w:sz w:val="24"/>
          <w:szCs w:val="24"/>
        </w:rPr>
        <w:t xml:space="preserve"> and </w:t>
      </w:r>
      <w:r w:rsidR="00565900">
        <w:rPr>
          <w:sz w:val="24"/>
          <w:szCs w:val="24"/>
        </w:rPr>
        <w:t>presen</w:t>
      </w:r>
      <w:r w:rsidR="00DA2DC9">
        <w:rPr>
          <w:sz w:val="24"/>
          <w:szCs w:val="24"/>
        </w:rPr>
        <w:t>table</w:t>
      </w:r>
    </w:p>
    <w:p w:rsidR="00340C68" w:rsidRDefault="00D32C36" w:rsidP="00340C68">
      <w:pPr>
        <w:pStyle w:val="JobDescriptionandResponsibilities"/>
        <w:ind w:left="0"/>
        <w:rPr>
          <w:b/>
          <w:sz w:val="28"/>
          <w:szCs w:val="28"/>
        </w:rPr>
      </w:pPr>
      <w:r w:rsidRPr="003948EF">
        <w:rPr>
          <w:b/>
          <w:sz w:val="28"/>
          <w:szCs w:val="28"/>
        </w:rPr>
        <w:t xml:space="preserve">References available upon request. </w:t>
      </w:r>
    </w:p>
    <w:tbl>
      <w:tblPr>
        <w:tblW w:w="0" w:type="auto"/>
        <w:tblInd w:w="108" w:type="dxa"/>
        <w:tblBorders>
          <w:top w:val="thickThinSmallGap" w:sz="24" w:space="0" w:color="auto"/>
        </w:tblBorders>
        <w:tblLook w:val="0000"/>
      </w:tblPr>
      <w:tblGrid>
        <w:gridCol w:w="10455"/>
      </w:tblGrid>
      <w:tr w:rsidR="005B6F6D" w:rsidTr="005B6F6D">
        <w:trPr>
          <w:trHeight w:val="100"/>
        </w:trPr>
        <w:tc>
          <w:tcPr>
            <w:tcW w:w="10455" w:type="dxa"/>
          </w:tcPr>
          <w:p w:rsidR="005B6F6D" w:rsidRDefault="005B6F6D" w:rsidP="00340C68">
            <w:pPr>
              <w:pStyle w:val="JobDescriptionandResponsibilities"/>
              <w:ind w:left="0"/>
              <w:rPr>
                <w:b/>
                <w:sz w:val="28"/>
                <w:szCs w:val="28"/>
              </w:rPr>
            </w:pPr>
          </w:p>
        </w:tc>
      </w:tr>
    </w:tbl>
    <w:p w:rsidR="00E27B53" w:rsidRPr="003948EF" w:rsidRDefault="00E27B53" w:rsidP="00340C68">
      <w:pPr>
        <w:pStyle w:val="JobDescriptionandResponsibilities"/>
        <w:ind w:left="0"/>
        <w:rPr>
          <w:b/>
          <w:sz w:val="28"/>
          <w:szCs w:val="28"/>
        </w:rPr>
      </w:pPr>
    </w:p>
    <w:p w:rsidR="007D65E1" w:rsidRDefault="007D65E1" w:rsidP="00340C68">
      <w:pPr>
        <w:pStyle w:val="JobDescriptionandResponsibilities"/>
        <w:ind w:left="0"/>
        <w:rPr>
          <w:b/>
        </w:rPr>
      </w:pPr>
    </w:p>
    <w:p w:rsidR="007D65E1" w:rsidRDefault="007D65E1" w:rsidP="00340C68">
      <w:pPr>
        <w:pStyle w:val="JobDescriptionandResponsibilities"/>
        <w:ind w:left="0"/>
        <w:rPr>
          <w:b/>
        </w:rPr>
      </w:pPr>
    </w:p>
    <w:p w:rsidR="007D65E1" w:rsidRDefault="007D65E1" w:rsidP="00340C68">
      <w:pPr>
        <w:pStyle w:val="JobDescriptionandResponsibilities"/>
        <w:ind w:left="0"/>
        <w:rPr>
          <w:b/>
        </w:rPr>
      </w:pPr>
    </w:p>
    <w:p w:rsidR="008F2281" w:rsidRDefault="008F2281" w:rsidP="00340C68">
      <w:pPr>
        <w:pStyle w:val="JobDescriptionandResponsibilities"/>
        <w:ind w:left="0"/>
        <w:rPr>
          <w:b/>
        </w:rPr>
      </w:pPr>
    </w:p>
    <w:p w:rsidR="008F2281" w:rsidRDefault="008F2281" w:rsidP="00340C68">
      <w:pPr>
        <w:pStyle w:val="JobDescriptionandResponsibilities"/>
        <w:ind w:left="0"/>
        <w:rPr>
          <w:b/>
        </w:rPr>
      </w:pPr>
    </w:p>
    <w:p w:rsidR="008F2281" w:rsidRDefault="008F2281" w:rsidP="00340C68">
      <w:pPr>
        <w:pStyle w:val="JobDescriptionandResponsibilities"/>
        <w:ind w:left="0"/>
        <w:rPr>
          <w:b/>
        </w:rPr>
      </w:pPr>
    </w:p>
    <w:p w:rsidR="008F2281" w:rsidRDefault="008F2281" w:rsidP="00340C68">
      <w:pPr>
        <w:pStyle w:val="JobDescriptionandResponsibilities"/>
        <w:ind w:left="0"/>
        <w:rPr>
          <w:b/>
        </w:rPr>
      </w:pPr>
    </w:p>
    <w:sectPr w:rsidR="008F2281" w:rsidSect="005F6D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D50" w:rsidRDefault="00246D50">
      <w:r>
        <w:separator/>
      </w:r>
    </w:p>
  </w:endnote>
  <w:endnote w:type="continuationSeparator" w:id="1">
    <w:p w:rsidR="00246D50" w:rsidRDefault="00246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5F" w:rsidRDefault="00AC6A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5F" w:rsidRDefault="00AC6A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5F" w:rsidRDefault="00AC6A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D50" w:rsidRDefault="00246D50">
      <w:r>
        <w:separator/>
      </w:r>
    </w:p>
  </w:footnote>
  <w:footnote w:type="continuationSeparator" w:id="1">
    <w:p w:rsidR="00246D50" w:rsidRDefault="00246D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5F" w:rsidRDefault="00AC6A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5F" w:rsidRDefault="00AC6A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5F" w:rsidRDefault="00AC6A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8"/>
  <w:defaultTabStop w:val="720"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/>
  <w:rsids>
    <w:rsidRoot w:val="0046315C"/>
    <w:rsid w:val="00017DDD"/>
    <w:rsid w:val="00023320"/>
    <w:rsid w:val="00023ECF"/>
    <w:rsid w:val="000255EC"/>
    <w:rsid w:val="00027B44"/>
    <w:rsid w:val="00055556"/>
    <w:rsid w:val="000611FE"/>
    <w:rsid w:val="00094491"/>
    <w:rsid w:val="000A5ADB"/>
    <w:rsid w:val="000C3C85"/>
    <w:rsid w:val="000D350C"/>
    <w:rsid w:val="000F2B4E"/>
    <w:rsid w:val="00125BA6"/>
    <w:rsid w:val="00127EA1"/>
    <w:rsid w:val="00141A54"/>
    <w:rsid w:val="00145F6E"/>
    <w:rsid w:val="00151169"/>
    <w:rsid w:val="00156406"/>
    <w:rsid w:val="00177ADF"/>
    <w:rsid w:val="00180138"/>
    <w:rsid w:val="0018391A"/>
    <w:rsid w:val="00187979"/>
    <w:rsid w:val="001A6F97"/>
    <w:rsid w:val="001B5238"/>
    <w:rsid w:val="001C5428"/>
    <w:rsid w:val="001E7AEA"/>
    <w:rsid w:val="002121B2"/>
    <w:rsid w:val="00241B0F"/>
    <w:rsid w:val="002437BD"/>
    <w:rsid w:val="002455BA"/>
    <w:rsid w:val="00246D50"/>
    <w:rsid w:val="002560E3"/>
    <w:rsid w:val="0025624C"/>
    <w:rsid w:val="002665AF"/>
    <w:rsid w:val="00283AA8"/>
    <w:rsid w:val="00294A49"/>
    <w:rsid w:val="00297E18"/>
    <w:rsid w:val="002A45D6"/>
    <w:rsid w:val="002C33CA"/>
    <w:rsid w:val="002C634C"/>
    <w:rsid w:val="002F4CAA"/>
    <w:rsid w:val="002F54D4"/>
    <w:rsid w:val="00302775"/>
    <w:rsid w:val="00330900"/>
    <w:rsid w:val="00340C68"/>
    <w:rsid w:val="00341555"/>
    <w:rsid w:val="003466B6"/>
    <w:rsid w:val="003617AC"/>
    <w:rsid w:val="00367009"/>
    <w:rsid w:val="00382AD8"/>
    <w:rsid w:val="0038453E"/>
    <w:rsid w:val="00392A53"/>
    <w:rsid w:val="003948EF"/>
    <w:rsid w:val="003970F8"/>
    <w:rsid w:val="003B2E31"/>
    <w:rsid w:val="003C28C7"/>
    <w:rsid w:val="003C377B"/>
    <w:rsid w:val="003E26C1"/>
    <w:rsid w:val="003F46CA"/>
    <w:rsid w:val="00404D08"/>
    <w:rsid w:val="00415012"/>
    <w:rsid w:val="00423405"/>
    <w:rsid w:val="00447B5D"/>
    <w:rsid w:val="004512B0"/>
    <w:rsid w:val="00463028"/>
    <w:rsid w:val="0046315C"/>
    <w:rsid w:val="004839A5"/>
    <w:rsid w:val="00496B7D"/>
    <w:rsid w:val="004A47E6"/>
    <w:rsid w:val="004B03AB"/>
    <w:rsid w:val="004B4553"/>
    <w:rsid w:val="004C5749"/>
    <w:rsid w:val="004D17F9"/>
    <w:rsid w:val="004E0922"/>
    <w:rsid w:val="00505FAF"/>
    <w:rsid w:val="005415A3"/>
    <w:rsid w:val="00543732"/>
    <w:rsid w:val="00557F08"/>
    <w:rsid w:val="00565900"/>
    <w:rsid w:val="0057670A"/>
    <w:rsid w:val="005A20B6"/>
    <w:rsid w:val="005A6970"/>
    <w:rsid w:val="005B02DB"/>
    <w:rsid w:val="005B163C"/>
    <w:rsid w:val="005B1981"/>
    <w:rsid w:val="005B6F6D"/>
    <w:rsid w:val="005E45CD"/>
    <w:rsid w:val="005E5FA5"/>
    <w:rsid w:val="005F5DCE"/>
    <w:rsid w:val="005F6D5F"/>
    <w:rsid w:val="00664209"/>
    <w:rsid w:val="0067175C"/>
    <w:rsid w:val="00680B44"/>
    <w:rsid w:val="00690E7B"/>
    <w:rsid w:val="00697D2F"/>
    <w:rsid w:val="006A30A2"/>
    <w:rsid w:val="006C101B"/>
    <w:rsid w:val="006C2D2E"/>
    <w:rsid w:val="006D217A"/>
    <w:rsid w:val="006D75A7"/>
    <w:rsid w:val="006F0AE5"/>
    <w:rsid w:val="00703243"/>
    <w:rsid w:val="00706BD9"/>
    <w:rsid w:val="00707F61"/>
    <w:rsid w:val="00710DC9"/>
    <w:rsid w:val="00711913"/>
    <w:rsid w:val="00732962"/>
    <w:rsid w:val="00750299"/>
    <w:rsid w:val="00767777"/>
    <w:rsid w:val="007716DE"/>
    <w:rsid w:val="00793247"/>
    <w:rsid w:val="007D65E1"/>
    <w:rsid w:val="007F3C0B"/>
    <w:rsid w:val="007F7C55"/>
    <w:rsid w:val="00802781"/>
    <w:rsid w:val="00807674"/>
    <w:rsid w:val="00814210"/>
    <w:rsid w:val="00816548"/>
    <w:rsid w:val="0082351F"/>
    <w:rsid w:val="00832627"/>
    <w:rsid w:val="00852D0E"/>
    <w:rsid w:val="0085635E"/>
    <w:rsid w:val="00856DD8"/>
    <w:rsid w:val="00862F4C"/>
    <w:rsid w:val="00882BF3"/>
    <w:rsid w:val="00883BA2"/>
    <w:rsid w:val="00893FFD"/>
    <w:rsid w:val="008B618E"/>
    <w:rsid w:val="008C14DA"/>
    <w:rsid w:val="008E4C16"/>
    <w:rsid w:val="008F2281"/>
    <w:rsid w:val="0091336C"/>
    <w:rsid w:val="0091392A"/>
    <w:rsid w:val="009158C9"/>
    <w:rsid w:val="00917356"/>
    <w:rsid w:val="00925FE1"/>
    <w:rsid w:val="0093267C"/>
    <w:rsid w:val="00942620"/>
    <w:rsid w:val="009504C0"/>
    <w:rsid w:val="00950883"/>
    <w:rsid w:val="009609B9"/>
    <w:rsid w:val="00965BF0"/>
    <w:rsid w:val="00975554"/>
    <w:rsid w:val="00977A25"/>
    <w:rsid w:val="00977E50"/>
    <w:rsid w:val="009C2F15"/>
    <w:rsid w:val="009E1452"/>
    <w:rsid w:val="009E15D2"/>
    <w:rsid w:val="009F50A9"/>
    <w:rsid w:val="00A07172"/>
    <w:rsid w:val="00A16707"/>
    <w:rsid w:val="00A264DE"/>
    <w:rsid w:val="00A27229"/>
    <w:rsid w:val="00A32720"/>
    <w:rsid w:val="00A41C55"/>
    <w:rsid w:val="00A42189"/>
    <w:rsid w:val="00A5473C"/>
    <w:rsid w:val="00A818E3"/>
    <w:rsid w:val="00A9305B"/>
    <w:rsid w:val="00AA1542"/>
    <w:rsid w:val="00AA1A37"/>
    <w:rsid w:val="00AC6A5F"/>
    <w:rsid w:val="00AD4E07"/>
    <w:rsid w:val="00B007EF"/>
    <w:rsid w:val="00B03615"/>
    <w:rsid w:val="00B12194"/>
    <w:rsid w:val="00B3717C"/>
    <w:rsid w:val="00B41604"/>
    <w:rsid w:val="00B72D30"/>
    <w:rsid w:val="00B87321"/>
    <w:rsid w:val="00BA1438"/>
    <w:rsid w:val="00BA1F73"/>
    <w:rsid w:val="00BA5E5D"/>
    <w:rsid w:val="00BC2A93"/>
    <w:rsid w:val="00BC6B76"/>
    <w:rsid w:val="00BE200F"/>
    <w:rsid w:val="00BF29B3"/>
    <w:rsid w:val="00BF7565"/>
    <w:rsid w:val="00C12A9F"/>
    <w:rsid w:val="00C322F4"/>
    <w:rsid w:val="00C34EC7"/>
    <w:rsid w:val="00C36549"/>
    <w:rsid w:val="00C3662E"/>
    <w:rsid w:val="00C40B32"/>
    <w:rsid w:val="00C56DFF"/>
    <w:rsid w:val="00C71D25"/>
    <w:rsid w:val="00C731CF"/>
    <w:rsid w:val="00CA2AE0"/>
    <w:rsid w:val="00CA3D2B"/>
    <w:rsid w:val="00CD0F01"/>
    <w:rsid w:val="00CD48F7"/>
    <w:rsid w:val="00CE017A"/>
    <w:rsid w:val="00CE705E"/>
    <w:rsid w:val="00CF68FD"/>
    <w:rsid w:val="00D0289B"/>
    <w:rsid w:val="00D30456"/>
    <w:rsid w:val="00D32C36"/>
    <w:rsid w:val="00D411D4"/>
    <w:rsid w:val="00D42CFB"/>
    <w:rsid w:val="00D5261C"/>
    <w:rsid w:val="00D63643"/>
    <w:rsid w:val="00D639AF"/>
    <w:rsid w:val="00D75E4D"/>
    <w:rsid w:val="00D84678"/>
    <w:rsid w:val="00DA2DC9"/>
    <w:rsid w:val="00DA3609"/>
    <w:rsid w:val="00DB4A22"/>
    <w:rsid w:val="00DC0E66"/>
    <w:rsid w:val="00DF6992"/>
    <w:rsid w:val="00E07A33"/>
    <w:rsid w:val="00E24A03"/>
    <w:rsid w:val="00E24F51"/>
    <w:rsid w:val="00E27B53"/>
    <w:rsid w:val="00E30154"/>
    <w:rsid w:val="00E3729D"/>
    <w:rsid w:val="00E43371"/>
    <w:rsid w:val="00E43756"/>
    <w:rsid w:val="00E8117F"/>
    <w:rsid w:val="00EE52AD"/>
    <w:rsid w:val="00F12AFE"/>
    <w:rsid w:val="00F13948"/>
    <w:rsid w:val="00F202C3"/>
    <w:rsid w:val="00F220D6"/>
    <w:rsid w:val="00F31293"/>
    <w:rsid w:val="00F32BB8"/>
    <w:rsid w:val="00F341FD"/>
    <w:rsid w:val="00F5499C"/>
    <w:rsid w:val="00F62D46"/>
    <w:rsid w:val="00F62F37"/>
    <w:rsid w:val="00F643D2"/>
    <w:rsid w:val="00FA0AEF"/>
    <w:rsid w:val="00FA0F37"/>
    <w:rsid w:val="00FB29ED"/>
    <w:rsid w:val="00FB4DBB"/>
    <w:rsid w:val="00FC0015"/>
    <w:rsid w:val="00FD1CE7"/>
    <w:rsid w:val="00FF00EF"/>
    <w:rsid w:val="00FF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5F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F6D5F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F6D5F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F6D5F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F6D5F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F6D5F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F6D5F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F6D5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F6D5F"/>
    <w:rPr>
      <w:rFonts w:ascii="Courier New" w:hAnsi="Courier New" w:cs="Courier New"/>
    </w:rPr>
  </w:style>
  <w:style w:type="paragraph" w:styleId="Title">
    <w:name w:val="Title"/>
    <w:basedOn w:val="Normal"/>
    <w:qFormat/>
    <w:rsid w:val="005F6D5F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F6D5F"/>
    <w:rPr>
      <w:color w:val="0000FF"/>
      <w:u w:val="single"/>
    </w:rPr>
  </w:style>
  <w:style w:type="paragraph" w:styleId="BodyText">
    <w:name w:val="Body Text"/>
    <w:basedOn w:val="Normal"/>
    <w:semiHidden/>
    <w:rsid w:val="005F6D5F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F6D5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D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D5F"/>
    <w:rPr>
      <w:sz w:val="24"/>
      <w:szCs w:val="24"/>
    </w:rPr>
  </w:style>
  <w:style w:type="paragraph" w:customStyle="1" w:styleId="Name">
    <w:name w:val="Name"/>
    <w:basedOn w:val="PlainText"/>
    <w:autoRedefine/>
    <w:rsid w:val="00D32C36"/>
    <w:pPr>
      <w:spacing w:before="360" w:after="80"/>
      <w:jc w:val="center"/>
    </w:pPr>
    <w:rPr>
      <w:rFonts w:ascii="Garamond" w:hAnsi="Garamond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F6D5F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F6D5F"/>
    <w:pPr>
      <w:spacing w:before="60" w:after="60"/>
      <w:jc w:val="both"/>
    </w:pPr>
    <w:rPr>
      <w:rFonts w:ascii="Verdana" w:hAnsi="Verdana"/>
      <w:sz w:val="19"/>
    </w:rPr>
  </w:style>
  <w:style w:type="paragraph" w:customStyle="1" w:styleId="JobTitle">
    <w:name w:val="Job Title"/>
    <w:basedOn w:val="PlainText"/>
    <w:rsid w:val="005F6D5F"/>
    <w:pPr>
      <w:spacing w:before="180"/>
      <w:jc w:val="both"/>
    </w:pPr>
    <w:rPr>
      <w:rFonts w:ascii="Garamond" w:hAnsi="Garamond"/>
      <w:b/>
      <w:bCs/>
      <w:sz w:val="22"/>
      <w:szCs w:val="19"/>
      <w:u w:val="single"/>
    </w:rPr>
  </w:style>
  <w:style w:type="paragraph" w:customStyle="1" w:styleId="Address">
    <w:name w:val="Address"/>
    <w:basedOn w:val="JobTitle"/>
    <w:rsid w:val="005F6D5F"/>
    <w:pPr>
      <w:spacing w:before="0"/>
      <w:jc w:val="center"/>
    </w:pPr>
    <w:rPr>
      <w:u w:val="none"/>
    </w:rPr>
  </w:style>
  <w:style w:type="paragraph" w:customStyle="1" w:styleId="SectionHeader">
    <w:name w:val="Section Header"/>
    <w:basedOn w:val="PlainText"/>
    <w:rsid w:val="005F6D5F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F6D5F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5F6D5F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F6D5F"/>
    <w:pPr>
      <w:pBdr>
        <w:bottom w:val="thickThinSmallGap" w:sz="24" w:space="1" w:color="auto"/>
      </w:pBdr>
      <w:spacing w:before="480" w:after="120"/>
      <w:jc w:val="right"/>
    </w:pPr>
    <w:rPr>
      <w:rFonts w:ascii="Garamond" w:hAnsi="Garamond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5F6D5F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F6D5F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F6D5F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F6D5F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D5F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">
    <w:name w:val="Business Name"/>
    <w:basedOn w:val="Location"/>
    <w:qFormat/>
    <w:rsid w:val="005F6D5F"/>
    <w:pPr>
      <w:spacing w:before="120"/>
    </w:pPr>
    <w:rPr>
      <w:rFonts w:ascii="Garamond" w:hAnsi="Garamond"/>
      <w:b/>
      <w:sz w:val="22"/>
    </w:rPr>
  </w:style>
  <w:style w:type="table" w:styleId="TableGrid">
    <w:name w:val="Table Grid"/>
    <w:basedOn w:val="TableNormal"/>
    <w:uiPriority w:val="59"/>
    <w:rsid w:val="005F6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loymentDate">
    <w:name w:val="Employment Date"/>
    <w:basedOn w:val="BusinessName"/>
    <w:rsid w:val="005F6D5F"/>
    <w:pPr>
      <w:jc w:val="right"/>
    </w:pPr>
    <w:rPr>
      <w:rFonts w:cs="Times New Roman"/>
      <w:b w:val="0"/>
      <w:bCs/>
    </w:rPr>
  </w:style>
  <w:style w:type="paragraph" w:customStyle="1" w:styleId="JobDescriptionandResponsibilities">
    <w:name w:val="Job Description and Responsibilities"/>
    <w:basedOn w:val="JobTitle"/>
    <w:qFormat/>
    <w:rsid w:val="005F6D5F"/>
    <w:pPr>
      <w:spacing w:before="60"/>
      <w:ind w:left="576"/>
    </w:pPr>
    <w:rPr>
      <w:rFonts w:eastAsia="MS Mincho"/>
      <w:b w:val="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sic%20Resume%20Template%20Format%20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52BDAD85-71E2-4747-B5BB-8AEAB4B94350</TemplateGUID>
    <TemplateBuildVersion>9</TemplateBuildVersion>
    <TemplateBuildDate>2011-04-08T14:40:08.2806657-04:00</TemplateBuildDate>
  </TemplateProperties>
</MonsterProperties>
</file>

<file path=customXml/itemProps1.xml><?xml version="1.0" encoding="utf-8"?>
<ds:datastoreItem xmlns:ds="http://schemas.openxmlformats.org/officeDocument/2006/customXml" ds:itemID="{AF3D2CF8-E2E7-4820-9E05-518317C294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2244A2-FC36-4A8F-A8E5-B0AD76471A52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Template Format 2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 Template Format 2</vt:lpstr>
    </vt:vector>
  </TitlesOfParts>
  <Company>Toshiba</Company>
  <LinksUpToDate>false</LinksUpToDate>
  <CharactersWithSpaces>2219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 Template Format 2</dc:title>
  <dc:creator>Liam Smith</dc:creator>
  <cp:lastModifiedBy>Liam Smith</cp:lastModifiedBy>
  <cp:revision>2</cp:revision>
  <cp:lastPrinted>2009-06-18T17:50:00Z</cp:lastPrinted>
  <dcterms:created xsi:type="dcterms:W3CDTF">2014-10-28T05:43:00Z</dcterms:created>
  <dcterms:modified xsi:type="dcterms:W3CDTF">2014-10-28T05:43:00Z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TC027167899991</vt:lpwstr>
  </property>
</Properties>
</file>