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03A7C" w14:textId="40FD6908" w:rsidR="00CA07D1" w:rsidRDefault="00FD6445" w:rsidP="00CE1332">
      <w:pPr>
        <w:pStyle w:val="Heading1"/>
        <w:jc w:val="center"/>
      </w:pPr>
      <w:r>
        <w:t xml:space="preserve"> </w:t>
      </w:r>
      <w:r w:rsidR="00CA07D1">
        <w:t>Kennedy Richardson</w:t>
      </w:r>
    </w:p>
    <w:p w14:paraId="53F068D5" w14:textId="77777777" w:rsidR="00CA07D1" w:rsidRDefault="00CA07D1" w:rsidP="00CE1332">
      <w:pPr>
        <w:pStyle w:val="BodyText"/>
        <w:spacing w:line="120" w:lineRule="auto"/>
        <w:jc w:val="center"/>
        <w:rPr>
          <w:sz w:val="22"/>
        </w:rPr>
      </w:pPr>
      <w:r w:rsidRPr="00CE1332">
        <w:rPr>
          <w:sz w:val="22"/>
        </w:rPr>
        <w:t>Telephone: 519-588-8259 (C) 519-208-0321 (H)</w:t>
      </w:r>
      <w:r w:rsidR="00CE1332">
        <w:rPr>
          <w:sz w:val="22"/>
        </w:rPr>
        <w:t xml:space="preserve"> </w:t>
      </w:r>
    </w:p>
    <w:p w14:paraId="48F29FA6" w14:textId="77777777" w:rsidR="00CE1332" w:rsidRPr="00CE1332" w:rsidRDefault="00B9216E" w:rsidP="00CE1332">
      <w:pPr>
        <w:pStyle w:val="BodyText"/>
        <w:spacing w:line="120" w:lineRule="auto"/>
        <w:jc w:val="center"/>
        <w:rPr>
          <w:sz w:val="22"/>
        </w:rPr>
      </w:pPr>
      <w:r>
        <w:rPr>
          <w:sz w:val="22"/>
        </w:rPr>
        <w:t>Email: kennedyrichardson</w:t>
      </w:r>
      <w:r w:rsidR="00CE1332">
        <w:rPr>
          <w:sz w:val="22"/>
        </w:rPr>
        <w:t>@hotmail.com</w:t>
      </w:r>
    </w:p>
    <w:p w14:paraId="1EE38F34" w14:textId="77777777" w:rsidR="008C503B" w:rsidRDefault="00BE4B14" w:rsidP="00CE1332">
      <w:pPr>
        <w:pStyle w:val="Heading1"/>
      </w:pPr>
      <w:r>
        <w:t>Objective</w:t>
      </w:r>
    </w:p>
    <w:sdt>
      <w:sdtPr>
        <w:id w:val="9459735"/>
        <w:placeholder>
          <w:docPart w:val="7520008A05DEC54AB3AD2EB89B78EF3A"/>
        </w:placeholder>
      </w:sdtPr>
      <w:sdtEndPr>
        <w:rPr>
          <w:sz w:val="22"/>
        </w:rPr>
      </w:sdtEndPr>
      <w:sdtContent>
        <w:p w14:paraId="1AF986F3" w14:textId="36BEF26B" w:rsidR="008C503B" w:rsidRPr="00CE1332" w:rsidRDefault="001E37EC" w:rsidP="00CE1332">
          <w:pPr>
            <w:pStyle w:val="BodyText"/>
            <w:spacing w:line="240" w:lineRule="auto"/>
            <w:rPr>
              <w:sz w:val="22"/>
            </w:rPr>
          </w:pPr>
          <w:r>
            <w:rPr>
              <w:sz w:val="22"/>
            </w:rPr>
            <w:t xml:space="preserve">To use my </w:t>
          </w:r>
          <w:r w:rsidR="00CE1332" w:rsidRPr="00CE1332">
            <w:rPr>
              <w:sz w:val="22"/>
            </w:rPr>
            <w:t xml:space="preserve">background as </w:t>
          </w:r>
          <w:r>
            <w:rPr>
              <w:sz w:val="22"/>
            </w:rPr>
            <w:t>both a professional dancer and promotional model in a nightlife setting.</w:t>
          </w:r>
          <w:r w:rsidR="00CA07D1" w:rsidRPr="00CE1332">
            <w:rPr>
              <w:sz w:val="22"/>
            </w:rPr>
            <w:t xml:space="preserve"> My focus, commitment, drive and ability to handle c</w:t>
          </w:r>
          <w:r w:rsidR="00D34A61">
            <w:rPr>
              <w:sz w:val="22"/>
            </w:rPr>
            <w:t xml:space="preserve">oncurrent tasks can be maximized </w:t>
          </w:r>
          <w:r w:rsidR="00CA07D1" w:rsidRPr="00CE1332">
            <w:rPr>
              <w:sz w:val="22"/>
            </w:rPr>
            <w:t>in a customer service role. I am interested in applying thes</w:t>
          </w:r>
          <w:r w:rsidR="00CE1332">
            <w:rPr>
              <w:sz w:val="22"/>
            </w:rPr>
            <w:t xml:space="preserve">e essential skills in a </w:t>
          </w:r>
          <w:r>
            <w:rPr>
              <w:sz w:val="22"/>
            </w:rPr>
            <w:t xml:space="preserve">part time or full time position. </w:t>
          </w:r>
        </w:p>
      </w:sdtContent>
    </w:sdt>
    <w:p w14:paraId="71BACF92" w14:textId="77777777" w:rsidR="008C503B" w:rsidRDefault="00BE4B14" w:rsidP="00CE1332">
      <w:pPr>
        <w:pStyle w:val="Heading1"/>
      </w:pPr>
      <w:r>
        <w:t>Experience</w:t>
      </w:r>
    </w:p>
    <w:sdt>
      <w:sdtPr>
        <w:rPr>
          <w:sz w:val="22"/>
        </w:rPr>
        <w:id w:val="9459739"/>
        <w:placeholder>
          <w:docPart w:val="00B18DEE7A5D3547A0F2790D0413C390"/>
        </w:placeholder>
      </w:sdtPr>
      <w:sdtEndPr>
        <w:rPr>
          <w:sz w:val="20"/>
        </w:rPr>
      </w:sdtEndPr>
      <w:sdtContent>
        <w:p w14:paraId="217DEA38" w14:textId="5CB768C7" w:rsidR="001E37EC" w:rsidRPr="00CE1332" w:rsidRDefault="001E37EC" w:rsidP="001E37EC">
          <w:pPr>
            <w:pStyle w:val="ListBullet"/>
            <w:numPr>
              <w:ilvl w:val="0"/>
              <w:numId w:val="0"/>
            </w:numPr>
            <w:spacing w:line="240" w:lineRule="auto"/>
            <w:ind w:left="360" w:hanging="360"/>
            <w:rPr>
              <w:sz w:val="22"/>
            </w:rPr>
          </w:pPr>
          <w:r>
            <w:rPr>
              <w:sz w:val="22"/>
              <w:u w:val="single"/>
            </w:rPr>
            <w:t>Femme Fatale</w:t>
          </w:r>
          <w:r>
            <w:rPr>
              <w:sz w:val="22"/>
            </w:rPr>
            <w:t>, Toronto</w:t>
          </w:r>
          <w:r w:rsidRPr="00CE1332">
            <w:rPr>
              <w:sz w:val="22"/>
            </w:rPr>
            <w:t xml:space="preserve"> </w:t>
          </w:r>
          <w:r w:rsidRPr="00CE1332">
            <w:rPr>
              <w:sz w:val="22"/>
            </w:rPr>
            <w:tab/>
          </w:r>
          <w:r w:rsidRPr="00CE1332">
            <w:rPr>
              <w:sz w:val="22"/>
            </w:rPr>
            <w:tab/>
          </w:r>
          <w:r w:rsidRPr="00CE1332">
            <w:rPr>
              <w:sz w:val="22"/>
            </w:rPr>
            <w:tab/>
          </w:r>
          <w:r w:rsidRPr="00CE1332">
            <w:rPr>
              <w:sz w:val="22"/>
            </w:rPr>
            <w:tab/>
          </w:r>
          <w:r w:rsidRPr="00CE1332">
            <w:rPr>
              <w:sz w:val="22"/>
            </w:rPr>
            <w:tab/>
          </w:r>
          <w:r w:rsidRPr="00CE1332">
            <w:rPr>
              <w:sz w:val="22"/>
            </w:rPr>
            <w:tab/>
          </w:r>
          <w:r w:rsidRPr="00CE1332">
            <w:rPr>
              <w:sz w:val="22"/>
            </w:rPr>
            <w:tab/>
          </w:r>
        </w:p>
        <w:p w14:paraId="768F2E59" w14:textId="13E2EC2E" w:rsidR="001E37EC" w:rsidRPr="00CE1332" w:rsidRDefault="001E37EC" w:rsidP="001E37EC">
          <w:pPr>
            <w:pStyle w:val="ListBullet"/>
            <w:numPr>
              <w:ilvl w:val="0"/>
              <w:numId w:val="0"/>
            </w:numPr>
            <w:spacing w:line="240" w:lineRule="auto"/>
            <w:ind w:left="360" w:hanging="360"/>
            <w:rPr>
              <w:sz w:val="22"/>
            </w:rPr>
          </w:pPr>
          <w:r>
            <w:rPr>
              <w:sz w:val="22"/>
            </w:rPr>
            <w:t xml:space="preserve">August </w:t>
          </w:r>
          <w:r>
            <w:rPr>
              <w:sz w:val="22"/>
            </w:rPr>
            <w:t>2014</w:t>
          </w:r>
          <w:r>
            <w:rPr>
              <w:sz w:val="22"/>
            </w:rPr>
            <w:t>- Present</w:t>
          </w:r>
        </w:p>
        <w:p w14:paraId="4D8353F7" w14:textId="77777777" w:rsidR="001E37EC" w:rsidRPr="001E37EC" w:rsidRDefault="001E37EC" w:rsidP="00CE1332">
          <w:pPr>
            <w:pStyle w:val="ListBullet"/>
            <w:numPr>
              <w:ilvl w:val="0"/>
              <w:numId w:val="18"/>
            </w:numPr>
            <w:spacing w:line="240" w:lineRule="auto"/>
            <w:rPr>
              <w:b/>
              <w:sz w:val="22"/>
            </w:rPr>
          </w:pPr>
          <w:r>
            <w:rPr>
              <w:sz w:val="22"/>
            </w:rPr>
            <w:t>Hired as a promotional model for different events, clubs, and parties</w:t>
          </w:r>
        </w:p>
        <w:p w14:paraId="1F02E57B" w14:textId="63115E7D" w:rsidR="001E37EC" w:rsidRPr="001E37EC" w:rsidRDefault="001E37EC" w:rsidP="00CE1332">
          <w:pPr>
            <w:pStyle w:val="ListBullet"/>
            <w:numPr>
              <w:ilvl w:val="0"/>
              <w:numId w:val="18"/>
            </w:numPr>
            <w:spacing w:line="240" w:lineRule="auto"/>
            <w:rPr>
              <w:b/>
              <w:sz w:val="22"/>
            </w:rPr>
          </w:pPr>
          <w:r>
            <w:rPr>
              <w:sz w:val="22"/>
            </w:rPr>
            <w:t>Responsibilities include: highly representing the brand, socializing, bottle service girl, and dancer</w:t>
          </w:r>
        </w:p>
      </w:sdtContent>
    </w:sdt>
    <w:p w14:paraId="26BA1631" w14:textId="7C8F6099" w:rsidR="00CE1332" w:rsidRPr="00CE1332" w:rsidRDefault="001D12BD" w:rsidP="00CE1332">
      <w:pPr>
        <w:pStyle w:val="Heading2"/>
        <w:rPr>
          <w:sz w:val="22"/>
        </w:rPr>
      </w:pPr>
      <w:proofErr w:type="spellStart"/>
      <w:r>
        <w:rPr>
          <w:b w:val="0"/>
          <w:sz w:val="22"/>
          <w:u w:val="single"/>
        </w:rPr>
        <w:t>FootLocker</w:t>
      </w:r>
      <w:proofErr w:type="spellEnd"/>
      <w:r>
        <w:rPr>
          <w:b w:val="0"/>
          <w:sz w:val="22"/>
          <w:u w:val="single"/>
        </w:rPr>
        <w:t xml:space="preserve">, </w:t>
      </w:r>
      <w:r>
        <w:rPr>
          <w:b w:val="0"/>
          <w:sz w:val="22"/>
        </w:rPr>
        <w:t>Waterloo</w:t>
      </w:r>
      <w:r w:rsidR="00BE4B14" w:rsidRPr="00CE1332">
        <w:rPr>
          <w:sz w:val="22"/>
        </w:rPr>
        <w:tab/>
      </w:r>
    </w:p>
    <w:p w14:paraId="4BF21CE8" w14:textId="63A3EA4F" w:rsidR="008C503B" w:rsidRPr="00CE1332" w:rsidRDefault="001D12BD" w:rsidP="00CE1332">
      <w:pPr>
        <w:pStyle w:val="Heading2"/>
        <w:rPr>
          <w:b w:val="0"/>
          <w:sz w:val="22"/>
        </w:rPr>
      </w:pPr>
      <w:r>
        <w:rPr>
          <w:b w:val="0"/>
          <w:sz w:val="22"/>
        </w:rPr>
        <w:t>April 2014- Present</w:t>
      </w:r>
    </w:p>
    <w:p w14:paraId="224BD895" w14:textId="23C77E2F" w:rsidR="008C503B" w:rsidRDefault="001D12BD" w:rsidP="00CE1332">
      <w:pPr>
        <w:pStyle w:val="ListBullet"/>
        <w:numPr>
          <w:ilvl w:val="0"/>
          <w:numId w:val="16"/>
        </w:numPr>
        <w:spacing w:line="240" w:lineRule="auto"/>
        <w:rPr>
          <w:sz w:val="22"/>
        </w:rPr>
      </w:pPr>
      <w:r>
        <w:rPr>
          <w:sz w:val="22"/>
        </w:rPr>
        <w:t>Responsible for receiving inventory and organizing them according to size and type</w:t>
      </w:r>
    </w:p>
    <w:p w14:paraId="23EF060A" w14:textId="0667F141" w:rsidR="001D12BD" w:rsidRDefault="001D12BD" w:rsidP="00CE1332">
      <w:pPr>
        <w:pStyle w:val="ListBullet"/>
        <w:numPr>
          <w:ilvl w:val="0"/>
          <w:numId w:val="16"/>
        </w:numPr>
        <w:spacing w:line="240" w:lineRule="auto"/>
        <w:rPr>
          <w:sz w:val="22"/>
        </w:rPr>
      </w:pPr>
      <w:r>
        <w:rPr>
          <w:sz w:val="22"/>
        </w:rPr>
        <w:t xml:space="preserve">Assigned responsibilities of maintaining a clean working environment </w:t>
      </w:r>
    </w:p>
    <w:p w14:paraId="181CD896" w14:textId="702615D8" w:rsidR="001D12BD" w:rsidRDefault="001D12BD" w:rsidP="001D12BD">
      <w:pPr>
        <w:pStyle w:val="ListBullet"/>
        <w:numPr>
          <w:ilvl w:val="0"/>
          <w:numId w:val="16"/>
        </w:numPr>
        <w:spacing w:line="240" w:lineRule="auto"/>
        <w:rPr>
          <w:sz w:val="22"/>
        </w:rPr>
      </w:pPr>
      <w:r>
        <w:rPr>
          <w:sz w:val="22"/>
        </w:rPr>
        <w:t xml:space="preserve">Providing excellent customer service by attending to every customer’s needs </w:t>
      </w:r>
    </w:p>
    <w:p w14:paraId="21753215" w14:textId="5F6566F7" w:rsidR="00495CF0" w:rsidRPr="00CE1332" w:rsidRDefault="00495CF0" w:rsidP="00495CF0">
      <w:pPr>
        <w:pStyle w:val="ListBullet"/>
        <w:numPr>
          <w:ilvl w:val="0"/>
          <w:numId w:val="0"/>
        </w:numPr>
        <w:spacing w:line="240" w:lineRule="auto"/>
        <w:ind w:left="360" w:hanging="360"/>
        <w:rPr>
          <w:sz w:val="22"/>
        </w:rPr>
      </w:pPr>
      <w:r>
        <w:rPr>
          <w:sz w:val="22"/>
          <w:u w:val="single"/>
        </w:rPr>
        <w:t>Pride 2014</w:t>
      </w:r>
      <w:r>
        <w:rPr>
          <w:sz w:val="22"/>
        </w:rPr>
        <w:t>, Toronto</w:t>
      </w:r>
      <w:r w:rsidRPr="00CE1332">
        <w:rPr>
          <w:sz w:val="22"/>
        </w:rPr>
        <w:t xml:space="preserve"> </w:t>
      </w:r>
      <w:r w:rsidRPr="00CE1332">
        <w:rPr>
          <w:sz w:val="22"/>
        </w:rPr>
        <w:tab/>
      </w:r>
      <w:r w:rsidRPr="00CE1332">
        <w:rPr>
          <w:sz w:val="22"/>
        </w:rPr>
        <w:tab/>
      </w:r>
      <w:r w:rsidRPr="00CE1332">
        <w:rPr>
          <w:sz w:val="22"/>
        </w:rPr>
        <w:tab/>
      </w:r>
      <w:r w:rsidRPr="00CE1332">
        <w:rPr>
          <w:sz w:val="22"/>
        </w:rPr>
        <w:tab/>
      </w:r>
      <w:r w:rsidRPr="00CE1332">
        <w:rPr>
          <w:sz w:val="22"/>
        </w:rPr>
        <w:tab/>
      </w:r>
      <w:r w:rsidRPr="00CE1332">
        <w:rPr>
          <w:sz w:val="22"/>
        </w:rPr>
        <w:tab/>
      </w:r>
      <w:r w:rsidRPr="00CE1332">
        <w:rPr>
          <w:sz w:val="22"/>
        </w:rPr>
        <w:tab/>
      </w:r>
    </w:p>
    <w:p w14:paraId="280F171D" w14:textId="4160618C" w:rsidR="00495CF0" w:rsidRPr="00CE1332" w:rsidRDefault="00495CF0" w:rsidP="00495CF0">
      <w:pPr>
        <w:pStyle w:val="ListBullet"/>
        <w:numPr>
          <w:ilvl w:val="0"/>
          <w:numId w:val="0"/>
        </w:numPr>
        <w:spacing w:line="240" w:lineRule="auto"/>
        <w:ind w:left="360" w:hanging="360"/>
        <w:rPr>
          <w:sz w:val="22"/>
        </w:rPr>
      </w:pPr>
      <w:r>
        <w:rPr>
          <w:sz w:val="22"/>
        </w:rPr>
        <w:t>July 2014</w:t>
      </w:r>
    </w:p>
    <w:p w14:paraId="65F671F3" w14:textId="037F7CD1" w:rsidR="00495CF0" w:rsidRPr="001D12BD" w:rsidRDefault="00495CF0" w:rsidP="00495CF0">
      <w:pPr>
        <w:pStyle w:val="ListBullet"/>
        <w:numPr>
          <w:ilvl w:val="0"/>
          <w:numId w:val="18"/>
        </w:numPr>
        <w:spacing w:line="240" w:lineRule="auto"/>
        <w:rPr>
          <w:b/>
          <w:sz w:val="22"/>
        </w:rPr>
      </w:pPr>
      <w:r>
        <w:rPr>
          <w:sz w:val="22"/>
        </w:rPr>
        <w:t xml:space="preserve">Back up dancer for </w:t>
      </w:r>
      <w:proofErr w:type="spellStart"/>
      <w:r>
        <w:rPr>
          <w:sz w:val="22"/>
        </w:rPr>
        <w:t>Deadmaus</w:t>
      </w:r>
      <w:proofErr w:type="spellEnd"/>
      <w:r>
        <w:rPr>
          <w:sz w:val="22"/>
        </w:rPr>
        <w:t xml:space="preserve">, </w:t>
      </w:r>
      <w:proofErr w:type="spellStart"/>
      <w:r>
        <w:rPr>
          <w:sz w:val="22"/>
        </w:rPr>
        <w:t>MelleFresh</w:t>
      </w:r>
      <w:proofErr w:type="spellEnd"/>
      <w:r>
        <w:rPr>
          <w:sz w:val="22"/>
        </w:rPr>
        <w:t>, and Vita Chambers</w:t>
      </w:r>
    </w:p>
    <w:p w14:paraId="60D75BF9" w14:textId="064FA829" w:rsidR="00495CF0" w:rsidRPr="00CE1332" w:rsidRDefault="00495CF0" w:rsidP="00495CF0">
      <w:pPr>
        <w:pStyle w:val="ListBullet"/>
        <w:numPr>
          <w:ilvl w:val="0"/>
          <w:numId w:val="0"/>
        </w:numPr>
        <w:spacing w:line="240" w:lineRule="auto"/>
        <w:ind w:left="360" w:hanging="360"/>
        <w:rPr>
          <w:sz w:val="22"/>
        </w:rPr>
      </w:pPr>
      <w:r>
        <w:rPr>
          <w:sz w:val="22"/>
          <w:u w:val="single"/>
        </w:rPr>
        <w:t>Much Music Video Awards,</w:t>
      </w:r>
      <w:r>
        <w:rPr>
          <w:sz w:val="22"/>
        </w:rPr>
        <w:t xml:space="preserve"> Toronto</w:t>
      </w:r>
      <w:r w:rsidRPr="00CE1332">
        <w:rPr>
          <w:sz w:val="22"/>
        </w:rPr>
        <w:tab/>
      </w:r>
      <w:r w:rsidRPr="00CE1332">
        <w:rPr>
          <w:sz w:val="22"/>
        </w:rPr>
        <w:tab/>
      </w:r>
      <w:r w:rsidRPr="00CE1332">
        <w:rPr>
          <w:sz w:val="22"/>
        </w:rPr>
        <w:tab/>
      </w:r>
      <w:r w:rsidRPr="00CE1332">
        <w:rPr>
          <w:sz w:val="22"/>
        </w:rPr>
        <w:tab/>
      </w:r>
      <w:r w:rsidRPr="00CE1332">
        <w:rPr>
          <w:sz w:val="22"/>
        </w:rPr>
        <w:tab/>
      </w:r>
      <w:r w:rsidRPr="00CE1332">
        <w:rPr>
          <w:sz w:val="22"/>
        </w:rPr>
        <w:tab/>
      </w:r>
      <w:r w:rsidRPr="00CE1332">
        <w:rPr>
          <w:sz w:val="22"/>
        </w:rPr>
        <w:tab/>
      </w:r>
    </w:p>
    <w:p w14:paraId="40F04582" w14:textId="11F96CF6" w:rsidR="00495CF0" w:rsidRPr="00CE1332" w:rsidRDefault="00495CF0" w:rsidP="00495CF0">
      <w:pPr>
        <w:pStyle w:val="ListBullet"/>
        <w:numPr>
          <w:ilvl w:val="0"/>
          <w:numId w:val="0"/>
        </w:numPr>
        <w:spacing w:line="240" w:lineRule="auto"/>
        <w:ind w:left="360" w:hanging="360"/>
        <w:rPr>
          <w:sz w:val="22"/>
        </w:rPr>
      </w:pPr>
      <w:r>
        <w:rPr>
          <w:sz w:val="22"/>
        </w:rPr>
        <w:t>June 2014</w:t>
      </w:r>
    </w:p>
    <w:p w14:paraId="5CA77533" w14:textId="303FFA61" w:rsidR="00495CF0" w:rsidRPr="00495CF0" w:rsidRDefault="00495CF0" w:rsidP="00495CF0">
      <w:pPr>
        <w:pStyle w:val="ListBullet"/>
        <w:numPr>
          <w:ilvl w:val="0"/>
          <w:numId w:val="18"/>
        </w:numPr>
        <w:spacing w:line="240" w:lineRule="auto"/>
        <w:rPr>
          <w:b/>
          <w:sz w:val="22"/>
        </w:rPr>
      </w:pPr>
      <w:r>
        <w:rPr>
          <w:sz w:val="22"/>
        </w:rPr>
        <w:t xml:space="preserve">Principle role in the global commercial advertising the Much Music Video Awards </w:t>
      </w:r>
    </w:p>
    <w:p w14:paraId="30B542E3" w14:textId="77777777" w:rsidR="00495CF0" w:rsidRPr="00CE1332" w:rsidRDefault="00495CF0" w:rsidP="00495CF0">
      <w:pPr>
        <w:pStyle w:val="ListBullet"/>
        <w:numPr>
          <w:ilvl w:val="0"/>
          <w:numId w:val="0"/>
        </w:numPr>
        <w:spacing w:line="240" w:lineRule="auto"/>
        <w:ind w:left="360" w:hanging="360"/>
        <w:rPr>
          <w:sz w:val="22"/>
        </w:rPr>
      </w:pPr>
      <w:r w:rsidRPr="00CE1332">
        <w:rPr>
          <w:sz w:val="22"/>
          <w:u w:val="single"/>
        </w:rPr>
        <w:t>Team Canada</w:t>
      </w:r>
      <w:r w:rsidRPr="00CE1332">
        <w:rPr>
          <w:sz w:val="22"/>
        </w:rPr>
        <w:t xml:space="preserve">, Denmark </w:t>
      </w:r>
      <w:r w:rsidRPr="00CE1332">
        <w:rPr>
          <w:sz w:val="22"/>
        </w:rPr>
        <w:tab/>
      </w:r>
      <w:r w:rsidRPr="00CE1332">
        <w:rPr>
          <w:sz w:val="22"/>
        </w:rPr>
        <w:tab/>
      </w:r>
      <w:r w:rsidRPr="00CE1332">
        <w:rPr>
          <w:sz w:val="22"/>
        </w:rPr>
        <w:tab/>
      </w:r>
      <w:r w:rsidRPr="00CE1332">
        <w:rPr>
          <w:sz w:val="22"/>
        </w:rPr>
        <w:tab/>
      </w:r>
      <w:r w:rsidRPr="00CE1332">
        <w:rPr>
          <w:sz w:val="22"/>
        </w:rPr>
        <w:tab/>
      </w:r>
      <w:r w:rsidRPr="00CE1332">
        <w:rPr>
          <w:sz w:val="22"/>
        </w:rPr>
        <w:tab/>
      </w:r>
      <w:r w:rsidRPr="00CE1332">
        <w:rPr>
          <w:sz w:val="22"/>
        </w:rPr>
        <w:tab/>
      </w:r>
    </w:p>
    <w:p w14:paraId="34D3CD97" w14:textId="77777777" w:rsidR="00495CF0" w:rsidRPr="00CE1332" w:rsidRDefault="00495CF0" w:rsidP="00495CF0">
      <w:pPr>
        <w:pStyle w:val="ListBullet"/>
        <w:numPr>
          <w:ilvl w:val="0"/>
          <w:numId w:val="0"/>
        </w:numPr>
        <w:spacing w:line="240" w:lineRule="auto"/>
        <w:ind w:left="360" w:hanging="360"/>
        <w:rPr>
          <w:sz w:val="22"/>
        </w:rPr>
      </w:pPr>
      <w:r w:rsidRPr="00CE1332">
        <w:rPr>
          <w:sz w:val="22"/>
        </w:rPr>
        <w:t>August 2013- October 2013</w:t>
      </w:r>
    </w:p>
    <w:p w14:paraId="0E15B5C7" w14:textId="6EFA1E16" w:rsidR="00495CF0" w:rsidRPr="00495CF0" w:rsidRDefault="00495CF0" w:rsidP="00495CF0">
      <w:pPr>
        <w:pStyle w:val="ListBullet"/>
        <w:numPr>
          <w:ilvl w:val="0"/>
          <w:numId w:val="18"/>
        </w:numPr>
        <w:spacing w:line="240" w:lineRule="auto"/>
        <w:rPr>
          <w:b/>
          <w:sz w:val="22"/>
        </w:rPr>
      </w:pPr>
      <w:r w:rsidRPr="00CE1332">
        <w:rPr>
          <w:sz w:val="22"/>
        </w:rPr>
        <w:t xml:space="preserve">Represented Canada in Copenhagen, Denmark </w:t>
      </w:r>
      <w:r>
        <w:rPr>
          <w:sz w:val="22"/>
        </w:rPr>
        <w:t>at IDO World Championships</w:t>
      </w:r>
    </w:p>
    <w:p w14:paraId="6BA13BDF" w14:textId="77777777" w:rsidR="00495CF0" w:rsidRPr="00CE1332" w:rsidRDefault="00495CF0" w:rsidP="00495CF0">
      <w:pPr>
        <w:pStyle w:val="ListBullet"/>
        <w:numPr>
          <w:ilvl w:val="0"/>
          <w:numId w:val="0"/>
        </w:numPr>
        <w:spacing w:line="240" w:lineRule="auto"/>
        <w:rPr>
          <w:b/>
          <w:sz w:val="22"/>
        </w:rPr>
      </w:pPr>
      <w:r w:rsidRPr="00CE1332">
        <w:rPr>
          <w:sz w:val="22"/>
          <w:u w:val="single"/>
        </w:rPr>
        <w:t>Performances,</w:t>
      </w:r>
      <w:r w:rsidRPr="00CE1332">
        <w:rPr>
          <w:b/>
          <w:sz w:val="22"/>
        </w:rPr>
        <w:t xml:space="preserve"> </w:t>
      </w:r>
      <w:r w:rsidRPr="00CE1332">
        <w:rPr>
          <w:sz w:val="22"/>
        </w:rPr>
        <w:t xml:space="preserve">Toronto, New York City, Chicago, </w:t>
      </w:r>
      <w:proofErr w:type="spellStart"/>
      <w:r w:rsidRPr="00CE1332">
        <w:rPr>
          <w:sz w:val="22"/>
        </w:rPr>
        <w:t>Etc</w:t>
      </w:r>
      <w:proofErr w:type="spellEnd"/>
      <w:r w:rsidRPr="00CE1332">
        <w:rPr>
          <w:sz w:val="22"/>
        </w:rPr>
        <w:t xml:space="preserve"> </w:t>
      </w:r>
      <w:r w:rsidRPr="00CE1332">
        <w:rPr>
          <w:b/>
          <w:sz w:val="22"/>
        </w:rPr>
        <w:tab/>
      </w:r>
      <w:r w:rsidRPr="00CE1332">
        <w:rPr>
          <w:b/>
          <w:sz w:val="22"/>
        </w:rPr>
        <w:tab/>
      </w:r>
      <w:r w:rsidRPr="00CE1332">
        <w:rPr>
          <w:b/>
          <w:sz w:val="22"/>
        </w:rPr>
        <w:tab/>
      </w:r>
      <w:r w:rsidRPr="00CE1332">
        <w:rPr>
          <w:b/>
          <w:sz w:val="22"/>
        </w:rPr>
        <w:tab/>
      </w:r>
      <w:r w:rsidRPr="00CE1332">
        <w:rPr>
          <w:b/>
          <w:sz w:val="22"/>
        </w:rPr>
        <w:tab/>
      </w:r>
      <w:r w:rsidRPr="00CE1332">
        <w:rPr>
          <w:b/>
          <w:sz w:val="22"/>
        </w:rPr>
        <w:tab/>
      </w:r>
    </w:p>
    <w:p w14:paraId="2382C2D7" w14:textId="77777777" w:rsidR="00495CF0" w:rsidRPr="00CE1332" w:rsidRDefault="00495CF0" w:rsidP="00495CF0">
      <w:pPr>
        <w:pStyle w:val="ListBullet"/>
        <w:numPr>
          <w:ilvl w:val="0"/>
          <w:numId w:val="0"/>
        </w:numPr>
        <w:spacing w:line="240" w:lineRule="auto"/>
        <w:rPr>
          <w:b/>
          <w:sz w:val="22"/>
        </w:rPr>
      </w:pPr>
      <w:r w:rsidRPr="00CE1332">
        <w:rPr>
          <w:sz w:val="22"/>
        </w:rPr>
        <w:t>2009- Present</w:t>
      </w:r>
    </w:p>
    <w:p w14:paraId="6A796A13" w14:textId="77777777" w:rsidR="00495CF0" w:rsidRPr="00CE1332" w:rsidRDefault="00495CF0" w:rsidP="00495CF0">
      <w:pPr>
        <w:pStyle w:val="ListBullet"/>
        <w:numPr>
          <w:ilvl w:val="0"/>
          <w:numId w:val="17"/>
        </w:numPr>
        <w:spacing w:line="240" w:lineRule="auto"/>
        <w:rPr>
          <w:sz w:val="22"/>
        </w:rPr>
      </w:pPr>
      <w:r w:rsidRPr="00CE1332">
        <w:rPr>
          <w:sz w:val="22"/>
        </w:rPr>
        <w:t>Charity performances</w:t>
      </w:r>
    </w:p>
    <w:p w14:paraId="4EE74F0A" w14:textId="77777777" w:rsidR="00495CF0" w:rsidRPr="00CE1332" w:rsidRDefault="00495CF0" w:rsidP="00495CF0">
      <w:pPr>
        <w:pStyle w:val="ListBullet"/>
        <w:numPr>
          <w:ilvl w:val="0"/>
          <w:numId w:val="17"/>
        </w:numPr>
        <w:spacing w:line="240" w:lineRule="auto"/>
        <w:rPr>
          <w:sz w:val="22"/>
        </w:rPr>
      </w:pPr>
      <w:r w:rsidRPr="00CE1332">
        <w:rPr>
          <w:sz w:val="22"/>
        </w:rPr>
        <w:t xml:space="preserve">Dance showcases </w:t>
      </w:r>
    </w:p>
    <w:p w14:paraId="694A8A1C" w14:textId="77777777" w:rsidR="00495CF0" w:rsidRPr="00495CF0" w:rsidRDefault="00495CF0" w:rsidP="00495CF0">
      <w:pPr>
        <w:pStyle w:val="ListBullet"/>
        <w:numPr>
          <w:ilvl w:val="0"/>
          <w:numId w:val="0"/>
        </w:numPr>
        <w:spacing w:line="240" w:lineRule="auto"/>
        <w:ind w:left="360" w:hanging="360"/>
        <w:rPr>
          <w:b/>
          <w:sz w:val="22"/>
        </w:rPr>
      </w:pPr>
    </w:p>
    <w:p w14:paraId="113FF9A3" w14:textId="77777777" w:rsidR="001E37EC" w:rsidRDefault="001E37EC" w:rsidP="00495CF0">
      <w:pPr>
        <w:pStyle w:val="ListBullet"/>
        <w:numPr>
          <w:ilvl w:val="0"/>
          <w:numId w:val="0"/>
        </w:numPr>
        <w:spacing w:line="240" w:lineRule="auto"/>
        <w:rPr>
          <w:b/>
          <w:sz w:val="28"/>
        </w:rPr>
      </w:pPr>
    </w:p>
    <w:p w14:paraId="5E58A8A5" w14:textId="77777777" w:rsidR="001E37EC" w:rsidRDefault="001E37EC" w:rsidP="00495CF0">
      <w:pPr>
        <w:pStyle w:val="ListBullet"/>
        <w:numPr>
          <w:ilvl w:val="0"/>
          <w:numId w:val="0"/>
        </w:numPr>
        <w:spacing w:line="240" w:lineRule="auto"/>
        <w:rPr>
          <w:b/>
          <w:sz w:val="28"/>
        </w:rPr>
      </w:pPr>
    </w:p>
    <w:p w14:paraId="4FC6C854" w14:textId="7D1FD1DD" w:rsidR="008C503B" w:rsidRPr="001D12BD" w:rsidRDefault="00BE4B14" w:rsidP="00495CF0">
      <w:pPr>
        <w:pStyle w:val="ListBullet"/>
        <w:numPr>
          <w:ilvl w:val="0"/>
          <w:numId w:val="0"/>
        </w:numPr>
        <w:spacing w:line="240" w:lineRule="auto"/>
        <w:rPr>
          <w:b/>
          <w:sz w:val="32"/>
        </w:rPr>
      </w:pPr>
      <w:bookmarkStart w:id="0" w:name="_GoBack"/>
      <w:bookmarkEnd w:id="0"/>
      <w:r w:rsidRPr="001D12BD">
        <w:rPr>
          <w:b/>
          <w:sz w:val="28"/>
        </w:rPr>
        <w:lastRenderedPageBreak/>
        <w:t>Education</w:t>
      </w:r>
    </w:p>
    <w:p w14:paraId="18002D30" w14:textId="77777777" w:rsidR="008C503B" w:rsidRDefault="001E37EC" w:rsidP="00CE1332">
      <w:pPr>
        <w:pStyle w:val="Heading2"/>
        <w:rPr>
          <w:sz w:val="22"/>
        </w:rPr>
      </w:pPr>
      <w:sdt>
        <w:sdtPr>
          <w:rPr>
            <w:b w:val="0"/>
            <w:sz w:val="22"/>
          </w:rPr>
          <w:id w:val="9459748"/>
          <w:placeholder>
            <w:docPart w:val="57103798CEEEB74FB595D36ABF0A6ED5"/>
          </w:placeholder>
        </w:sdtPr>
        <w:sdtEndPr/>
        <w:sdtContent>
          <w:r w:rsidR="008F292F" w:rsidRPr="00CE1332">
            <w:rPr>
              <w:b w:val="0"/>
              <w:sz w:val="22"/>
            </w:rPr>
            <w:t xml:space="preserve">Sir John A. Macdonald Secondary School </w:t>
          </w:r>
        </w:sdtContent>
      </w:sdt>
      <w:r w:rsidR="00BE4B14" w:rsidRPr="00CE1332">
        <w:rPr>
          <w:b w:val="0"/>
          <w:sz w:val="22"/>
        </w:rPr>
        <w:tab/>
      </w:r>
      <w:r w:rsidR="008F292F" w:rsidRPr="00CE1332">
        <w:rPr>
          <w:b w:val="0"/>
          <w:sz w:val="22"/>
        </w:rPr>
        <w:t>2010-2014</w:t>
      </w:r>
      <w:r w:rsidR="008F292F" w:rsidRPr="00CE1332">
        <w:rPr>
          <w:sz w:val="22"/>
        </w:rPr>
        <w:t xml:space="preserve"> </w:t>
      </w:r>
    </w:p>
    <w:p w14:paraId="2F8B764D" w14:textId="3B85A9FD" w:rsidR="001D12BD" w:rsidRDefault="001E37EC" w:rsidP="001D12BD">
      <w:pPr>
        <w:pStyle w:val="Heading2"/>
        <w:rPr>
          <w:sz w:val="22"/>
        </w:rPr>
      </w:pPr>
      <w:sdt>
        <w:sdtPr>
          <w:rPr>
            <w:b w:val="0"/>
            <w:sz w:val="22"/>
          </w:rPr>
          <w:id w:val="680315744"/>
          <w:placeholder>
            <w:docPart w:val="F79A1C8008EC04429FBC55B18A42C10E"/>
          </w:placeholder>
        </w:sdtPr>
        <w:sdtEndPr/>
        <w:sdtContent>
          <w:proofErr w:type="spellStart"/>
          <w:r w:rsidR="001D12BD">
            <w:rPr>
              <w:b w:val="0"/>
              <w:sz w:val="22"/>
            </w:rPr>
            <w:t>Wilfrid</w:t>
          </w:r>
          <w:proofErr w:type="spellEnd"/>
          <w:r w:rsidR="001D12BD">
            <w:rPr>
              <w:b w:val="0"/>
              <w:sz w:val="22"/>
            </w:rPr>
            <w:t xml:space="preserve"> Laurier University </w:t>
          </w:r>
        </w:sdtContent>
      </w:sdt>
      <w:r w:rsidR="001D12BD" w:rsidRPr="00CE1332">
        <w:rPr>
          <w:b w:val="0"/>
          <w:sz w:val="22"/>
        </w:rPr>
        <w:tab/>
      </w:r>
      <w:r w:rsidR="001D12BD">
        <w:rPr>
          <w:b w:val="0"/>
          <w:sz w:val="22"/>
        </w:rPr>
        <w:t>2014-2018</w:t>
      </w:r>
      <w:r w:rsidR="001D12BD" w:rsidRPr="00CE1332">
        <w:rPr>
          <w:sz w:val="22"/>
        </w:rPr>
        <w:t xml:space="preserve"> </w:t>
      </w:r>
    </w:p>
    <w:p w14:paraId="4B1C3D57" w14:textId="77777777" w:rsidR="00495CF0" w:rsidRPr="00495CF0" w:rsidRDefault="00495CF0" w:rsidP="00495CF0">
      <w:pPr>
        <w:pStyle w:val="BodyText"/>
      </w:pPr>
    </w:p>
    <w:p w14:paraId="59D248C7" w14:textId="77777777" w:rsidR="008C503B" w:rsidRDefault="00BE4B14" w:rsidP="00CE1332">
      <w:pPr>
        <w:pStyle w:val="Heading1"/>
      </w:pPr>
      <w:r>
        <w:t>Skills</w:t>
      </w:r>
    </w:p>
    <w:sdt>
      <w:sdtPr>
        <w:id w:val="9459754"/>
        <w:placeholder>
          <w:docPart w:val="C3EE0351DCBB1D48A0D3DC88B7CED145"/>
        </w:placeholder>
      </w:sdtPr>
      <w:sdtEndPr>
        <w:rPr>
          <w:sz w:val="22"/>
        </w:rPr>
      </w:sdtEndPr>
      <w:sdtContent>
        <w:p w14:paraId="733ED8ED" w14:textId="77777777" w:rsidR="00940216" w:rsidRPr="00CE1332" w:rsidRDefault="00940216" w:rsidP="00CE1332">
          <w:pPr>
            <w:pStyle w:val="BodyText"/>
            <w:numPr>
              <w:ilvl w:val="0"/>
              <w:numId w:val="19"/>
            </w:numPr>
            <w:spacing w:line="240" w:lineRule="auto"/>
            <w:rPr>
              <w:sz w:val="22"/>
            </w:rPr>
          </w:pPr>
          <w:r w:rsidRPr="00CE1332">
            <w:rPr>
              <w:sz w:val="22"/>
            </w:rPr>
            <w:t xml:space="preserve">Leadership skills; exhibits good judgment </w:t>
          </w:r>
        </w:p>
        <w:p w14:paraId="4D14E5BF" w14:textId="77777777" w:rsidR="00940216" w:rsidRPr="00CE1332" w:rsidRDefault="00940216" w:rsidP="00CE1332">
          <w:pPr>
            <w:pStyle w:val="BodyText"/>
            <w:numPr>
              <w:ilvl w:val="0"/>
              <w:numId w:val="19"/>
            </w:numPr>
            <w:spacing w:line="240" w:lineRule="auto"/>
            <w:rPr>
              <w:sz w:val="22"/>
            </w:rPr>
          </w:pPr>
          <w:r w:rsidRPr="00CE1332">
            <w:rPr>
              <w:sz w:val="22"/>
            </w:rPr>
            <w:t xml:space="preserve">Responsible; good management </w:t>
          </w:r>
          <w:r w:rsidR="00CE1332" w:rsidRPr="00CE1332">
            <w:rPr>
              <w:sz w:val="22"/>
            </w:rPr>
            <w:t xml:space="preserve">and organizational </w:t>
          </w:r>
          <w:r w:rsidRPr="00CE1332">
            <w:rPr>
              <w:sz w:val="22"/>
            </w:rPr>
            <w:t>skills</w:t>
          </w:r>
        </w:p>
        <w:p w14:paraId="35BEAEB9" w14:textId="77777777" w:rsidR="00940216" w:rsidRPr="00CE1332" w:rsidRDefault="00940216" w:rsidP="00CE1332">
          <w:pPr>
            <w:pStyle w:val="BodyText"/>
            <w:numPr>
              <w:ilvl w:val="0"/>
              <w:numId w:val="19"/>
            </w:numPr>
            <w:spacing w:line="240" w:lineRule="auto"/>
            <w:rPr>
              <w:sz w:val="22"/>
            </w:rPr>
          </w:pPr>
          <w:r w:rsidRPr="00CE1332">
            <w:rPr>
              <w:sz w:val="22"/>
            </w:rPr>
            <w:t>Team player; works well with others</w:t>
          </w:r>
        </w:p>
        <w:p w14:paraId="6F41BCFB" w14:textId="77777777" w:rsidR="00CE1332" w:rsidRPr="00CE1332" w:rsidRDefault="00940216" w:rsidP="00CE1332">
          <w:pPr>
            <w:pStyle w:val="BodyText"/>
            <w:numPr>
              <w:ilvl w:val="0"/>
              <w:numId w:val="19"/>
            </w:numPr>
            <w:spacing w:line="240" w:lineRule="auto"/>
            <w:rPr>
              <w:sz w:val="22"/>
            </w:rPr>
          </w:pPr>
          <w:r w:rsidRPr="00CE1332">
            <w:rPr>
              <w:sz w:val="22"/>
            </w:rPr>
            <w:t>Creative thinking skills</w:t>
          </w:r>
        </w:p>
      </w:sdtContent>
    </w:sdt>
    <w:sectPr w:rsidR="00CE1332" w:rsidRPr="00CE1332" w:rsidSect="008C503B">
      <w:headerReference w:type="default" r:id="rId8"/>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C2161" w14:textId="77777777" w:rsidR="009F32F9" w:rsidRDefault="009F32F9">
      <w:pPr>
        <w:spacing w:line="240" w:lineRule="auto"/>
      </w:pPr>
      <w:r>
        <w:separator/>
      </w:r>
    </w:p>
  </w:endnote>
  <w:endnote w:type="continuationSeparator" w:id="0">
    <w:p w14:paraId="4CF0A16B" w14:textId="77777777" w:rsidR="009F32F9" w:rsidRDefault="009F32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BD7DA" w14:textId="77777777" w:rsidR="009F32F9" w:rsidRDefault="009F32F9">
      <w:pPr>
        <w:spacing w:line="240" w:lineRule="auto"/>
      </w:pPr>
      <w:r>
        <w:separator/>
      </w:r>
    </w:p>
  </w:footnote>
  <w:footnote w:type="continuationSeparator" w:id="0">
    <w:p w14:paraId="196FF810" w14:textId="77777777" w:rsidR="009F32F9" w:rsidRDefault="009F32F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D5452" w14:textId="77777777" w:rsidR="009F32F9" w:rsidRDefault="009F32F9">
    <w:pPr>
      <w:pStyle w:val="Header"/>
    </w:pPr>
    <w:r>
      <w:t xml:space="preserve">Page </w:t>
    </w:r>
    <w:r>
      <w:fldChar w:fldCharType="begin"/>
    </w:r>
    <w:r>
      <w:instrText xml:space="preserve"> page </w:instrText>
    </w:r>
    <w:r>
      <w:fldChar w:fldCharType="separate"/>
    </w:r>
    <w:r w:rsidR="001E37EC">
      <w:rPr>
        <w:noProof/>
      </w:rPr>
      <w:t>2</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FFFFFF89"/>
    <w:multiLevelType w:val="singleLevel"/>
    <w:tmpl w:val="F484EF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D31D75"/>
    <w:multiLevelType w:val="hybridMultilevel"/>
    <w:tmpl w:val="7E7838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75AB5"/>
    <w:multiLevelType w:val="hybridMultilevel"/>
    <w:tmpl w:val="187CB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7E4453"/>
    <w:multiLevelType w:val="hybridMultilevel"/>
    <w:tmpl w:val="E454F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457694"/>
    <w:multiLevelType w:val="hybridMultilevel"/>
    <w:tmpl w:val="CBB09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B838A1"/>
    <w:multiLevelType w:val="hybridMultilevel"/>
    <w:tmpl w:val="725A7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2B14F9"/>
    <w:multiLevelType w:val="hybridMultilevel"/>
    <w:tmpl w:val="7BE6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CE7DC6"/>
    <w:multiLevelType w:val="hybridMultilevel"/>
    <w:tmpl w:val="B16AC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C6976"/>
    <w:multiLevelType w:val="hybridMultilevel"/>
    <w:tmpl w:val="68120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0D52E0"/>
    <w:multiLevelType w:val="hybridMultilevel"/>
    <w:tmpl w:val="4F92EA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7"/>
  </w:num>
  <w:num w:numId="13">
    <w:abstractNumId w:val="19"/>
  </w:num>
  <w:num w:numId="14">
    <w:abstractNumId w:val="12"/>
  </w:num>
  <w:num w:numId="15">
    <w:abstractNumId w:val="18"/>
  </w:num>
  <w:num w:numId="16">
    <w:abstractNumId w:val="11"/>
  </w:num>
  <w:num w:numId="17">
    <w:abstractNumId w:val="15"/>
  </w:num>
  <w:num w:numId="18">
    <w:abstractNumId w:val="10"/>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A07D1"/>
    <w:rsid w:val="00035CB8"/>
    <w:rsid w:val="00146310"/>
    <w:rsid w:val="001A3DF0"/>
    <w:rsid w:val="001D12BD"/>
    <w:rsid w:val="001D33A8"/>
    <w:rsid w:val="001E37EC"/>
    <w:rsid w:val="00361852"/>
    <w:rsid w:val="00495CF0"/>
    <w:rsid w:val="00635811"/>
    <w:rsid w:val="008C503B"/>
    <w:rsid w:val="008E0DDF"/>
    <w:rsid w:val="008F292F"/>
    <w:rsid w:val="00940216"/>
    <w:rsid w:val="009448D8"/>
    <w:rsid w:val="00995EAB"/>
    <w:rsid w:val="009F32F9"/>
    <w:rsid w:val="00B9216E"/>
    <w:rsid w:val="00BE4B14"/>
    <w:rsid w:val="00CA07D1"/>
    <w:rsid w:val="00CE1332"/>
    <w:rsid w:val="00D34A61"/>
    <w:rsid w:val="00FD6445"/>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22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20008A05DEC54AB3AD2EB89B78EF3A"/>
        <w:category>
          <w:name w:val="General"/>
          <w:gallery w:val="placeholder"/>
        </w:category>
        <w:types>
          <w:type w:val="bbPlcHdr"/>
        </w:types>
        <w:behaviors>
          <w:behavior w:val="content"/>
        </w:behaviors>
        <w:guid w:val="{72DC9E39-8CD9-6F4D-A40B-F939AF06B289}"/>
      </w:docPartPr>
      <w:docPartBody>
        <w:p w:rsidR="007312C8" w:rsidRDefault="007312C8">
          <w:pPr>
            <w:pStyle w:val="7520008A05DEC54AB3AD2EB89B78EF3A"/>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00B18DEE7A5D3547A0F2790D0413C390"/>
        <w:category>
          <w:name w:val="General"/>
          <w:gallery w:val="placeholder"/>
        </w:category>
        <w:types>
          <w:type w:val="bbPlcHdr"/>
        </w:types>
        <w:behaviors>
          <w:behavior w:val="content"/>
        </w:behaviors>
        <w:guid w:val="{3BE193CD-82E0-5442-AD79-6E5C73C0227F}"/>
      </w:docPartPr>
      <w:docPartBody>
        <w:p w:rsidR="007312C8" w:rsidRDefault="007312C8">
          <w:pPr>
            <w:pStyle w:val="00B18DEE7A5D3547A0F2790D0413C390"/>
          </w:pPr>
          <w:r>
            <w:t>Lorem ipsum dolor</w:t>
          </w:r>
        </w:p>
      </w:docPartBody>
    </w:docPart>
    <w:docPart>
      <w:docPartPr>
        <w:name w:val="57103798CEEEB74FB595D36ABF0A6ED5"/>
        <w:category>
          <w:name w:val="General"/>
          <w:gallery w:val="placeholder"/>
        </w:category>
        <w:types>
          <w:type w:val="bbPlcHdr"/>
        </w:types>
        <w:behaviors>
          <w:behavior w:val="content"/>
        </w:behaviors>
        <w:guid w:val="{951ADC08-C11B-9D4F-8FA5-420D2D551942}"/>
      </w:docPartPr>
      <w:docPartBody>
        <w:p w:rsidR="007312C8" w:rsidRDefault="007312C8">
          <w:pPr>
            <w:pStyle w:val="57103798CEEEB74FB595D36ABF0A6ED5"/>
          </w:pPr>
          <w:r>
            <w:t>Aliquam dapibus.</w:t>
          </w:r>
        </w:p>
      </w:docPartBody>
    </w:docPart>
    <w:docPart>
      <w:docPartPr>
        <w:name w:val="C3EE0351DCBB1D48A0D3DC88B7CED145"/>
        <w:category>
          <w:name w:val="General"/>
          <w:gallery w:val="placeholder"/>
        </w:category>
        <w:types>
          <w:type w:val="bbPlcHdr"/>
        </w:types>
        <w:behaviors>
          <w:behavior w:val="content"/>
        </w:behaviors>
        <w:guid w:val="{9C986A83-F2BE-1041-ACD4-EED1CA688032}"/>
      </w:docPartPr>
      <w:docPartBody>
        <w:p w:rsidR="007312C8" w:rsidRDefault="007312C8">
          <w:pPr>
            <w:pStyle w:val="C3EE0351DCBB1D48A0D3DC88B7CED145"/>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F79A1C8008EC04429FBC55B18A42C10E"/>
        <w:category>
          <w:name w:val="General"/>
          <w:gallery w:val="placeholder"/>
        </w:category>
        <w:types>
          <w:type w:val="bbPlcHdr"/>
        </w:types>
        <w:behaviors>
          <w:behavior w:val="content"/>
        </w:behaviors>
        <w:guid w:val="{341AA74D-AA27-0A47-8A52-5788105249CC}"/>
      </w:docPartPr>
      <w:docPartBody>
        <w:p w:rsidR="005718DD" w:rsidRDefault="00052BA3" w:rsidP="00052BA3">
          <w:pPr>
            <w:pStyle w:val="F79A1C8008EC04429FBC55B18A42C10E"/>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2C8"/>
    <w:rsid w:val="00052BA3"/>
    <w:rsid w:val="005718DD"/>
    <w:rsid w:val="00695F04"/>
    <w:rsid w:val="00731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7520008A05DEC54AB3AD2EB89B78EF3A">
    <w:name w:val="7520008A05DEC54AB3AD2EB89B78EF3A"/>
  </w:style>
  <w:style w:type="paragraph" w:customStyle="1" w:styleId="00B18DEE7A5D3547A0F2790D0413C390">
    <w:name w:val="00B18DEE7A5D3547A0F2790D0413C390"/>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4869DD8990E8A84183010A4C3CC30F50">
    <w:name w:val="4869DD8990E8A84183010A4C3CC30F50"/>
  </w:style>
  <w:style w:type="paragraph" w:customStyle="1" w:styleId="63960940AC1B4B4DA77072639F156B83">
    <w:name w:val="63960940AC1B4B4DA77072639F156B83"/>
  </w:style>
  <w:style w:type="paragraph" w:customStyle="1" w:styleId="FB7818D29E4CD94897AAE792580EC729">
    <w:name w:val="FB7818D29E4CD94897AAE792580EC729"/>
  </w:style>
  <w:style w:type="paragraph" w:customStyle="1" w:styleId="57103798CEEEB74FB595D36ABF0A6ED5">
    <w:name w:val="57103798CEEEB74FB595D36ABF0A6ED5"/>
  </w:style>
  <w:style w:type="paragraph" w:customStyle="1" w:styleId="FD51D80FDB2BF644BC4AC6313C81C2D4">
    <w:name w:val="FD51D80FDB2BF644BC4AC6313C81C2D4"/>
  </w:style>
  <w:style w:type="paragraph" w:customStyle="1" w:styleId="1EB7A92EF275C5448982FABC50D1EE3A">
    <w:name w:val="1EB7A92EF275C5448982FABC50D1EE3A"/>
  </w:style>
  <w:style w:type="paragraph" w:customStyle="1" w:styleId="ACD1D07734AB444C89D76C2AA9973379">
    <w:name w:val="ACD1D07734AB444C89D76C2AA9973379"/>
  </w:style>
  <w:style w:type="paragraph" w:customStyle="1" w:styleId="C3EE0351DCBB1D48A0D3DC88B7CED145">
    <w:name w:val="C3EE0351DCBB1D48A0D3DC88B7CED145"/>
  </w:style>
  <w:style w:type="paragraph" w:customStyle="1" w:styleId="F79A1C8008EC04429FBC55B18A42C10E">
    <w:name w:val="F79A1C8008EC04429FBC55B18A42C10E"/>
    <w:rsid w:val="00052B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7520008A05DEC54AB3AD2EB89B78EF3A">
    <w:name w:val="7520008A05DEC54AB3AD2EB89B78EF3A"/>
  </w:style>
  <w:style w:type="paragraph" w:customStyle="1" w:styleId="00B18DEE7A5D3547A0F2790D0413C390">
    <w:name w:val="00B18DEE7A5D3547A0F2790D0413C390"/>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4869DD8990E8A84183010A4C3CC30F50">
    <w:name w:val="4869DD8990E8A84183010A4C3CC30F50"/>
  </w:style>
  <w:style w:type="paragraph" w:customStyle="1" w:styleId="63960940AC1B4B4DA77072639F156B83">
    <w:name w:val="63960940AC1B4B4DA77072639F156B83"/>
  </w:style>
  <w:style w:type="paragraph" w:customStyle="1" w:styleId="FB7818D29E4CD94897AAE792580EC729">
    <w:name w:val="FB7818D29E4CD94897AAE792580EC729"/>
  </w:style>
  <w:style w:type="paragraph" w:customStyle="1" w:styleId="57103798CEEEB74FB595D36ABF0A6ED5">
    <w:name w:val="57103798CEEEB74FB595D36ABF0A6ED5"/>
  </w:style>
  <w:style w:type="paragraph" w:customStyle="1" w:styleId="FD51D80FDB2BF644BC4AC6313C81C2D4">
    <w:name w:val="FD51D80FDB2BF644BC4AC6313C81C2D4"/>
  </w:style>
  <w:style w:type="paragraph" w:customStyle="1" w:styleId="1EB7A92EF275C5448982FABC50D1EE3A">
    <w:name w:val="1EB7A92EF275C5448982FABC50D1EE3A"/>
  </w:style>
  <w:style w:type="paragraph" w:customStyle="1" w:styleId="ACD1D07734AB444C89D76C2AA9973379">
    <w:name w:val="ACD1D07734AB444C89D76C2AA9973379"/>
  </w:style>
  <w:style w:type="paragraph" w:customStyle="1" w:styleId="C3EE0351DCBB1D48A0D3DC88B7CED145">
    <w:name w:val="C3EE0351DCBB1D48A0D3DC88B7CED145"/>
  </w:style>
  <w:style w:type="paragraph" w:customStyle="1" w:styleId="F79A1C8008EC04429FBC55B18A42C10E">
    <w:name w:val="F79A1C8008EC04429FBC55B18A42C10E"/>
    <w:rsid w:val="00052B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225</TotalTime>
  <Pages>2</Pages>
  <Words>247</Words>
  <Characters>1413</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1657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Richardson</dc:creator>
  <cp:keywords/>
  <dc:description/>
  <cp:lastModifiedBy>Kennedy Richardson</cp:lastModifiedBy>
  <cp:revision>8</cp:revision>
  <cp:lastPrinted>2014-04-08T01:00:00Z</cp:lastPrinted>
  <dcterms:created xsi:type="dcterms:W3CDTF">2014-04-01T01:08:00Z</dcterms:created>
  <dcterms:modified xsi:type="dcterms:W3CDTF">2014-10-21T03:08:00Z</dcterms:modified>
  <cp:category/>
</cp:coreProperties>
</file>