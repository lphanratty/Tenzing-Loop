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27A" w:rsidRPr="000641A3" w:rsidRDefault="00DA13BA" w:rsidP="0023027A">
      <w:pPr>
        <w:pStyle w:val="Title"/>
        <w:pBdr>
          <w:bottom w:val="single" w:sz="8" w:space="0" w:color="DDDDDD"/>
        </w:pBdr>
        <w:jc w:val="center"/>
        <w:rPr>
          <w:sz w:val="36"/>
          <w:szCs w:val="40"/>
        </w:rPr>
      </w:pPr>
      <w:r w:rsidRPr="000641A3">
        <w:rPr>
          <w:sz w:val="36"/>
          <w:szCs w:val="40"/>
        </w:rPr>
        <w:t>Alison D.</w:t>
      </w:r>
      <w:r w:rsidR="009D188F" w:rsidRPr="000641A3">
        <w:rPr>
          <w:sz w:val="36"/>
          <w:szCs w:val="40"/>
        </w:rPr>
        <w:t xml:space="preserve"> Gerelus</w:t>
      </w:r>
    </w:p>
    <w:p w:rsidR="007068CB" w:rsidRDefault="006851F6" w:rsidP="007068CB">
      <w:pPr>
        <w:spacing w:line="240" w:lineRule="auto"/>
        <w:jc w:val="center"/>
      </w:pPr>
      <w:r>
        <w:t>4 Forest Ave., Hamilton, ON</w:t>
      </w:r>
    </w:p>
    <w:p w:rsidR="007068CB" w:rsidRDefault="007068CB" w:rsidP="007068CB">
      <w:pPr>
        <w:spacing w:line="240" w:lineRule="auto"/>
        <w:jc w:val="center"/>
      </w:pPr>
      <w:r>
        <w:t>905-926-7106</w:t>
      </w:r>
    </w:p>
    <w:p w:rsidR="007068CB" w:rsidRPr="0023027A" w:rsidRDefault="007068CB" w:rsidP="007068CB">
      <w:pPr>
        <w:spacing w:line="240" w:lineRule="auto"/>
        <w:jc w:val="center"/>
      </w:pPr>
      <w:r>
        <w:t>alisondanielleg@gmail.com</w:t>
      </w:r>
    </w:p>
    <w:p w:rsidR="009D188F" w:rsidRDefault="009D188F" w:rsidP="009D188F">
      <w:pPr>
        <w:pStyle w:val="NoSpacing"/>
        <w:rPr>
          <w:rStyle w:val="Strong"/>
          <w:sz w:val="24"/>
          <w:szCs w:val="24"/>
        </w:rPr>
      </w:pPr>
      <w:r w:rsidRPr="00364DC8">
        <w:rPr>
          <w:rStyle w:val="Strong"/>
          <w:sz w:val="24"/>
          <w:szCs w:val="24"/>
        </w:rPr>
        <w:t>EDUCATION</w:t>
      </w:r>
    </w:p>
    <w:p w:rsidR="006E3490" w:rsidRDefault="00974363" w:rsidP="009D188F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September 2010</w:t>
      </w:r>
      <w:r w:rsidR="00D20678">
        <w:rPr>
          <w:rStyle w:val="Strong"/>
          <w:b w:val="0"/>
          <w:sz w:val="24"/>
          <w:szCs w:val="24"/>
        </w:rPr>
        <w:t xml:space="preserve"> – </w:t>
      </w:r>
      <w:r w:rsidR="00711CB4">
        <w:rPr>
          <w:rStyle w:val="Strong"/>
          <w:b w:val="0"/>
          <w:sz w:val="24"/>
          <w:szCs w:val="24"/>
        </w:rPr>
        <w:t>April 2014</w:t>
      </w:r>
      <w:r w:rsidR="006E3490">
        <w:rPr>
          <w:rStyle w:val="Strong"/>
          <w:b w:val="0"/>
          <w:sz w:val="24"/>
          <w:szCs w:val="24"/>
        </w:rPr>
        <w:tab/>
      </w:r>
      <w:r w:rsidR="006E3490">
        <w:rPr>
          <w:rStyle w:val="Strong"/>
          <w:b w:val="0"/>
          <w:sz w:val="24"/>
          <w:szCs w:val="24"/>
        </w:rPr>
        <w:tab/>
        <w:t>Bachelors’ of Science in Nursing (</w:t>
      </w:r>
      <w:proofErr w:type="spellStart"/>
      <w:r w:rsidR="004804D0">
        <w:rPr>
          <w:rStyle w:val="Strong"/>
          <w:b w:val="0"/>
          <w:sz w:val="24"/>
          <w:szCs w:val="24"/>
        </w:rPr>
        <w:t>BScN</w:t>
      </w:r>
      <w:proofErr w:type="spellEnd"/>
      <w:r w:rsidR="004804D0">
        <w:rPr>
          <w:rStyle w:val="Strong"/>
          <w:b w:val="0"/>
          <w:sz w:val="24"/>
          <w:szCs w:val="24"/>
        </w:rPr>
        <w:t xml:space="preserve">, </w:t>
      </w:r>
      <w:r w:rsidR="006E3490">
        <w:rPr>
          <w:rStyle w:val="Strong"/>
          <w:b w:val="0"/>
          <w:sz w:val="24"/>
          <w:szCs w:val="24"/>
        </w:rPr>
        <w:t>Honours)</w:t>
      </w:r>
      <w:r w:rsidR="00D20678">
        <w:rPr>
          <w:rStyle w:val="Strong"/>
          <w:b w:val="0"/>
          <w:sz w:val="24"/>
          <w:szCs w:val="24"/>
        </w:rPr>
        <w:t xml:space="preserve"> </w:t>
      </w:r>
    </w:p>
    <w:p w:rsidR="00D20678" w:rsidRPr="00D20678" w:rsidRDefault="00D20678" w:rsidP="006E3490">
      <w:pPr>
        <w:pStyle w:val="NoSpacing"/>
        <w:ind w:left="2880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University </w:t>
      </w:r>
      <w:r w:rsidR="006E3490">
        <w:rPr>
          <w:rStyle w:val="Strong"/>
          <w:b w:val="0"/>
          <w:sz w:val="24"/>
          <w:szCs w:val="24"/>
        </w:rPr>
        <w:t xml:space="preserve">of Ontario Institute of </w:t>
      </w:r>
      <w:r>
        <w:rPr>
          <w:rStyle w:val="Strong"/>
          <w:b w:val="0"/>
          <w:sz w:val="24"/>
          <w:szCs w:val="24"/>
        </w:rPr>
        <w:t>Technology, Oshawa, Ontario</w:t>
      </w:r>
    </w:p>
    <w:p w:rsidR="009D188F" w:rsidRPr="00364DC8" w:rsidRDefault="009D188F" w:rsidP="009D188F">
      <w:pPr>
        <w:pStyle w:val="NoSpacing"/>
        <w:rPr>
          <w:rStyle w:val="Strong"/>
          <w:b w:val="0"/>
          <w:bCs w:val="0"/>
          <w:sz w:val="24"/>
          <w:szCs w:val="24"/>
        </w:rPr>
      </w:pPr>
    </w:p>
    <w:p w:rsidR="00204F9D" w:rsidRDefault="009D188F" w:rsidP="00204F9D">
      <w:pPr>
        <w:pStyle w:val="NoSpacing"/>
        <w:tabs>
          <w:tab w:val="center" w:pos="4680"/>
        </w:tabs>
        <w:rPr>
          <w:rStyle w:val="Strong"/>
          <w:sz w:val="24"/>
          <w:szCs w:val="24"/>
        </w:rPr>
      </w:pPr>
      <w:r w:rsidRPr="00364DC8">
        <w:rPr>
          <w:rStyle w:val="Strong"/>
          <w:sz w:val="24"/>
          <w:szCs w:val="24"/>
        </w:rPr>
        <w:t>PART- TIME EMPLOYMENT EXPERIENCE</w:t>
      </w:r>
    </w:p>
    <w:p w:rsidR="00204F9D" w:rsidRDefault="00204F9D" w:rsidP="00204F9D">
      <w:pPr>
        <w:pStyle w:val="NoSpacing"/>
        <w:tabs>
          <w:tab w:val="center" w:pos="4680"/>
        </w:tabs>
        <w:rPr>
          <w:rStyle w:val="Strong"/>
          <w:sz w:val="24"/>
          <w:szCs w:val="24"/>
        </w:rPr>
      </w:pPr>
    </w:p>
    <w:p w:rsidR="003B0BBE" w:rsidRPr="00204F9D" w:rsidRDefault="00204F9D" w:rsidP="00204F9D">
      <w:pPr>
        <w:pStyle w:val="NoSpacing"/>
        <w:tabs>
          <w:tab w:val="center" w:pos="4680"/>
        </w:tabs>
        <w:rPr>
          <w:rStyle w:val="Strong"/>
          <w:b w:val="0"/>
          <w:sz w:val="24"/>
          <w:szCs w:val="24"/>
        </w:rPr>
      </w:pPr>
      <w:r w:rsidRPr="00204F9D">
        <w:rPr>
          <w:rStyle w:val="Strong"/>
          <w:b w:val="0"/>
          <w:sz w:val="24"/>
          <w:szCs w:val="24"/>
        </w:rPr>
        <w:t>Molson LCBO Samplings</w:t>
      </w:r>
      <w:r w:rsidRPr="00204F9D">
        <w:rPr>
          <w:rStyle w:val="Strong"/>
          <w:b w:val="0"/>
          <w:sz w:val="24"/>
          <w:szCs w:val="24"/>
        </w:rPr>
        <w:tab/>
      </w:r>
      <w:r w:rsidRPr="00204F9D">
        <w:rPr>
          <w:rStyle w:val="Strong"/>
          <w:b w:val="0"/>
          <w:sz w:val="24"/>
          <w:szCs w:val="24"/>
        </w:rPr>
        <w:tab/>
        <w:t>September – November 2014</w:t>
      </w:r>
      <w:r w:rsidRPr="00204F9D">
        <w:rPr>
          <w:rStyle w:val="Strong"/>
          <w:b w:val="0"/>
          <w:sz w:val="24"/>
          <w:szCs w:val="24"/>
        </w:rPr>
        <w:tab/>
      </w:r>
    </w:p>
    <w:p w:rsidR="00CE31FF" w:rsidRPr="00CE31FF" w:rsidRDefault="00CE31FF" w:rsidP="009D188F">
      <w:pPr>
        <w:pStyle w:val="NoSpacing"/>
        <w:rPr>
          <w:rStyle w:val="Strong"/>
          <w:b w:val="0"/>
          <w:sz w:val="24"/>
          <w:szCs w:val="24"/>
        </w:rPr>
      </w:pPr>
    </w:p>
    <w:p w:rsidR="00CE31FF" w:rsidRDefault="00CE31FF" w:rsidP="009D188F">
      <w:pPr>
        <w:pStyle w:val="NoSpacing"/>
        <w:rPr>
          <w:rStyle w:val="Strong"/>
          <w:b w:val="0"/>
          <w:sz w:val="24"/>
          <w:szCs w:val="24"/>
        </w:rPr>
      </w:pPr>
      <w:r w:rsidRPr="00CE31FF">
        <w:rPr>
          <w:rStyle w:val="Strong"/>
          <w:b w:val="0"/>
          <w:sz w:val="24"/>
          <w:szCs w:val="24"/>
        </w:rPr>
        <w:t xml:space="preserve">Excel Food Truck </w:t>
      </w:r>
      <w:bookmarkStart w:id="0" w:name="_GoBack"/>
      <w:bookmarkEnd w:id="0"/>
      <w:r w:rsidRPr="00CE31FF">
        <w:rPr>
          <w:rStyle w:val="Strong"/>
          <w:b w:val="0"/>
          <w:sz w:val="24"/>
          <w:szCs w:val="24"/>
        </w:rPr>
        <w:t>at Various Events in GTA</w:t>
      </w:r>
      <w:r w:rsidRPr="00CE31FF">
        <w:rPr>
          <w:rStyle w:val="Strong"/>
          <w:b w:val="0"/>
          <w:sz w:val="24"/>
          <w:szCs w:val="24"/>
        </w:rPr>
        <w:tab/>
      </w:r>
      <w:r w:rsidRPr="00CE31FF">
        <w:rPr>
          <w:rStyle w:val="Strong"/>
          <w:b w:val="0"/>
          <w:sz w:val="24"/>
          <w:szCs w:val="24"/>
        </w:rPr>
        <w:tab/>
        <w:t>June- September 2014</w:t>
      </w:r>
    </w:p>
    <w:p w:rsidR="00CE31FF" w:rsidRDefault="00CE31FF" w:rsidP="009D188F">
      <w:pPr>
        <w:pStyle w:val="NoSpacing"/>
        <w:rPr>
          <w:rStyle w:val="Strong"/>
          <w:b w:val="0"/>
          <w:sz w:val="24"/>
          <w:szCs w:val="24"/>
        </w:rPr>
      </w:pPr>
    </w:p>
    <w:p w:rsidR="00CE31FF" w:rsidRDefault="00CE31FF" w:rsidP="009D188F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Scene All Access – </w:t>
      </w:r>
      <w:proofErr w:type="spellStart"/>
      <w:r>
        <w:rPr>
          <w:rStyle w:val="Strong"/>
          <w:b w:val="0"/>
          <w:sz w:val="24"/>
          <w:szCs w:val="24"/>
        </w:rPr>
        <w:t>Kongo’s</w:t>
      </w:r>
      <w:proofErr w:type="spellEnd"/>
      <w:r>
        <w:rPr>
          <w:rStyle w:val="Strong"/>
          <w:b w:val="0"/>
          <w:sz w:val="24"/>
          <w:szCs w:val="24"/>
        </w:rPr>
        <w:t xml:space="preserve"> Concert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August 2014</w:t>
      </w:r>
    </w:p>
    <w:p w:rsidR="00CE31FF" w:rsidRDefault="00CE31FF" w:rsidP="009D188F">
      <w:pPr>
        <w:pStyle w:val="NoSpacing"/>
        <w:rPr>
          <w:rStyle w:val="Strong"/>
          <w:b w:val="0"/>
          <w:sz w:val="24"/>
          <w:szCs w:val="24"/>
        </w:rPr>
      </w:pPr>
    </w:p>
    <w:p w:rsidR="00CE31FF" w:rsidRPr="00CE31FF" w:rsidRDefault="00CE31FF" w:rsidP="009D188F">
      <w:pPr>
        <w:pStyle w:val="NoSpacing"/>
        <w:rPr>
          <w:rStyle w:val="Strong"/>
          <w:b w:val="0"/>
          <w:sz w:val="24"/>
          <w:szCs w:val="24"/>
        </w:rPr>
      </w:pPr>
      <w:proofErr w:type="spellStart"/>
      <w:r>
        <w:rPr>
          <w:rStyle w:val="Strong"/>
          <w:b w:val="0"/>
          <w:sz w:val="24"/>
          <w:szCs w:val="24"/>
        </w:rPr>
        <w:t>Sennheiser</w:t>
      </w:r>
      <w:proofErr w:type="spellEnd"/>
      <w:r>
        <w:rPr>
          <w:rStyle w:val="Strong"/>
          <w:b w:val="0"/>
          <w:sz w:val="24"/>
          <w:szCs w:val="24"/>
        </w:rPr>
        <w:t xml:space="preserve"> Canada NXNE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August 2014</w:t>
      </w:r>
    </w:p>
    <w:p w:rsidR="00CE31FF" w:rsidRDefault="00CE31FF" w:rsidP="009D188F">
      <w:pPr>
        <w:pStyle w:val="NoSpacing"/>
        <w:rPr>
          <w:rStyle w:val="Strong"/>
          <w:sz w:val="24"/>
          <w:szCs w:val="24"/>
        </w:rPr>
      </w:pPr>
    </w:p>
    <w:p w:rsidR="00CE31FF" w:rsidRPr="00CE31FF" w:rsidRDefault="00CE31FF" w:rsidP="009D188F">
      <w:pPr>
        <w:pStyle w:val="NoSpacing"/>
        <w:rPr>
          <w:rStyle w:val="Strong"/>
          <w:b w:val="0"/>
          <w:sz w:val="24"/>
          <w:szCs w:val="24"/>
        </w:rPr>
      </w:pPr>
      <w:r w:rsidRPr="00CE31FF">
        <w:rPr>
          <w:rStyle w:val="Strong"/>
          <w:b w:val="0"/>
          <w:sz w:val="24"/>
          <w:szCs w:val="24"/>
        </w:rPr>
        <w:t xml:space="preserve">Foster’s </w:t>
      </w:r>
      <w:r>
        <w:rPr>
          <w:rStyle w:val="Strong"/>
          <w:b w:val="0"/>
          <w:sz w:val="24"/>
          <w:szCs w:val="24"/>
        </w:rPr>
        <w:t xml:space="preserve">Beer Garden at Canadian Rugby League </w:t>
      </w:r>
      <w:r>
        <w:rPr>
          <w:rStyle w:val="Strong"/>
          <w:b w:val="0"/>
          <w:sz w:val="24"/>
          <w:szCs w:val="24"/>
        </w:rPr>
        <w:tab/>
      </w:r>
      <w:r w:rsidRPr="00CE31FF">
        <w:rPr>
          <w:rStyle w:val="Strong"/>
          <w:b w:val="0"/>
          <w:sz w:val="24"/>
          <w:szCs w:val="24"/>
        </w:rPr>
        <w:t>June-September 2014</w:t>
      </w:r>
    </w:p>
    <w:p w:rsidR="00CE31FF" w:rsidRDefault="00CE31FF" w:rsidP="009D188F">
      <w:pPr>
        <w:pStyle w:val="NoSpacing"/>
        <w:rPr>
          <w:rStyle w:val="Strong"/>
          <w:sz w:val="24"/>
          <w:szCs w:val="24"/>
        </w:rPr>
      </w:pPr>
    </w:p>
    <w:p w:rsidR="00CE31FF" w:rsidRDefault="00CE31FF" w:rsidP="00204F9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15"/>
        </w:tabs>
        <w:rPr>
          <w:rStyle w:val="Strong"/>
          <w:b w:val="0"/>
          <w:sz w:val="24"/>
          <w:szCs w:val="24"/>
        </w:rPr>
      </w:pPr>
      <w:r w:rsidRPr="00CE31FF">
        <w:rPr>
          <w:rStyle w:val="Strong"/>
          <w:b w:val="0"/>
          <w:sz w:val="24"/>
          <w:szCs w:val="24"/>
        </w:rPr>
        <w:t xml:space="preserve">Molson LCBO Kitchen Events </w:t>
      </w:r>
      <w:r w:rsidRPr="00CE31FF">
        <w:rPr>
          <w:rStyle w:val="Strong"/>
          <w:b w:val="0"/>
          <w:sz w:val="24"/>
          <w:szCs w:val="24"/>
        </w:rPr>
        <w:tab/>
      </w:r>
      <w:r w:rsidRPr="00CE31FF">
        <w:rPr>
          <w:rStyle w:val="Strong"/>
          <w:b w:val="0"/>
          <w:sz w:val="24"/>
          <w:szCs w:val="24"/>
        </w:rPr>
        <w:tab/>
      </w:r>
      <w:r w:rsidRPr="00CE31FF">
        <w:rPr>
          <w:rStyle w:val="Strong"/>
          <w:b w:val="0"/>
          <w:sz w:val="24"/>
          <w:szCs w:val="24"/>
        </w:rPr>
        <w:tab/>
      </w:r>
      <w:r w:rsidR="00204F9D">
        <w:rPr>
          <w:rStyle w:val="Strong"/>
          <w:b w:val="0"/>
          <w:sz w:val="24"/>
          <w:szCs w:val="24"/>
        </w:rPr>
        <w:tab/>
      </w:r>
      <w:r w:rsidRPr="00CE31FF">
        <w:rPr>
          <w:rStyle w:val="Strong"/>
          <w:b w:val="0"/>
          <w:sz w:val="24"/>
          <w:szCs w:val="24"/>
        </w:rPr>
        <w:t>June-August 2014</w:t>
      </w:r>
      <w:r w:rsidR="00204F9D">
        <w:rPr>
          <w:rStyle w:val="Strong"/>
          <w:b w:val="0"/>
          <w:sz w:val="24"/>
          <w:szCs w:val="24"/>
        </w:rPr>
        <w:tab/>
      </w:r>
    </w:p>
    <w:p w:rsidR="00204F9D" w:rsidRDefault="00204F9D" w:rsidP="00204F9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15"/>
        </w:tabs>
        <w:rPr>
          <w:rStyle w:val="Strong"/>
          <w:b w:val="0"/>
          <w:sz w:val="24"/>
          <w:szCs w:val="24"/>
        </w:rPr>
      </w:pPr>
    </w:p>
    <w:p w:rsidR="00204F9D" w:rsidRPr="00CE31FF" w:rsidRDefault="00204F9D" w:rsidP="00204F9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15"/>
        </w:tabs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Joe Carter Classic VIP </w:t>
      </w:r>
      <w:proofErr w:type="spellStart"/>
      <w:r>
        <w:rPr>
          <w:rStyle w:val="Strong"/>
          <w:b w:val="0"/>
          <w:sz w:val="24"/>
          <w:szCs w:val="24"/>
        </w:rPr>
        <w:t>Afterparty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June 2014</w:t>
      </w:r>
    </w:p>
    <w:p w:rsidR="00CE31FF" w:rsidRDefault="00CE31FF" w:rsidP="009D188F">
      <w:pPr>
        <w:pStyle w:val="NoSpacing"/>
        <w:rPr>
          <w:rStyle w:val="Strong"/>
          <w:sz w:val="24"/>
          <w:szCs w:val="24"/>
        </w:rPr>
      </w:pPr>
    </w:p>
    <w:p w:rsidR="003B0BBE" w:rsidRDefault="003B0BBE" w:rsidP="009D188F">
      <w:pPr>
        <w:pStyle w:val="NoSpacing"/>
        <w:rPr>
          <w:rStyle w:val="Strong"/>
          <w:b w:val="0"/>
          <w:sz w:val="24"/>
          <w:szCs w:val="24"/>
        </w:rPr>
      </w:pPr>
      <w:r w:rsidRPr="003B0BBE">
        <w:rPr>
          <w:rStyle w:val="Strong"/>
          <w:b w:val="0"/>
          <w:sz w:val="24"/>
          <w:szCs w:val="24"/>
        </w:rPr>
        <w:t xml:space="preserve">Primary Care </w:t>
      </w:r>
      <w:r>
        <w:rPr>
          <w:rStyle w:val="Strong"/>
          <w:b w:val="0"/>
          <w:sz w:val="24"/>
          <w:szCs w:val="24"/>
        </w:rPr>
        <w:t>Conference</w:t>
      </w:r>
      <w:r w:rsidRPr="003B0BBE">
        <w:rPr>
          <w:rStyle w:val="Strong"/>
          <w:b w:val="0"/>
          <w:sz w:val="24"/>
          <w:szCs w:val="24"/>
        </w:rPr>
        <w:tab/>
      </w:r>
      <w:r w:rsidRPr="003B0BBE">
        <w:rPr>
          <w:rStyle w:val="Strong"/>
          <w:b w:val="0"/>
          <w:sz w:val="24"/>
          <w:szCs w:val="24"/>
        </w:rPr>
        <w:tab/>
      </w:r>
      <w:r w:rsidRPr="003B0BBE">
        <w:rPr>
          <w:rStyle w:val="Strong"/>
          <w:b w:val="0"/>
          <w:sz w:val="24"/>
          <w:szCs w:val="24"/>
        </w:rPr>
        <w:tab/>
      </w:r>
      <w:r w:rsidRPr="003B0BBE">
        <w:rPr>
          <w:rStyle w:val="Strong"/>
          <w:b w:val="0"/>
          <w:sz w:val="24"/>
          <w:szCs w:val="24"/>
        </w:rPr>
        <w:tab/>
        <w:t>May 2014</w:t>
      </w:r>
    </w:p>
    <w:p w:rsidR="003B0BBE" w:rsidRPr="003B0BBE" w:rsidRDefault="003B0BBE" w:rsidP="003B0BBE">
      <w:pPr>
        <w:pStyle w:val="NoSpacing"/>
        <w:numPr>
          <w:ilvl w:val="0"/>
          <w:numId w:val="37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Nurse/ Brand Ambassador promoting Muscle Care Product </w:t>
      </w:r>
    </w:p>
    <w:p w:rsidR="00BF0CBE" w:rsidRDefault="00BF0CBE" w:rsidP="009D188F">
      <w:pPr>
        <w:pStyle w:val="NoSpacing"/>
        <w:rPr>
          <w:rStyle w:val="Strong"/>
          <w:sz w:val="24"/>
          <w:szCs w:val="24"/>
        </w:rPr>
      </w:pPr>
    </w:p>
    <w:p w:rsidR="006B3F50" w:rsidRDefault="006B3F50" w:rsidP="009D188F">
      <w:pPr>
        <w:pStyle w:val="NoSpacing"/>
        <w:rPr>
          <w:rStyle w:val="Strong"/>
          <w:b w:val="0"/>
          <w:sz w:val="24"/>
          <w:szCs w:val="24"/>
        </w:rPr>
      </w:pPr>
      <w:r w:rsidRPr="006B3F50">
        <w:rPr>
          <w:rStyle w:val="Strong"/>
          <w:b w:val="0"/>
          <w:sz w:val="24"/>
          <w:szCs w:val="24"/>
        </w:rPr>
        <w:t xml:space="preserve">Green Living Show </w:t>
      </w:r>
      <w:r w:rsidRPr="006B3F50">
        <w:rPr>
          <w:rStyle w:val="Strong"/>
          <w:b w:val="0"/>
          <w:sz w:val="24"/>
          <w:szCs w:val="24"/>
        </w:rPr>
        <w:tab/>
      </w:r>
      <w:r w:rsidRPr="006B3F50">
        <w:rPr>
          <w:rStyle w:val="Strong"/>
          <w:b w:val="0"/>
          <w:sz w:val="24"/>
          <w:szCs w:val="24"/>
        </w:rPr>
        <w:tab/>
      </w:r>
      <w:r w:rsidRPr="006B3F50">
        <w:rPr>
          <w:rStyle w:val="Strong"/>
          <w:b w:val="0"/>
          <w:sz w:val="24"/>
          <w:szCs w:val="24"/>
        </w:rPr>
        <w:tab/>
      </w:r>
      <w:r w:rsidRPr="006B3F50">
        <w:rPr>
          <w:rStyle w:val="Strong"/>
          <w:b w:val="0"/>
          <w:sz w:val="24"/>
          <w:szCs w:val="24"/>
        </w:rPr>
        <w:tab/>
      </w:r>
      <w:r w:rsidRPr="006B3F50">
        <w:rPr>
          <w:rStyle w:val="Strong"/>
          <w:b w:val="0"/>
          <w:sz w:val="24"/>
          <w:szCs w:val="24"/>
        </w:rPr>
        <w:tab/>
        <w:t>April 2014</w:t>
      </w:r>
    </w:p>
    <w:p w:rsidR="006B3F50" w:rsidRPr="006B3F50" w:rsidRDefault="006B3F50" w:rsidP="006B3F50">
      <w:pPr>
        <w:pStyle w:val="NoSpacing"/>
        <w:numPr>
          <w:ilvl w:val="0"/>
          <w:numId w:val="36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Brand ambassador representing Healthy Planet</w:t>
      </w:r>
    </w:p>
    <w:p w:rsidR="006B3F50" w:rsidRDefault="006B3F50" w:rsidP="009D188F">
      <w:pPr>
        <w:pStyle w:val="NoSpacing"/>
        <w:rPr>
          <w:rStyle w:val="Strong"/>
          <w:sz w:val="24"/>
          <w:szCs w:val="24"/>
        </w:rPr>
      </w:pPr>
    </w:p>
    <w:p w:rsidR="006E3490" w:rsidRDefault="006E3490" w:rsidP="009D188F">
      <w:pPr>
        <w:pStyle w:val="NoSpacing"/>
        <w:rPr>
          <w:rStyle w:val="Strong"/>
          <w:b w:val="0"/>
          <w:sz w:val="24"/>
          <w:szCs w:val="24"/>
        </w:rPr>
      </w:pPr>
      <w:r w:rsidRPr="006E3490">
        <w:rPr>
          <w:rStyle w:val="Strong"/>
          <w:b w:val="0"/>
          <w:sz w:val="24"/>
          <w:szCs w:val="24"/>
        </w:rPr>
        <w:t xml:space="preserve">Visa </w:t>
      </w:r>
      <w:proofErr w:type="spellStart"/>
      <w:r w:rsidRPr="006E3490">
        <w:rPr>
          <w:rStyle w:val="Strong"/>
          <w:b w:val="0"/>
          <w:sz w:val="24"/>
          <w:szCs w:val="24"/>
        </w:rPr>
        <w:t>Paywave</w:t>
      </w:r>
      <w:proofErr w:type="spellEnd"/>
      <w:r w:rsidRPr="006E3490">
        <w:rPr>
          <w:rStyle w:val="Strong"/>
          <w:b w:val="0"/>
          <w:sz w:val="24"/>
          <w:szCs w:val="24"/>
        </w:rPr>
        <w:t xml:space="preserve"> Lunch Stunt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April 2014</w:t>
      </w:r>
    </w:p>
    <w:p w:rsidR="003740C8" w:rsidRDefault="006E3490" w:rsidP="006E3490">
      <w:pPr>
        <w:pStyle w:val="NoSpacing"/>
        <w:numPr>
          <w:ilvl w:val="0"/>
          <w:numId w:val="35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Brand Ambassador</w:t>
      </w:r>
      <w:r w:rsidR="003740C8">
        <w:rPr>
          <w:rStyle w:val="Strong"/>
          <w:b w:val="0"/>
          <w:sz w:val="24"/>
          <w:szCs w:val="24"/>
        </w:rPr>
        <w:t xml:space="preserve"> interacting with customers, NHL players, Client &amp; MC </w:t>
      </w:r>
    </w:p>
    <w:p w:rsidR="006E3490" w:rsidRPr="006E3490" w:rsidRDefault="003740C8" w:rsidP="006E3490">
      <w:pPr>
        <w:pStyle w:val="NoSpacing"/>
        <w:numPr>
          <w:ilvl w:val="0"/>
          <w:numId w:val="35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Delivering key messaging, energizing fans and bringing enthusiasm to event </w:t>
      </w:r>
    </w:p>
    <w:p w:rsidR="006E3490" w:rsidRDefault="006E3490" w:rsidP="009D188F">
      <w:pPr>
        <w:pStyle w:val="NoSpacing"/>
        <w:rPr>
          <w:rStyle w:val="Strong"/>
          <w:b w:val="0"/>
          <w:sz w:val="24"/>
          <w:szCs w:val="24"/>
        </w:rPr>
      </w:pPr>
    </w:p>
    <w:p w:rsidR="006E3490" w:rsidRDefault="006E3490" w:rsidP="006E3490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Canada </w:t>
      </w:r>
      <w:proofErr w:type="gramStart"/>
      <w:r>
        <w:rPr>
          <w:rStyle w:val="Strong"/>
          <w:b w:val="0"/>
          <w:sz w:val="24"/>
          <w:szCs w:val="24"/>
        </w:rPr>
        <w:t>Goose</w:t>
      </w:r>
      <w:proofErr w:type="gramEnd"/>
      <w:r>
        <w:rPr>
          <w:rStyle w:val="Strong"/>
          <w:b w:val="0"/>
          <w:sz w:val="24"/>
          <w:szCs w:val="24"/>
        </w:rPr>
        <w:t xml:space="preserve"> Coat Check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November 2013 – April 2014</w:t>
      </w:r>
    </w:p>
    <w:p w:rsidR="006E3490" w:rsidRDefault="006E3490" w:rsidP="006E3490">
      <w:pPr>
        <w:pStyle w:val="NoSpacing"/>
        <w:numPr>
          <w:ilvl w:val="0"/>
          <w:numId w:val="27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Coat check at the Air Canada Centre during Toronto Raptors, Toronto Maple Leafs home games</w:t>
      </w:r>
    </w:p>
    <w:p w:rsidR="006E3490" w:rsidRPr="006E3490" w:rsidRDefault="006E3490" w:rsidP="009D188F">
      <w:pPr>
        <w:pStyle w:val="NoSpacing"/>
        <w:numPr>
          <w:ilvl w:val="0"/>
          <w:numId w:val="27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Promote Canada Goose brand, allow customers to try on sample coats, provide key messaging, daily reporting </w:t>
      </w:r>
    </w:p>
    <w:p w:rsidR="006E3490" w:rsidRDefault="006E3490" w:rsidP="009D188F">
      <w:pPr>
        <w:pStyle w:val="NoSpacing"/>
        <w:rPr>
          <w:rStyle w:val="Strong"/>
          <w:sz w:val="24"/>
          <w:szCs w:val="24"/>
        </w:rPr>
      </w:pPr>
    </w:p>
    <w:p w:rsidR="00BF0CBE" w:rsidRDefault="00BF0CBE" w:rsidP="009D188F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Axe Peace Photo Booth Event Travel Tour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March 2014</w:t>
      </w:r>
    </w:p>
    <w:p w:rsidR="00BF0CBE" w:rsidRDefault="00BF0CBE" w:rsidP="00BF0CBE">
      <w:pPr>
        <w:pStyle w:val="NoSpacing"/>
        <w:numPr>
          <w:ilvl w:val="0"/>
          <w:numId w:val="3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lastRenderedPageBreak/>
        <w:t>Field representative</w:t>
      </w:r>
    </w:p>
    <w:p w:rsidR="006E3490" w:rsidRDefault="00BF0CBE" w:rsidP="006E3490">
      <w:pPr>
        <w:pStyle w:val="NoSpacing"/>
        <w:numPr>
          <w:ilvl w:val="0"/>
          <w:numId w:val="3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Taking photos with students at various university campus locations, interacting with students, social media use to promote brand and new line, entering students in contest, sampling new product line </w:t>
      </w:r>
    </w:p>
    <w:p w:rsidR="00CE31FF" w:rsidRPr="00CE31FF" w:rsidRDefault="00CE31FF" w:rsidP="00CE31FF">
      <w:pPr>
        <w:pStyle w:val="NoSpacing"/>
        <w:ind w:left="720"/>
        <w:rPr>
          <w:rStyle w:val="Strong"/>
          <w:b w:val="0"/>
          <w:sz w:val="24"/>
          <w:szCs w:val="24"/>
        </w:rPr>
      </w:pPr>
    </w:p>
    <w:p w:rsidR="006E3490" w:rsidRDefault="006E3490" w:rsidP="006E3490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George </w:t>
      </w:r>
      <w:proofErr w:type="spellStart"/>
      <w:r>
        <w:rPr>
          <w:rStyle w:val="Strong"/>
          <w:b w:val="0"/>
          <w:sz w:val="24"/>
          <w:szCs w:val="24"/>
        </w:rPr>
        <w:t>Wyndam</w:t>
      </w:r>
      <w:proofErr w:type="spellEnd"/>
      <w:r>
        <w:rPr>
          <w:rStyle w:val="Strong"/>
          <w:b w:val="0"/>
          <w:sz w:val="24"/>
          <w:szCs w:val="24"/>
        </w:rPr>
        <w:t xml:space="preserve"> Founder’s Reserve 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December 2013 – March 2014</w:t>
      </w:r>
    </w:p>
    <w:p w:rsidR="006E3490" w:rsidRDefault="006E3490" w:rsidP="006E3490">
      <w:pPr>
        <w:pStyle w:val="NoSpacing"/>
        <w:numPr>
          <w:ilvl w:val="0"/>
          <w:numId w:val="28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Throughout greater Toronto area</w:t>
      </w:r>
    </w:p>
    <w:p w:rsidR="006E3490" w:rsidRDefault="006E3490" w:rsidP="006E3490">
      <w:pPr>
        <w:pStyle w:val="NoSpacing"/>
        <w:numPr>
          <w:ilvl w:val="0"/>
          <w:numId w:val="28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Promotional representative providing key messaging and sampling to customers </w:t>
      </w:r>
    </w:p>
    <w:p w:rsidR="006E3490" w:rsidRDefault="006E3490" w:rsidP="006E3490">
      <w:pPr>
        <w:pStyle w:val="NoSpacing"/>
        <w:numPr>
          <w:ilvl w:val="0"/>
          <w:numId w:val="28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In-store retail sampling serving beverages to customers</w:t>
      </w:r>
    </w:p>
    <w:p w:rsidR="003B0BBE" w:rsidRDefault="003B0BBE" w:rsidP="006E3490">
      <w:pPr>
        <w:pStyle w:val="NoSpacing"/>
        <w:rPr>
          <w:rStyle w:val="Strong"/>
          <w:b w:val="0"/>
          <w:sz w:val="24"/>
          <w:szCs w:val="24"/>
        </w:rPr>
      </w:pPr>
    </w:p>
    <w:p w:rsidR="006E3490" w:rsidRDefault="006E3490" w:rsidP="006E3490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Moosehead 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November 2013- March 2014</w:t>
      </w:r>
    </w:p>
    <w:p w:rsidR="006E3490" w:rsidRDefault="006E3490" w:rsidP="006E3490">
      <w:pPr>
        <w:pStyle w:val="NoSpacing"/>
        <w:numPr>
          <w:ilvl w:val="0"/>
          <w:numId w:val="29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Cracked Canoe in store retail samplings in GTA serving beverage to customers</w:t>
      </w:r>
    </w:p>
    <w:p w:rsidR="006E3490" w:rsidRPr="006E3490" w:rsidRDefault="006E3490" w:rsidP="006E3490">
      <w:pPr>
        <w:pStyle w:val="NoSpacing"/>
        <w:numPr>
          <w:ilvl w:val="0"/>
          <w:numId w:val="29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Promotional representative providing key messaging and sampling to customers</w:t>
      </w:r>
    </w:p>
    <w:p w:rsidR="00960FDD" w:rsidRDefault="00960FDD" w:rsidP="009D188F">
      <w:pPr>
        <w:pStyle w:val="NoSpacing"/>
        <w:rPr>
          <w:rStyle w:val="Strong"/>
          <w:sz w:val="24"/>
          <w:szCs w:val="24"/>
        </w:rPr>
      </w:pPr>
    </w:p>
    <w:p w:rsidR="00960FDD" w:rsidRDefault="00960FDD" w:rsidP="009D188F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Axe Peace Cinema Sampling Program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February 2014</w:t>
      </w:r>
    </w:p>
    <w:p w:rsidR="00960FDD" w:rsidRDefault="00960FDD" w:rsidP="00960FDD">
      <w:pPr>
        <w:pStyle w:val="NoSpacing"/>
        <w:numPr>
          <w:ilvl w:val="0"/>
          <w:numId w:val="33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Field Manager</w:t>
      </w:r>
    </w:p>
    <w:p w:rsidR="00960FDD" w:rsidRDefault="00960FDD" w:rsidP="00960FDD">
      <w:pPr>
        <w:pStyle w:val="NoSpacing"/>
        <w:numPr>
          <w:ilvl w:val="0"/>
          <w:numId w:val="33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Managing contact with field representatives and account coordinator, reporting</w:t>
      </w:r>
    </w:p>
    <w:p w:rsidR="00707E15" w:rsidRDefault="00707E15" w:rsidP="00707E15">
      <w:pPr>
        <w:pStyle w:val="NoSpacing"/>
        <w:numPr>
          <w:ilvl w:val="0"/>
          <w:numId w:val="33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Managing team of 3</w:t>
      </w:r>
      <w:r w:rsidR="00960FDD">
        <w:rPr>
          <w:rStyle w:val="Strong"/>
          <w:b w:val="0"/>
          <w:sz w:val="24"/>
          <w:szCs w:val="24"/>
        </w:rPr>
        <w:t xml:space="preserve"> field representatives in cinema sampling program </w:t>
      </w:r>
    </w:p>
    <w:p w:rsidR="00707E15" w:rsidRPr="00707E15" w:rsidRDefault="00707E15" w:rsidP="00707E15">
      <w:pPr>
        <w:pStyle w:val="NoSpacing"/>
        <w:numPr>
          <w:ilvl w:val="0"/>
          <w:numId w:val="33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Providing key messaging and sampling to cinema customers </w:t>
      </w:r>
    </w:p>
    <w:p w:rsidR="007068CB" w:rsidRDefault="007068CB" w:rsidP="009D188F">
      <w:pPr>
        <w:pStyle w:val="NoSpacing"/>
        <w:rPr>
          <w:rStyle w:val="Strong"/>
          <w:sz w:val="24"/>
          <w:szCs w:val="24"/>
        </w:rPr>
      </w:pPr>
    </w:p>
    <w:p w:rsidR="007068CB" w:rsidRDefault="007068CB" w:rsidP="009D188F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Target Pharmacy</w:t>
      </w:r>
      <w:r w:rsidR="00350DA3">
        <w:rPr>
          <w:rStyle w:val="Strong"/>
          <w:b w:val="0"/>
          <w:sz w:val="24"/>
          <w:szCs w:val="24"/>
        </w:rPr>
        <w:t xml:space="preserve"> Awareness Event</w:t>
      </w:r>
      <w:r w:rsidR="00350DA3">
        <w:rPr>
          <w:rStyle w:val="Strong"/>
          <w:b w:val="0"/>
          <w:sz w:val="24"/>
          <w:szCs w:val="24"/>
        </w:rPr>
        <w:tab/>
      </w:r>
      <w:r w:rsidR="00350DA3">
        <w:rPr>
          <w:rStyle w:val="Strong"/>
          <w:b w:val="0"/>
          <w:sz w:val="24"/>
          <w:szCs w:val="24"/>
        </w:rPr>
        <w:tab/>
      </w:r>
      <w:r w:rsidR="00350DA3"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>January 2014</w:t>
      </w:r>
    </w:p>
    <w:p w:rsidR="007068CB" w:rsidRPr="007068CB" w:rsidRDefault="007068CB" w:rsidP="007068CB">
      <w:pPr>
        <w:pStyle w:val="NoSpacing"/>
        <w:numPr>
          <w:ilvl w:val="0"/>
          <w:numId w:val="31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Promotional representative providing key messaging and promotional material to customers, daily reporting</w:t>
      </w:r>
    </w:p>
    <w:p w:rsidR="00402977" w:rsidRDefault="00402977" w:rsidP="00402977">
      <w:pPr>
        <w:pStyle w:val="NoSpacing"/>
        <w:rPr>
          <w:rStyle w:val="Strong"/>
          <w:b w:val="0"/>
          <w:sz w:val="24"/>
          <w:szCs w:val="24"/>
        </w:rPr>
      </w:pPr>
    </w:p>
    <w:p w:rsidR="00402977" w:rsidRDefault="00402977" w:rsidP="00402977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Next Issue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December 2013</w:t>
      </w:r>
    </w:p>
    <w:p w:rsidR="00402977" w:rsidRDefault="00CE31FF" w:rsidP="00402977">
      <w:pPr>
        <w:pStyle w:val="NoSpacing"/>
        <w:numPr>
          <w:ilvl w:val="0"/>
          <w:numId w:val="32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Team lead/ </w:t>
      </w:r>
      <w:r w:rsidR="00402977">
        <w:rPr>
          <w:rStyle w:val="Strong"/>
          <w:b w:val="0"/>
          <w:sz w:val="24"/>
          <w:szCs w:val="24"/>
        </w:rPr>
        <w:t xml:space="preserve">Promotional representative working in street team providing key messaging and promotional products to consumers at local GO Transit stations </w:t>
      </w:r>
    </w:p>
    <w:p w:rsidR="00FF1AA8" w:rsidRDefault="00FF1AA8" w:rsidP="009D188F">
      <w:pPr>
        <w:pStyle w:val="NoSpacing"/>
        <w:rPr>
          <w:rStyle w:val="Strong"/>
          <w:sz w:val="24"/>
          <w:szCs w:val="24"/>
        </w:rPr>
      </w:pPr>
    </w:p>
    <w:p w:rsidR="00711CB4" w:rsidRDefault="00711CB4" w:rsidP="009D188F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Level Nightclub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November 2013- January 2014</w:t>
      </w:r>
    </w:p>
    <w:p w:rsidR="00711CB4" w:rsidRDefault="00711CB4" w:rsidP="00711CB4">
      <w:pPr>
        <w:pStyle w:val="NoSpacing"/>
        <w:numPr>
          <w:ilvl w:val="0"/>
          <w:numId w:val="30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Coat check and bartending in nightclub </w:t>
      </w:r>
    </w:p>
    <w:p w:rsidR="00711CB4" w:rsidRPr="00711CB4" w:rsidRDefault="00711CB4" w:rsidP="00711CB4">
      <w:pPr>
        <w:pStyle w:val="NoSpacing"/>
        <w:ind w:left="720"/>
        <w:rPr>
          <w:rStyle w:val="Strong"/>
          <w:b w:val="0"/>
          <w:sz w:val="24"/>
          <w:szCs w:val="24"/>
        </w:rPr>
      </w:pPr>
    </w:p>
    <w:p w:rsidR="00E80128" w:rsidRDefault="00E80128" w:rsidP="009D188F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Barbie VIP Princess Party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November 2013</w:t>
      </w:r>
    </w:p>
    <w:p w:rsidR="00E80128" w:rsidRDefault="00E80128" w:rsidP="00E80128">
      <w:pPr>
        <w:pStyle w:val="NoSpacing"/>
        <w:numPr>
          <w:ilvl w:val="0"/>
          <w:numId w:val="26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Assisting with event, interacting with guests of event</w:t>
      </w:r>
    </w:p>
    <w:p w:rsidR="00E80128" w:rsidRPr="00E80128" w:rsidRDefault="00E80128" w:rsidP="00E80128">
      <w:pPr>
        <w:pStyle w:val="NoSpacing"/>
        <w:numPr>
          <w:ilvl w:val="0"/>
          <w:numId w:val="26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Promotional representative/ brand ambassador representing Barbie </w:t>
      </w:r>
    </w:p>
    <w:p w:rsidR="00E80128" w:rsidRDefault="00E80128" w:rsidP="009D188F">
      <w:pPr>
        <w:pStyle w:val="NoSpacing"/>
        <w:rPr>
          <w:rStyle w:val="Strong"/>
          <w:sz w:val="24"/>
          <w:szCs w:val="24"/>
        </w:rPr>
      </w:pPr>
    </w:p>
    <w:p w:rsidR="00E80128" w:rsidRDefault="00E80128" w:rsidP="006E3490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Kobo Arc Tour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November 2013</w:t>
      </w:r>
    </w:p>
    <w:p w:rsidR="00E80128" w:rsidRDefault="00E80128" w:rsidP="00E80128">
      <w:pPr>
        <w:pStyle w:val="NoSpacing"/>
        <w:numPr>
          <w:ilvl w:val="0"/>
          <w:numId w:val="25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Promotional representative/ brand ambassador representing Kobo brand</w:t>
      </w:r>
    </w:p>
    <w:p w:rsidR="00711CB4" w:rsidRPr="0039192C" w:rsidRDefault="00E80128" w:rsidP="0039192C">
      <w:pPr>
        <w:pStyle w:val="NoSpacing"/>
        <w:numPr>
          <w:ilvl w:val="0"/>
          <w:numId w:val="25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Customer interaction, demo of products, providing key messaging and product information, entering customers into promotional contest, daily reporting</w:t>
      </w:r>
    </w:p>
    <w:p w:rsidR="003B0BBE" w:rsidRDefault="003B0BBE" w:rsidP="009D188F">
      <w:pPr>
        <w:pStyle w:val="NoSpacing"/>
        <w:rPr>
          <w:rStyle w:val="Strong"/>
          <w:sz w:val="24"/>
          <w:szCs w:val="24"/>
        </w:rPr>
      </w:pPr>
    </w:p>
    <w:p w:rsidR="00906138" w:rsidRDefault="00E80128" w:rsidP="00906138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ATV Sports and </w:t>
      </w:r>
      <w:proofErr w:type="spellStart"/>
      <w:r>
        <w:rPr>
          <w:rStyle w:val="Strong"/>
          <w:b w:val="0"/>
          <w:sz w:val="24"/>
          <w:szCs w:val="24"/>
        </w:rPr>
        <w:t>Powershow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October 2013</w:t>
      </w:r>
    </w:p>
    <w:p w:rsidR="00E80128" w:rsidRDefault="00E80128" w:rsidP="00E80128">
      <w:pPr>
        <w:pStyle w:val="NoSpacing"/>
        <w:numPr>
          <w:ilvl w:val="0"/>
          <w:numId w:val="23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Promotional representative/ brand ambassador representing Honda Canada</w:t>
      </w:r>
    </w:p>
    <w:p w:rsidR="00E80128" w:rsidRDefault="00E80128" w:rsidP="00E80128">
      <w:pPr>
        <w:pStyle w:val="NoSpacing"/>
        <w:numPr>
          <w:ilvl w:val="0"/>
          <w:numId w:val="23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Customer interaction, entering customers into promotional contest, key messaging</w:t>
      </w:r>
    </w:p>
    <w:p w:rsidR="00906138" w:rsidRDefault="00906138" w:rsidP="00906138">
      <w:pPr>
        <w:pStyle w:val="NoSpacing"/>
        <w:rPr>
          <w:rStyle w:val="Strong"/>
          <w:b w:val="0"/>
          <w:sz w:val="24"/>
          <w:szCs w:val="24"/>
        </w:rPr>
      </w:pPr>
    </w:p>
    <w:p w:rsidR="00906138" w:rsidRDefault="00074E6C" w:rsidP="00906138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lastRenderedPageBreak/>
        <w:t xml:space="preserve">NHL/ </w:t>
      </w:r>
      <w:proofErr w:type="spellStart"/>
      <w:r>
        <w:rPr>
          <w:rStyle w:val="Strong"/>
          <w:b w:val="0"/>
          <w:sz w:val="24"/>
          <w:szCs w:val="24"/>
        </w:rPr>
        <w:t>Bodog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r w:rsidR="00906138">
        <w:rPr>
          <w:rStyle w:val="Strong"/>
          <w:b w:val="0"/>
          <w:sz w:val="24"/>
          <w:szCs w:val="24"/>
        </w:rPr>
        <w:t>Event</w:t>
      </w:r>
      <w:r w:rsidR="00906138">
        <w:rPr>
          <w:rStyle w:val="Strong"/>
          <w:b w:val="0"/>
          <w:sz w:val="24"/>
          <w:szCs w:val="24"/>
        </w:rPr>
        <w:tab/>
      </w:r>
      <w:r w:rsidR="00906138">
        <w:rPr>
          <w:rStyle w:val="Strong"/>
          <w:b w:val="0"/>
          <w:sz w:val="24"/>
          <w:szCs w:val="24"/>
        </w:rPr>
        <w:tab/>
      </w:r>
      <w:r w:rsidR="00906138">
        <w:rPr>
          <w:rStyle w:val="Strong"/>
          <w:b w:val="0"/>
          <w:sz w:val="24"/>
          <w:szCs w:val="24"/>
        </w:rPr>
        <w:tab/>
      </w:r>
      <w:r w:rsidR="00906138">
        <w:rPr>
          <w:rStyle w:val="Strong"/>
          <w:b w:val="0"/>
          <w:sz w:val="24"/>
          <w:szCs w:val="24"/>
        </w:rPr>
        <w:tab/>
      </w:r>
      <w:r w:rsidR="00906138">
        <w:rPr>
          <w:rStyle w:val="Strong"/>
          <w:b w:val="0"/>
          <w:sz w:val="24"/>
          <w:szCs w:val="24"/>
        </w:rPr>
        <w:tab/>
        <w:t>September 2013</w:t>
      </w:r>
    </w:p>
    <w:p w:rsidR="00906138" w:rsidRDefault="00CE31FF" w:rsidP="00E80128">
      <w:pPr>
        <w:pStyle w:val="NoSpacing"/>
        <w:numPr>
          <w:ilvl w:val="0"/>
          <w:numId w:val="21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Team Lead</w:t>
      </w:r>
    </w:p>
    <w:p w:rsidR="009E3171" w:rsidRDefault="00906138" w:rsidP="009E3171">
      <w:pPr>
        <w:pStyle w:val="NoSpacing"/>
        <w:numPr>
          <w:ilvl w:val="0"/>
          <w:numId w:val="21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Customer interaction, provi</w:t>
      </w:r>
      <w:r w:rsidR="00E80128">
        <w:rPr>
          <w:rStyle w:val="Strong"/>
          <w:b w:val="0"/>
          <w:sz w:val="24"/>
          <w:szCs w:val="24"/>
        </w:rPr>
        <w:t xml:space="preserve">ding customers with </w:t>
      </w:r>
      <w:r>
        <w:rPr>
          <w:rStyle w:val="Strong"/>
          <w:b w:val="0"/>
          <w:sz w:val="24"/>
          <w:szCs w:val="24"/>
        </w:rPr>
        <w:t>merchandise, getting consumers excited about upcoming NHL season</w:t>
      </w:r>
    </w:p>
    <w:p w:rsidR="0016576F" w:rsidRDefault="0016576F" w:rsidP="0016576F">
      <w:pPr>
        <w:pStyle w:val="NoSpacing"/>
        <w:ind w:left="720"/>
        <w:rPr>
          <w:rStyle w:val="Strong"/>
          <w:b w:val="0"/>
          <w:sz w:val="24"/>
          <w:szCs w:val="24"/>
        </w:rPr>
      </w:pPr>
    </w:p>
    <w:p w:rsidR="003B0BBE" w:rsidRDefault="0016576F" w:rsidP="003B0BBE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Hyundai Canadian Mall Tour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September –October 2013</w:t>
      </w:r>
    </w:p>
    <w:p w:rsidR="0016576F" w:rsidRDefault="009E3171" w:rsidP="00E80128">
      <w:pPr>
        <w:pStyle w:val="NoSpacing"/>
        <w:numPr>
          <w:ilvl w:val="0"/>
          <w:numId w:val="20"/>
        </w:numPr>
        <w:rPr>
          <w:rStyle w:val="Strong"/>
          <w:b w:val="0"/>
          <w:sz w:val="24"/>
          <w:szCs w:val="24"/>
        </w:rPr>
      </w:pPr>
      <w:r w:rsidRPr="0016576F">
        <w:rPr>
          <w:rStyle w:val="Strong"/>
          <w:b w:val="0"/>
          <w:sz w:val="24"/>
          <w:szCs w:val="24"/>
        </w:rPr>
        <w:t>Promotional representative</w:t>
      </w:r>
    </w:p>
    <w:p w:rsidR="009E3171" w:rsidRPr="0016576F" w:rsidRDefault="009E3171" w:rsidP="000541BC">
      <w:pPr>
        <w:pStyle w:val="NoSpacing"/>
        <w:rPr>
          <w:rStyle w:val="Strong"/>
          <w:b w:val="0"/>
          <w:sz w:val="24"/>
          <w:szCs w:val="24"/>
        </w:rPr>
      </w:pPr>
      <w:r w:rsidRPr="0016576F">
        <w:rPr>
          <w:rStyle w:val="Strong"/>
          <w:b w:val="0"/>
          <w:sz w:val="24"/>
          <w:szCs w:val="24"/>
        </w:rPr>
        <w:t>Visa Get Spotted and Win Promotion</w:t>
      </w:r>
      <w:r w:rsidR="000541BC">
        <w:rPr>
          <w:rStyle w:val="Strong"/>
          <w:b w:val="0"/>
          <w:sz w:val="24"/>
          <w:szCs w:val="24"/>
        </w:rPr>
        <w:tab/>
      </w:r>
      <w:r w:rsidR="000541BC">
        <w:rPr>
          <w:rStyle w:val="Strong"/>
          <w:b w:val="0"/>
          <w:sz w:val="24"/>
          <w:szCs w:val="24"/>
        </w:rPr>
        <w:tab/>
      </w:r>
      <w:r w:rsidR="000541BC">
        <w:rPr>
          <w:rStyle w:val="Strong"/>
          <w:b w:val="0"/>
          <w:sz w:val="24"/>
          <w:szCs w:val="24"/>
        </w:rPr>
        <w:tab/>
      </w:r>
      <w:r w:rsidR="000541BC">
        <w:rPr>
          <w:rStyle w:val="Strong"/>
          <w:b w:val="0"/>
          <w:sz w:val="24"/>
          <w:szCs w:val="24"/>
        </w:rPr>
        <w:tab/>
        <w:t>September 2013</w:t>
      </w:r>
    </w:p>
    <w:p w:rsidR="009E3171" w:rsidRDefault="009E3171" w:rsidP="00E80128">
      <w:pPr>
        <w:pStyle w:val="NoSpacing"/>
        <w:numPr>
          <w:ilvl w:val="0"/>
          <w:numId w:val="20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Customer interaction, entering customers into promotional contest </w:t>
      </w:r>
      <w:r w:rsidR="00862FDA">
        <w:rPr>
          <w:rStyle w:val="Strong"/>
          <w:b w:val="0"/>
          <w:sz w:val="24"/>
          <w:szCs w:val="24"/>
        </w:rPr>
        <w:t>by providing promotional merchandising</w:t>
      </w:r>
    </w:p>
    <w:p w:rsidR="009E3171" w:rsidRDefault="009E3171" w:rsidP="00E80128">
      <w:pPr>
        <w:pStyle w:val="NoSpacing"/>
        <w:numPr>
          <w:ilvl w:val="0"/>
          <w:numId w:val="20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Key messaging, daily reporting </w:t>
      </w:r>
    </w:p>
    <w:p w:rsidR="009E3171" w:rsidRDefault="009E3171" w:rsidP="009E3171">
      <w:pPr>
        <w:pStyle w:val="NoSpacing"/>
        <w:ind w:left="720"/>
        <w:rPr>
          <w:rStyle w:val="Strong"/>
          <w:b w:val="0"/>
          <w:sz w:val="24"/>
          <w:szCs w:val="24"/>
        </w:rPr>
      </w:pPr>
    </w:p>
    <w:p w:rsidR="006404BA" w:rsidRDefault="009E3171" w:rsidP="006404BA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Scotiabank </w:t>
      </w:r>
      <w:proofErr w:type="spellStart"/>
      <w:r>
        <w:rPr>
          <w:rStyle w:val="Strong"/>
          <w:b w:val="0"/>
          <w:sz w:val="24"/>
          <w:szCs w:val="24"/>
        </w:rPr>
        <w:t>Buskerfest</w:t>
      </w:r>
      <w:proofErr w:type="spellEnd"/>
      <w:r>
        <w:rPr>
          <w:rStyle w:val="Strong"/>
          <w:b w:val="0"/>
          <w:sz w:val="24"/>
          <w:szCs w:val="24"/>
        </w:rPr>
        <w:t xml:space="preserve"> Toronto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August 2013</w:t>
      </w:r>
    </w:p>
    <w:p w:rsidR="009E3171" w:rsidRDefault="009E3171" w:rsidP="00E80128">
      <w:pPr>
        <w:pStyle w:val="NoSpacing"/>
        <w:numPr>
          <w:ilvl w:val="0"/>
          <w:numId w:val="19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Promotional representative representing Saputo </w:t>
      </w:r>
    </w:p>
    <w:p w:rsidR="00711CB4" w:rsidRDefault="009E3171" w:rsidP="006404BA">
      <w:pPr>
        <w:pStyle w:val="NoSpacing"/>
        <w:numPr>
          <w:ilvl w:val="0"/>
          <w:numId w:val="19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Provided samples to consumers</w:t>
      </w:r>
      <w:r w:rsidR="00711CB4">
        <w:rPr>
          <w:rStyle w:val="Strong"/>
          <w:b w:val="0"/>
          <w:sz w:val="24"/>
          <w:szCs w:val="24"/>
        </w:rPr>
        <w:t>, key messaging, daily reporting</w:t>
      </w:r>
    </w:p>
    <w:p w:rsidR="006E3490" w:rsidRPr="00711CB4" w:rsidRDefault="006E3490" w:rsidP="006E3490">
      <w:pPr>
        <w:pStyle w:val="NoSpacing"/>
        <w:ind w:left="720"/>
        <w:rPr>
          <w:rStyle w:val="Strong"/>
          <w:b w:val="0"/>
          <w:sz w:val="24"/>
          <w:szCs w:val="24"/>
        </w:rPr>
      </w:pPr>
    </w:p>
    <w:p w:rsidR="006404BA" w:rsidRDefault="006404BA" w:rsidP="006404BA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Taste of the Danforth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August 2013</w:t>
      </w:r>
      <w:r>
        <w:rPr>
          <w:rStyle w:val="Strong"/>
          <w:b w:val="0"/>
          <w:sz w:val="24"/>
          <w:szCs w:val="24"/>
        </w:rPr>
        <w:tab/>
      </w:r>
    </w:p>
    <w:p w:rsidR="006404BA" w:rsidRDefault="006404BA" w:rsidP="00E80128">
      <w:pPr>
        <w:pStyle w:val="NoSpacing"/>
        <w:numPr>
          <w:ilvl w:val="0"/>
          <w:numId w:val="18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Promotional representative for Healthy Planet</w:t>
      </w:r>
    </w:p>
    <w:p w:rsidR="006404BA" w:rsidRDefault="006404BA" w:rsidP="00E80128">
      <w:pPr>
        <w:pStyle w:val="NoSpacing"/>
        <w:numPr>
          <w:ilvl w:val="0"/>
          <w:numId w:val="18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Providing key messaging and sampling of products to consumers </w:t>
      </w:r>
    </w:p>
    <w:p w:rsidR="006404BA" w:rsidRDefault="006404BA" w:rsidP="00E80128">
      <w:pPr>
        <w:pStyle w:val="NoSpacing"/>
        <w:numPr>
          <w:ilvl w:val="0"/>
          <w:numId w:val="18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Customer interaction and communication skills</w:t>
      </w:r>
    </w:p>
    <w:p w:rsidR="006404BA" w:rsidRDefault="006404BA" w:rsidP="006404BA">
      <w:pPr>
        <w:pStyle w:val="NoSpacing"/>
        <w:rPr>
          <w:rStyle w:val="Strong"/>
          <w:b w:val="0"/>
          <w:sz w:val="24"/>
          <w:szCs w:val="24"/>
        </w:rPr>
      </w:pPr>
    </w:p>
    <w:p w:rsidR="006404BA" w:rsidRDefault="006404BA" w:rsidP="006404BA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LCBO Samplings – WKD Classic Vodka Cooler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July-August 2013</w:t>
      </w:r>
    </w:p>
    <w:p w:rsidR="006404BA" w:rsidRPr="006404BA" w:rsidRDefault="006404BA" w:rsidP="00E80128">
      <w:pPr>
        <w:pStyle w:val="NoSpacing"/>
        <w:numPr>
          <w:ilvl w:val="0"/>
          <w:numId w:val="15"/>
        </w:numPr>
        <w:rPr>
          <w:rStyle w:val="Strong"/>
          <w:b w:val="0"/>
          <w:sz w:val="24"/>
          <w:szCs w:val="24"/>
        </w:rPr>
      </w:pPr>
      <w:r w:rsidRPr="006404BA">
        <w:rPr>
          <w:rStyle w:val="Strong"/>
          <w:b w:val="0"/>
          <w:sz w:val="24"/>
          <w:szCs w:val="24"/>
        </w:rPr>
        <w:t xml:space="preserve">Customer interaction and communication skills </w:t>
      </w:r>
    </w:p>
    <w:p w:rsidR="006404BA" w:rsidRDefault="006404BA" w:rsidP="00E80128">
      <w:pPr>
        <w:pStyle w:val="NoSpacing"/>
        <w:numPr>
          <w:ilvl w:val="0"/>
          <w:numId w:val="15"/>
        </w:numPr>
        <w:rPr>
          <w:rStyle w:val="Strong"/>
          <w:b w:val="0"/>
          <w:sz w:val="24"/>
          <w:szCs w:val="24"/>
        </w:rPr>
      </w:pPr>
      <w:r w:rsidRPr="006404BA">
        <w:rPr>
          <w:rStyle w:val="Strong"/>
          <w:b w:val="0"/>
          <w:sz w:val="24"/>
          <w:szCs w:val="24"/>
        </w:rPr>
        <w:t>Provided samples to customers, key messaging, daily reporting</w:t>
      </w:r>
    </w:p>
    <w:p w:rsidR="006404BA" w:rsidRDefault="006404BA" w:rsidP="006404BA">
      <w:pPr>
        <w:pStyle w:val="NoSpacing"/>
        <w:rPr>
          <w:rStyle w:val="Strong"/>
          <w:b w:val="0"/>
          <w:sz w:val="24"/>
          <w:szCs w:val="24"/>
        </w:rPr>
      </w:pPr>
    </w:p>
    <w:p w:rsidR="006404BA" w:rsidRDefault="006404BA" w:rsidP="006404BA">
      <w:pPr>
        <w:pStyle w:val="NoSpacing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Toronto Festival of Beer</w:t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  <w:t>July 2013</w:t>
      </w:r>
    </w:p>
    <w:p w:rsidR="006404BA" w:rsidRDefault="006404BA" w:rsidP="00E80128">
      <w:pPr>
        <w:pStyle w:val="NoSpacing"/>
        <w:numPr>
          <w:ilvl w:val="0"/>
          <w:numId w:val="16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Promotional representative with Samuel Adams and Moosehead </w:t>
      </w:r>
    </w:p>
    <w:p w:rsidR="006404BA" w:rsidRDefault="006404BA" w:rsidP="00E80128">
      <w:pPr>
        <w:pStyle w:val="NoSpacing"/>
        <w:numPr>
          <w:ilvl w:val="0"/>
          <w:numId w:val="16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Serving customers beverages, providing key messaging about brand and products</w:t>
      </w:r>
    </w:p>
    <w:p w:rsidR="006404BA" w:rsidRDefault="006404BA" w:rsidP="00E80128">
      <w:pPr>
        <w:pStyle w:val="NoSpacing"/>
        <w:numPr>
          <w:ilvl w:val="0"/>
          <w:numId w:val="16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Customer interaction and communication skills</w:t>
      </w:r>
    </w:p>
    <w:p w:rsidR="006404BA" w:rsidRPr="006404BA" w:rsidRDefault="006404BA" w:rsidP="00E80128">
      <w:pPr>
        <w:pStyle w:val="NoSpacing"/>
        <w:numPr>
          <w:ilvl w:val="0"/>
          <w:numId w:val="16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Maintaining organized and clean workspace while working in fast-paced environment</w:t>
      </w:r>
    </w:p>
    <w:p w:rsidR="003A6F62" w:rsidRDefault="003A6F62" w:rsidP="003A6F62">
      <w:pPr>
        <w:pStyle w:val="NoSpacing"/>
        <w:rPr>
          <w:rStyle w:val="Strong"/>
          <w:b w:val="0"/>
          <w:sz w:val="24"/>
          <w:szCs w:val="24"/>
        </w:rPr>
      </w:pPr>
    </w:p>
    <w:p w:rsidR="006404BA" w:rsidRDefault="006404BA" w:rsidP="003A6F62">
      <w:pPr>
        <w:pStyle w:val="NoSpacing"/>
        <w:rPr>
          <w:rStyle w:val="Strong"/>
          <w:b w:val="0"/>
          <w:sz w:val="24"/>
          <w:szCs w:val="24"/>
        </w:rPr>
      </w:pPr>
      <w:r w:rsidRPr="006404BA">
        <w:rPr>
          <w:rStyle w:val="Strong"/>
          <w:b w:val="0"/>
          <w:sz w:val="24"/>
          <w:szCs w:val="24"/>
        </w:rPr>
        <w:t xml:space="preserve">Joe Carter </w:t>
      </w:r>
      <w:r>
        <w:rPr>
          <w:rStyle w:val="Strong"/>
          <w:b w:val="0"/>
          <w:sz w:val="24"/>
          <w:szCs w:val="24"/>
        </w:rPr>
        <w:t xml:space="preserve">Classic Golf Tournament VIP </w:t>
      </w:r>
      <w:proofErr w:type="gramStart"/>
      <w:r>
        <w:rPr>
          <w:rStyle w:val="Strong"/>
          <w:b w:val="0"/>
          <w:sz w:val="24"/>
          <w:szCs w:val="24"/>
        </w:rPr>
        <w:t>After</w:t>
      </w:r>
      <w:proofErr w:type="gramEnd"/>
      <w:r>
        <w:rPr>
          <w:rStyle w:val="Strong"/>
          <w:b w:val="0"/>
          <w:sz w:val="24"/>
          <w:szCs w:val="24"/>
        </w:rPr>
        <w:t xml:space="preserve"> Party</w:t>
      </w:r>
      <w:r w:rsidR="003A6F62">
        <w:rPr>
          <w:rStyle w:val="Strong"/>
          <w:b w:val="0"/>
          <w:sz w:val="24"/>
          <w:szCs w:val="24"/>
        </w:rPr>
        <w:tab/>
      </w:r>
      <w:r>
        <w:rPr>
          <w:rStyle w:val="Strong"/>
          <w:b w:val="0"/>
          <w:sz w:val="24"/>
          <w:szCs w:val="24"/>
        </w:rPr>
        <w:tab/>
      </w:r>
      <w:r w:rsidR="003A6F62">
        <w:rPr>
          <w:rStyle w:val="Strong"/>
          <w:b w:val="0"/>
          <w:sz w:val="24"/>
          <w:szCs w:val="24"/>
        </w:rPr>
        <w:t>June 2013</w:t>
      </w:r>
    </w:p>
    <w:p w:rsidR="006404BA" w:rsidRPr="006404BA" w:rsidRDefault="006404BA" w:rsidP="00E80128">
      <w:pPr>
        <w:pStyle w:val="NoSpacing"/>
        <w:numPr>
          <w:ilvl w:val="0"/>
          <w:numId w:val="13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Hostess/ Guest-list</w:t>
      </w:r>
      <w:r>
        <w:rPr>
          <w:rStyle w:val="Strong"/>
          <w:b w:val="0"/>
          <w:sz w:val="24"/>
          <w:szCs w:val="24"/>
        </w:rPr>
        <w:tab/>
      </w:r>
    </w:p>
    <w:p w:rsidR="003A6F62" w:rsidRDefault="003A6F62" w:rsidP="00E80128">
      <w:pPr>
        <w:pStyle w:val="NoSpacing"/>
        <w:numPr>
          <w:ilvl w:val="0"/>
          <w:numId w:val="9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Admitted/ escorted guests into after party, coordinated guest list use</w:t>
      </w:r>
    </w:p>
    <w:p w:rsidR="00D435B6" w:rsidRDefault="00D435B6" w:rsidP="00E80128">
      <w:pPr>
        <w:pStyle w:val="NoSpacing"/>
        <w:numPr>
          <w:ilvl w:val="0"/>
          <w:numId w:val="9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Responsible for managing VIP guest list, confirming guests, entry to event </w:t>
      </w:r>
    </w:p>
    <w:p w:rsidR="003A6F62" w:rsidRPr="003B38A4" w:rsidRDefault="003B38A4" w:rsidP="00E80128">
      <w:pPr>
        <w:pStyle w:val="NoSpacing"/>
        <w:numPr>
          <w:ilvl w:val="0"/>
          <w:numId w:val="9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Hostess, greeting guests, s</w:t>
      </w:r>
      <w:r w:rsidR="003A6F62" w:rsidRPr="003B38A4">
        <w:rPr>
          <w:rStyle w:val="Strong"/>
          <w:b w:val="0"/>
          <w:sz w:val="24"/>
          <w:szCs w:val="24"/>
        </w:rPr>
        <w:t xml:space="preserve">erving beverages to guests </w:t>
      </w:r>
    </w:p>
    <w:p w:rsidR="004E398F" w:rsidRDefault="004E398F" w:rsidP="009D188F">
      <w:pPr>
        <w:pStyle w:val="NoSpacing"/>
        <w:rPr>
          <w:rStyle w:val="Strong"/>
          <w:sz w:val="24"/>
          <w:szCs w:val="24"/>
        </w:rPr>
      </w:pPr>
    </w:p>
    <w:p w:rsidR="00DA13BA" w:rsidRDefault="00DA13BA" w:rsidP="009D188F">
      <w:pPr>
        <w:pStyle w:val="NoSpacing"/>
        <w:rPr>
          <w:rStyle w:val="Strong"/>
          <w:rFonts w:cs="Calibri"/>
          <w:b w:val="0"/>
          <w:sz w:val="24"/>
          <w:szCs w:val="24"/>
        </w:rPr>
      </w:pPr>
      <w:r>
        <w:rPr>
          <w:rStyle w:val="Strong"/>
          <w:rFonts w:cs="Calibri"/>
          <w:b w:val="0"/>
          <w:sz w:val="24"/>
          <w:szCs w:val="24"/>
        </w:rPr>
        <w:t>Bartending and Bar-Back</w:t>
      </w:r>
      <w:r>
        <w:rPr>
          <w:rStyle w:val="Strong"/>
          <w:rFonts w:cs="Calibri"/>
          <w:b w:val="0"/>
          <w:sz w:val="24"/>
          <w:szCs w:val="24"/>
        </w:rPr>
        <w:tab/>
      </w:r>
      <w:r>
        <w:rPr>
          <w:rStyle w:val="Strong"/>
          <w:rFonts w:cs="Calibri"/>
          <w:b w:val="0"/>
          <w:sz w:val="24"/>
          <w:szCs w:val="24"/>
        </w:rPr>
        <w:tab/>
      </w:r>
      <w:r>
        <w:rPr>
          <w:rStyle w:val="Strong"/>
          <w:rFonts w:cs="Calibri"/>
          <w:b w:val="0"/>
          <w:sz w:val="24"/>
          <w:szCs w:val="24"/>
        </w:rPr>
        <w:tab/>
      </w:r>
      <w:r w:rsidR="004E398F" w:rsidRPr="004E398F">
        <w:rPr>
          <w:rStyle w:val="Strong"/>
          <w:rFonts w:cs="Calibri"/>
          <w:b w:val="0"/>
          <w:sz w:val="24"/>
          <w:szCs w:val="24"/>
        </w:rPr>
        <w:t xml:space="preserve"> </w:t>
      </w:r>
      <w:r w:rsidR="004E398F" w:rsidRPr="004E398F">
        <w:rPr>
          <w:rStyle w:val="Strong"/>
          <w:rFonts w:cs="Calibri"/>
          <w:b w:val="0"/>
          <w:sz w:val="24"/>
          <w:szCs w:val="24"/>
        </w:rPr>
        <w:tab/>
        <w:t>June 2012-September 2012</w:t>
      </w:r>
    </w:p>
    <w:p w:rsidR="006404BA" w:rsidRPr="006404BA" w:rsidRDefault="00DA13BA" w:rsidP="00E80128">
      <w:pPr>
        <w:pStyle w:val="NoSpacing"/>
        <w:numPr>
          <w:ilvl w:val="0"/>
          <w:numId w:val="6"/>
        </w:numPr>
        <w:rPr>
          <w:rFonts w:cs="Calibri"/>
          <w:b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bar-back and bartender for private parties and events</w:t>
      </w:r>
    </w:p>
    <w:p w:rsidR="00DA13BA" w:rsidRPr="00DA13BA" w:rsidRDefault="00DA13BA" w:rsidP="00E80128">
      <w:pPr>
        <w:pStyle w:val="NoSpacing"/>
        <w:numPr>
          <w:ilvl w:val="0"/>
          <w:numId w:val="6"/>
        </w:numPr>
        <w:rPr>
          <w:rFonts w:cs="Calibri"/>
          <w:b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serve guests at events of 50-200 people </w:t>
      </w:r>
    </w:p>
    <w:p w:rsidR="00DA13BA" w:rsidRPr="00DA13BA" w:rsidRDefault="00DA13BA" w:rsidP="00E80128">
      <w:pPr>
        <w:pStyle w:val="NoSpacing"/>
        <w:numPr>
          <w:ilvl w:val="0"/>
          <w:numId w:val="6"/>
        </w:numPr>
        <w:rPr>
          <w:rFonts w:cs="Calibri"/>
          <w:b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work in team, independently</w:t>
      </w:r>
    </w:p>
    <w:p w:rsidR="00DA13BA" w:rsidRDefault="00DA13BA" w:rsidP="00E80128">
      <w:pPr>
        <w:pStyle w:val="NoSpacing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Maintain organized and clean workspace while working in fast-paced environment</w:t>
      </w:r>
    </w:p>
    <w:p w:rsidR="00DA13BA" w:rsidRPr="00DA13BA" w:rsidRDefault="00DA13BA" w:rsidP="00E80128">
      <w:pPr>
        <w:pStyle w:val="NoSpacing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Customer interaction and communication skills </w:t>
      </w:r>
    </w:p>
    <w:p w:rsidR="005E7F41" w:rsidRPr="00DA13BA" w:rsidRDefault="005E7F41" w:rsidP="00DA13BA">
      <w:pPr>
        <w:pStyle w:val="NoSpacing"/>
        <w:ind w:left="720"/>
        <w:rPr>
          <w:rFonts w:cs="Calibri"/>
          <w:sz w:val="24"/>
          <w:szCs w:val="24"/>
        </w:rPr>
      </w:pPr>
    </w:p>
    <w:p w:rsidR="005E7F41" w:rsidRPr="004E398F" w:rsidRDefault="006404BA" w:rsidP="005E7F41">
      <w:pPr>
        <w:pStyle w:val="NoSpacing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Molson Canadian Sampling</w:t>
      </w:r>
      <w:r w:rsidR="00DA13BA">
        <w:rPr>
          <w:rFonts w:cs="Calibri"/>
          <w:sz w:val="24"/>
          <w:szCs w:val="24"/>
        </w:rPr>
        <w:tab/>
      </w:r>
      <w:r w:rsidR="00DA13BA">
        <w:rPr>
          <w:rFonts w:cs="Calibri"/>
          <w:sz w:val="24"/>
          <w:szCs w:val="24"/>
        </w:rPr>
        <w:tab/>
      </w:r>
      <w:r w:rsidR="00DA13BA">
        <w:rPr>
          <w:rFonts w:cs="Calibri"/>
          <w:sz w:val="24"/>
          <w:szCs w:val="24"/>
        </w:rPr>
        <w:tab/>
      </w:r>
      <w:r w:rsidR="00DA13BA">
        <w:rPr>
          <w:rFonts w:cs="Calibri"/>
          <w:sz w:val="24"/>
          <w:szCs w:val="24"/>
        </w:rPr>
        <w:tab/>
      </w:r>
      <w:r w:rsidR="00DA13BA">
        <w:rPr>
          <w:rFonts w:cs="Calibri"/>
          <w:sz w:val="24"/>
          <w:szCs w:val="24"/>
        </w:rPr>
        <w:tab/>
        <w:t>April 2011</w:t>
      </w:r>
    </w:p>
    <w:p w:rsidR="005E7F41" w:rsidRPr="00DA13BA" w:rsidRDefault="006404BA" w:rsidP="00E80128">
      <w:pPr>
        <w:pStyle w:val="NoSpacing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Windsor, ON</w:t>
      </w:r>
    </w:p>
    <w:p w:rsidR="005E7F41" w:rsidRDefault="00C64D0D" w:rsidP="00E80128">
      <w:pPr>
        <w:pStyle w:val="NoSpacing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Customer interaction and communication skills </w:t>
      </w:r>
    </w:p>
    <w:p w:rsidR="00711CB4" w:rsidRDefault="006404BA" w:rsidP="001B31E5">
      <w:pPr>
        <w:pStyle w:val="NoSpacing"/>
        <w:numPr>
          <w:ilvl w:val="0"/>
          <w:numId w:val="7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Provided samples to customers, key messaging, daily reporting</w:t>
      </w:r>
    </w:p>
    <w:p w:rsidR="001B31E5" w:rsidRPr="001B31E5" w:rsidRDefault="001B31E5" w:rsidP="001B31E5">
      <w:pPr>
        <w:pStyle w:val="NoSpacing"/>
        <w:ind w:left="720"/>
        <w:rPr>
          <w:rStyle w:val="Strong"/>
          <w:b w:val="0"/>
          <w:sz w:val="24"/>
          <w:szCs w:val="24"/>
        </w:rPr>
      </w:pPr>
    </w:p>
    <w:p w:rsidR="00043EAD" w:rsidRDefault="00711CB4" w:rsidP="00043EAD">
      <w:pPr>
        <w:pStyle w:val="NoSpacing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EMPLOYABLE SKILLS</w:t>
      </w:r>
    </w:p>
    <w:p w:rsidR="00DB598D" w:rsidRPr="00DB598D" w:rsidRDefault="00DB598D" w:rsidP="00E80128">
      <w:pPr>
        <w:pStyle w:val="NoSpacing"/>
        <w:numPr>
          <w:ilvl w:val="0"/>
          <w:numId w:val="3"/>
        </w:numPr>
        <w:rPr>
          <w:rStyle w:val="Strong"/>
          <w:sz w:val="24"/>
          <w:szCs w:val="24"/>
        </w:rPr>
      </w:pPr>
      <w:r>
        <w:rPr>
          <w:rStyle w:val="Strong"/>
          <w:b w:val="0"/>
          <w:sz w:val="24"/>
          <w:szCs w:val="24"/>
        </w:rPr>
        <w:t>Strong written and verbal communication skills</w:t>
      </w:r>
    </w:p>
    <w:p w:rsidR="00DB598D" w:rsidRPr="00364DC8" w:rsidRDefault="00DB598D" w:rsidP="00E80128">
      <w:pPr>
        <w:pStyle w:val="NoSpacing"/>
        <w:numPr>
          <w:ilvl w:val="0"/>
          <w:numId w:val="3"/>
        </w:numPr>
        <w:rPr>
          <w:rStyle w:val="Strong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Time management, critical thinking and problem solving skills </w:t>
      </w:r>
    </w:p>
    <w:p w:rsidR="00043EAD" w:rsidRPr="00D20678" w:rsidRDefault="00043EAD" w:rsidP="00E80128">
      <w:pPr>
        <w:pStyle w:val="NoSpacing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D20678">
        <w:rPr>
          <w:rStyle w:val="Strong"/>
          <w:b w:val="0"/>
          <w:bCs w:val="0"/>
          <w:sz w:val="24"/>
          <w:szCs w:val="24"/>
        </w:rPr>
        <w:t>Self motivated person capable of productive, unsupervised work</w:t>
      </w:r>
    </w:p>
    <w:p w:rsidR="00043EAD" w:rsidRPr="00364DC8" w:rsidRDefault="00043EAD" w:rsidP="00E80128">
      <w:pPr>
        <w:pStyle w:val="NoSpacing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 w:rsidRPr="00364DC8">
        <w:rPr>
          <w:rStyle w:val="Strong"/>
          <w:b w:val="0"/>
          <w:bCs w:val="0"/>
          <w:sz w:val="24"/>
          <w:szCs w:val="24"/>
        </w:rPr>
        <w:t>Capable of learning new tasks quickly</w:t>
      </w:r>
    </w:p>
    <w:p w:rsidR="00043EAD" w:rsidRDefault="00043EAD" w:rsidP="00E80128">
      <w:pPr>
        <w:pStyle w:val="NoSpacing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 w:rsidRPr="00364DC8">
        <w:rPr>
          <w:rStyle w:val="Strong"/>
          <w:b w:val="0"/>
          <w:bCs w:val="0"/>
          <w:sz w:val="24"/>
          <w:szCs w:val="24"/>
        </w:rPr>
        <w:t>Works efficiently both independently and with others</w:t>
      </w:r>
    </w:p>
    <w:p w:rsidR="006A3A8B" w:rsidRDefault="006A3A8B" w:rsidP="006A3A8B">
      <w:pPr>
        <w:pStyle w:val="NoSpacing"/>
        <w:ind w:left="720"/>
        <w:rPr>
          <w:rStyle w:val="Strong"/>
          <w:b w:val="0"/>
          <w:bCs w:val="0"/>
          <w:sz w:val="24"/>
          <w:szCs w:val="24"/>
        </w:rPr>
      </w:pPr>
    </w:p>
    <w:p w:rsidR="00D57293" w:rsidRDefault="00D57293" w:rsidP="00D57293">
      <w:pPr>
        <w:pStyle w:val="NoSpacing"/>
        <w:rPr>
          <w:rStyle w:val="Strong"/>
          <w:sz w:val="24"/>
          <w:szCs w:val="24"/>
        </w:rPr>
      </w:pPr>
      <w:r w:rsidRPr="00364DC8">
        <w:rPr>
          <w:rStyle w:val="Strong"/>
          <w:sz w:val="24"/>
          <w:szCs w:val="24"/>
        </w:rPr>
        <w:t>QUAILIFICATIONS</w:t>
      </w:r>
    </w:p>
    <w:p w:rsidR="00280F58" w:rsidRPr="004B1949" w:rsidRDefault="00280F58" w:rsidP="00E80128">
      <w:pPr>
        <w:pStyle w:val="NoSpacing"/>
        <w:numPr>
          <w:ilvl w:val="0"/>
          <w:numId w:val="10"/>
        </w:numPr>
        <w:rPr>
          <w:rStyle w:val="Strong"/>
          <w:sz w:val="24"/>
          <w:szCs w:val="24"/>
        </w:rPr>
      </w:pPr>
      <w:r>
        <w:t>Smart Serve Certification</w:t>
      </w:r>
    </w:p>
    <w:p w:rsidR="00D57293" w:rsidRPr="00F60765" w:rsidRDefault="00D57293" w:rsidP="00E8012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t xml:space="preserve">Canadian Red Cross First-Aid Certified </w:t>
      </w:r>
    </w:p>
    <w:p w:rsidR="005E7F41" w:rsidRPr="00280F58" w:rsidRDefault="00D57293" w:rsidP="00E80128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Cardiopulmonary Resuscitation (CPR) Certified </w:t>
      </w:r>
    </w:p>
    <w:p w:rsidR="00D57293" w:rsidRPr="00F9593E" w:rsidRDefault="00D57293" w:rsidP="00E80128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Dementia Training – Distress Centre Durham </w:t>
      </w:r>
    </w:p>
    <w:p w:rsidR="00D57293" w:rsidRPr="001E593A" w:rsidRDefault="00D57293" w:rsidP="00E80128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Completion of </w:t>
      </w:r>
      <w:proofErr w:type="spellStart"/>
      <w:r>
        <w:t>Mindsight</w:t>
      </w:r>
      <w:proofErr w:type="spellEnd"/>
      <w:r>
        <w:t xml:space="preserve"> – Online educational resource to reduce stigma of mental illness</w:t>
      </w:r>
    </w:p>
    <w:p w:rsidR="00D57293" w:rsidRPr="001E593A" w:rsidRDefault="00D57293" w:rsidP="00E80128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>
        <w:t>Criminal Reference Check – Vulnerable Sector Screening:  Last completed June 2012</w:t>
      </w:r>
    </w:p>
    <w:p w:rsidR="00D57293" w:rsidRPr="004B1949" w:rsidRDefault="00D57293" w:rsidP="00E80128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>
        <w:t>Completion of ASIST (Assisted Suicide Intervention Skills Training)</w:t>
      </w:r>
    </w:p>
    <w:p w:rsidR="00DB598D" w:rsidRPr="005E7F41" w:rsidRDefault="00D57293" w:rsidP="00E80128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Completion of TCI (Therapeutic Crisis Intervention) Training </w:t>
      </w:r>
    </w:p>
    <w:p w:rsidR="005E7F41" w:rsidRPr="005E7F41" w:rsidRDefault="005E7F41" w:rsidP="005E7F41">
      <w:pPr>
        <w:pStyle w:val="NoSpacing"/>
        <w:ind w:left="720"/>
        <w:rPr>
          <w:rStyle w:val="Strong"/>
          <w:sz w:val="24"/>
          <w:szCs w:val="24"/>
        </w:rPr>
      </w:pPr>
    </w:p>
    <w:p w:rsidR="00FD3BC1" w:rsidRDefault="00043EAD" w:rsidP="00186E01">
      <w:pPr>
        <w:pStyle w:val="NoSpacing"/>
        <w:rPr>
          <w:rStyle w:val="Strong"/>
          <w:sz w:val="24"/>
          <w:szCs w:val="24"/>
        </w:rPr>
      </w:pPr>
      <w:r w:rsidRPr="00364DC8">
        <w:rPr>
          <w:rStyle w:val="Strong"/>
          <w:sz w:val="24"/>
          <w:szCs w:val="24"/>
        </w:rPr>
        <w:t>REFERENCES</w:t>
      </w:r>
      <w:r w:rsidR="004E398F">
        <w:rPr>
          <w:rStyle w:val="Strong"/>
          <w:sz w:val="24"/>
          <w:szCs w:val="24"/>
        </w:rPr>
        <w:t xml:space="preserve">: </w:t>
      </w:r>
    </w:p>
    <w:p w:rsidR="00FD3BC1" w:rsidRDefault="00CE31FF" w:rsidP="00186E01">
      <w:pPr>
        <w:pStyle w:val="NoSpacing"/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Available upon request.</w:t>
      </w:r>
    </w:p>
    <w:p w:rsidR="00CE31FF" w:rsidRDefault="00CE31FF" w:rsidP="00186E01">
      <w:pPr>
        <w:pStyle w:val="NoSpacing"/>
        <w:rPr>
          <w:sz w:val="24"/>
          <w:szCs w:val="24"/>
          <w:lang w:eastAsia="en-CA"/>
        </w:rPr>
      </w:pPr>
    </w:p>
    <w:p w:rsidR="00711CB4" w:rsidRDefault="005A4D7A" w:rsidP="00186E01">
      <w:pPr>
        <w:pStyle w:val="NoSpacing"/>
        <w:rPr>
          <w:sz w:val="24"/>
          <w:szCs w:val="24"/>
          <w:lang w:eastAsia="en-CA"/>
        </w:rPr>
      </w:pPr>
      <w:r>
        <w:rPr>
          <w:rFonts w:ascii="Times New Roman" w:eastAsia="Times New Roman" w:hAns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CA"/>
        </w:rPr>
        <w:drawing>
          <wp:inline distT="0" distB="0" distL="0" distR="0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D0F" w:rsidRPr="00301D0F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10F0" w:rsidRDefault="00EC78AA" w:rsidP="00711CB4">
      <w:pPr>
        <w:pStyle w:val="NoSpacing"/>
        <w:rPr>
          <w:sz w:val="24"/>
          <w:szCs w:val="24"/>
          <w:lang w:eastAsia="en-CA"/>
        </w:rPr>
      </w:pPr>
      <w:r w:rsidRPr="00EC78AA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15678E" w:rsidRPr="00711CB4" w:rsidRDefault="0015678E" w:rsidP="00711CB4">
      <w:pPr>
        <w:pStyle w:val="NoSpacing"/>
        <w:rPr>
          <w:sz w:val="24"/>
          <w:szCs w:val="24"/>
          <w:lang w:eastAsia="en-CA"/>
        </w:rPr>
      </w:pPr>
      <w:r w:rsidRPr="0015678E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C78AA" w:rsidRPr="00EC78AA">
        <w:rPr>
          <w:rFonts w:ascii="Times New Roman" w:eastAsia="Times New Roman" w:hAns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CA"/>
        </w:rPr>
        <w:t xml:space="preserve"> </w:t>
      </w:r>
    </w:p>
    <w:sectPr w:rsidR="0015678E" w:rsidRPr="00711CB4" w:rsidSect="00364DC8">
      <w:pgSz w:w="12240" w:h="15840"/>
      <w:pgMar w:top="124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325E"/>
    <w:multiLevelType w:val="hybridMultilevel"/>
    <w:tmpl w:val="E9CCFF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351C4"/>
    <w:multiLevelType w:val="hybridMultilevel"/>
    <w:tmpl w:val="38A0B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A5600"/>
    <w:multiLevelType w:val="hybridMultilevel"/>
    <w:tmpl w:val="F36402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82943"/>
    <w:multiLevelType w:val="hybridMultilevel"/>
    <w:tmpl w:val="43F6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959E4"/>
    <w:multiLevelType w:val="hybridMultilevel"/>
    <w:tmpl w:val="9EDA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525C1"/>
    <w:multiLevelType w:val="hybridMultilevel"/>
    <w:tmpl w:val="4C7ED3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B543E"/>
    <w:multiLevelType w:val="hybridMultilevel"/>
    <w:tmpl w:val="326CE3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12882"/>
    <w:multiLevelType w:val="hybridMultilevel"/>
    <w:tmpl w:val="5530AA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46FE0"/>
    <w:multiLevelType w:val="hybridMultilevel"/>
    <w:tmpl w:val="8684EE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120E2"/>
    <w:multiLevelType w:val="hybridMultilevel"/>
    <w:tmpl w:val="680635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D5976"/>
    <w:multiLevelType w:val="hybridMultilevel"/>
    <w:tmpl w:val="8C6A5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F1680"/>
    <w:multiLevelType w:val="hybridMultilevel"/>
    <w:tmpl w:val="D8667C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A7D85"/>
    <w:multiLevelType w:val="hybridMultilevel"/>
    <w:tmpl w:val="6CBA75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C152FC"/>
    <w:multiLevelType w:val="hybridMultilevel"/>
    <w:tmpl w:val="CF4E8B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D22A92"/>
    <w:multiLevelType w:val="hybridMultilevel"/>
    <w:tmpl w:val="A56E1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24309C"/>
    <w:multiLevelType w:val="hybridMultilevel"/>
    <w:tmpl w:val="1C88C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32268E"/>
    <w:multiLevelType w:val="hybridMultilevel"/>
    <w:tmpl w:val="8D8491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86E21"/>
    <w:multiLevelType w:val="hybridMultilevel"/>
    <w:tmpl w:val="8A008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D01B1C"/>
    <w:multiLevelType w:val="hybridMultilevel"/>
    <w:tmpl w:val="8AEE5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C7846"/>
    <w:multiLevelType w:val="hybridMultilevel"/>
    <w:tmpl w:val="CAE2E9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1A77C5"/>
    <w:multiLevelType w:val="hybridMultilevel"/>
    <w:tmpl w:val="31C26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D559E"/>
    <w:multiLevelType w:val="hybridMultilevel"/>
    <w:tmpl w:val="942AA0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C5748D"/>
    <w:multiLevelType w:val="hybridMultilevel"/>
    <w:tmpl w:val="1EB0B3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19682D"/>
    <w:multiLevelType w:val="hybridMultilevel"/>
    <w:tmpl w:val="AC6EA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964188"/>
    <w:multiLevelType w:val="hybridMultilevel"/>
    <w:tmpl w:val="7062F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CA0D89"/>
    <w:multiLevelType w:val="hybridMultilevel"/>
    <w:tmpl w:val="0B02B6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477854"/>
    <w:multiLevelType w:val="hybridMultilevel"/>
    <w:tmpl w:val="06A067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1B7729"/>
    <w:multiLevelType w:val="hybridMultilevel"/>
    <w:tmpl w:val="7AF0E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1D214F"/>
    <w:multiLevelType w:val="hybridMultilevel"/>
    <w:tmpl w:val="0E145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427FAA"/>
    <w:multiLevelType w:val="hybridMultilevel"/>
    <w:tmpl w:val="C43A6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BE2A29"/>
    <w:multiLevelType w:val="hybridMultilevel"/>
    <w:tmpl w:val="3FF62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135D2E"/>
    <w:multiLevelType w:val="hybridMultilevel"/>
    <w:tmpl w:val="D82CC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1D45FC"/>
    <w:multiLevelType w:val="hybridMultilevel"/>
    <w:tmpl w:val="49781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8B2FE4"/>
    <w:multiLevelType w:val="hybridMultilevel"/>
    <w:tmpl w:val="4B7AF5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4727B1"/>
    <w:multiLevelType w:val="hybridMultilevel"/>
    <w:tmpl w:val="F5F8D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254AC9"/>
    <w:multiLevelType w:val="hybridMultilevel"/>
    <w:tmpl w:val="92FE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855923"/>
    <w:multiLevelType w:val="hybridMultilevel"/>
    <w:tmpl w:val="B26425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36"/>
  </w:num>
  <w:num w:numId="5">
    <w:abstractNumId w:val="18"/>
  </w:num>
  <w:num w:numId="6">
    <w:abstractNumId w:val="27"/>
  </w:num>
  <w:num w:numId="7">
    <w:abstractNumId w:val="31"/>
  </w:num>
  <w:num w:numId="8">
    <w:abstractNumId w:val="12"/>
  </w:num>
  <w:num w:numId="9">
    <w:abstractNumId w:val="34"/>
  </w:num>
  <w:num w:numId="10">
    <w:abstractNumId w:val="23"/>
  </w:num>
  <w:num w:numId="11">
    <w:abstractNumId w:val="21"/>
  </w:num>
  <w:num w:numId="12">
    <w:abstractNumId w:val="25"/>
  </w:num>
  <w:num w:numId="13">
    <w:abstractNumId w:val="16"/>
  </w:num>
  <w:num w:numId="14">
    <w:abstractNumId w:val="14"/>
  </w:num>
  <w:num w:numId="15">
    <w:abstractNumId w:val="7"/>
  </w:num>
  <w:num w:numId="16">
    <w:abstractNumId w:val="5"/>
  </w:num>
  <w:num w:numId="17">
    <w:abstractNumId w:val="8"/>
  </w:num>
  <w:num w:numId="18">
    <w:abstractNumId w:val="20"/>
  </w:num>
  <w:num w:numId="19">
    <w:abstractNumId w:val="0"/>
  </w:num>
  <w:num w:numId="20">
    <w:abstractNumId w:val="30"/>
  </w:num>
  <w:num w:numId="21">
    <w:abstractNumId w:val="26"/>
  </w:num>
  <w:num w:numId="22">
    <w:abstractNumId w:val="11"/>
  </w:num>
  <w:num w:numId="23">
    <w:abstractNumId w:val="32"/>
  </w:num>
  <w:num w:numId="24">
    <w:abstractNumId w:val="29"/>
  </w:num>
  <w:num w:numId="25">
    <w:abstractNumId w:val="15"/>
  </w:num>
  <w:num w:numId="26">
    <w:abstractNumId w:val="13"/>
  </w:num>
  <w:num w:numId="27">
    <w:abstractNumId w:val="35"/>
  </w:num>
  <w:num w:numId="28">
    <w:abstractNumId w:val="17"/>
  </w:num>
  <w:num w:numId="29">
    <w:abstractNumId w:val="22"/>
  </w:num>
  <w:num w:numId="30">
    <w:abstractNumId w:val="1"/>
  </w:num>
  <w:num w:numId="31">
    <w:abstractNumId w:val="33"/>
  </w:num>
  <w:num w:numId="32">
    <w:abstractNumId w:val="2"/>
  </w:num>
  <w:num w:numId="33">
    <w:abstractNumId w:val="24"/>
  </w:num>
  <w:num w:numId="34">
    <w:abstractNumId w:val="9"/>
  </w:num>
  <w:num w:numId="35">
    <w:abstractNumId w:val="28"/>
  </w:num>
  <w:num w:numId="36">
    <w:abstractNumId w:val="19"/>
  </w:num>
  <w:num w:numId="37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01"/>
    <w:rsid w:val="000027A4"/>
    <w:rsid w:val="00043EAD"/>
    <w:rsid w:val="000541BC"/>
    <w:rsid w:val="00056B6D"/>
    <w:rsid w:val="000641A3"/>
    <w:rsid w:val="00074E6C"/>
    <w:rsid w:val="000B1C5F"/>
    <w:rsid w:val="000C533D"/>
    <w:rsid w:val="000D2EBC"/>
    <w:rsid w:val="0011518F"/>
    <w:rsid w:val="00144A1B"/>
    <w:rsid w:val="001551E3"/>
    <w:rsid w:val="0015678E"/>
    <w:rsid w:val="0016576F"/>
    <w:rsid w:val="00174CE7"/>
    <w:rsid w:val="001813E2"/>
    <w:rsid w:val="00184997"/>
    <w:rsid w:val="00186E01"/>
    <w:rsid w:val="001B31E5"/>
    <w:rsid w:val="001C4528"/>
    <w:rsid w:val="001D10F0"/>
    <w:rsid w:val="00204F9D"/>
    <w:rsid w:val="0023027A"/>
    <w:rsid w:val="00280F58"/>
    <w:rsid w:val="002848DD"/>
    <w:rsid w:val="002874F3"/>
    <w:rsid w:val="00301D0F"/>
    <w:rsid w:val="003151B6"/>
    <w:rsid w:val="00350DA3"/>
    <w:rsid w:val="00364DC8"/>
    <w:rsid w:val="003740C8"/>
    <w:rsid w:val="0039192C"/>
    <w:rsid w:val="003A6F62"/>
    <w:rsid w:val="003B0BBE"/>
    <w:rsid w:val="003B38A4"/>
    <w:rsid w:val="003C5F32"/>
    <w:rsid w:val="00402977"/>
    <w:rsid w:val="004500B4"/>
    <w:rsid w:val="004804D0"/>
    <w:rsid w:val="004E398F"/>
    <w:rsid w:val="005043B2"/>
    <w:rsid w:val="0052545D"/>
    <w:rsid w:val="005821CA"/>
    <w:rsid w:val="00587254"/>
    <w:rsid w:val="005A4D7A"/>
    <w:rsid w:val="005E7F41"/>
    <w:rsid w:val="005F75F7"/>
    <w:rsid w:val="00611536"/>
    <w:rsid w:val="00616200"/>
    <w:rsid w:val="006404BA"/>
    <w:rsid w:val="0067738E"/>
    <w:rsid w:val="006851F6"/>
    <w:rsid w:val="006A3A8B"/>
    <w:rsid w:val="006B3F50"/>
    <w:rsid w:val="006C2A52"/>
    <w:rsid w:val="006D4ACB"/>
    <w:rsid w:val="006E3490"/>
    <w:rsid w:val="006F1F51"/>
    <w:rsid w:val="006F2373"/>
    <w:rsid w:val="007068CB"/>
    <w:rsid w:val="00707E15"/>
    <w:rsid w:val="00711CB4"/>
    <w:rsid w:val="00765F97"/>
    <w:rsid w:val="007E66DD"/>
    <w:rsid w:val="007F3739"/>
    <w:rsid w:val="00862FDA"/>
    <w:rsid w:val="008B1BD7"/>
    <w:rsid w:val="008D10B9"/>
    <w:rsid w:val="00906138"/>
    <w:rsid w:val="0095330C"/>
    <w:rsid w:val="009579AE"/>
    <w:rsid w:val="00960FDD"/>
    <w:rsid w:val="00974363"/>
    <w:rsid w:val="009960F7"/>
    <w:rsid w:val="009D188F"/>
    <w:rsid w:val="009D5F06"/>
    <w:rsid w:val="009E3171"/>
    <w:rsid w:val="009F78EB"/>
    <w:rsid w:val="00A26D1C"/>
    <w:rsid w:val="00AB50E3"/>
    <w:rsid w:val="00AE5780"/>
    <w:rsid w:val="00B11EA4"/>
    <w:rsid w:val="00B36B53"/>
    <w:rsid w:val="00B76E61"/>
    <w:rsid w:val="00BB1362"/>
    <w:rsid w:val="00BF0CBE"/>
    <w:rsid w:val="00C64D0D"/>
    <w:rsid w:val="00C81433"/>
    <w:rsid w:val="00CE31FF"/>
    <w:rsid w:val="00D20678"/>
    <w:rsid w:val="00D435B6"/>
    <w:rsid w:val="00D57293"/>
    <w:rsid w:val="00DA13BA"/>
    <w:rsid w:val="00DB598D"/>
    <w:rsid w:val="00DC49D5"/>
    <w:rsid w:val="00DD51AB"/>
    <w:rsid w:val="00DE152D"/>
    <w:rsid w:val="00DF11E7"/>
    <w:rsid w:val="00E11555"/>
    <w:rsid w:val="00E17C73"/>
    <w:rsid w:val="00E20D9D"/>
    <w:rsid w:val="00E65DC4"/>
    <w:rsid w:val="00E80128"/>
    <w:rsid w:val="00EC78AA"/>
    <w:rsid w:val="00EE382B"/>
    <w:rsid w:val="00EF500B"/>
    <w:rsid w:val="00F10B25"/>
    <w:rsid w:val="00F12D3D"/>
    <w:rsid w:val="00F25796"/>
    <w:rsid w:val="00F52F97"/>
    <w:rsid w:val="00F557F9"/>
    <w:rsid w:val="00F60765"/>
    <w:rsid w:val="00F954A5"/>
    <w:rsid w:val="00FA6977"/>
    <w:rsid w:val="00FC5ABD"/>
    <w:rsid w:val="00FD3BC1"/>
    <w:rsid w:val="00FF0826"/>
    <w:rsid w:val="00FF1AA8"/>
    <w:rsid w:val="00FF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32601C-A79B-4B07-899D-A641058A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1CA"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88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A5A5A5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52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88F"/>
    <w:pPr>
      <w:pBdr>
        <w:bottom w:val="single" w:sz="8" w:space="4" w:color="DDDDDD"/>
      </w:pBdr>
      <w:spacing w:after="300" w:line="240" w:lineRule="auto"/>
      <w:contextualSpacing/>
    </w:pPr>
    <w:rPr>
      <w:rFonts w:ascii="Cambria" w:eastAsia="Times New Roman" w:hAnsi="Cambria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88F"/>
    <w:rPr>
      <w:rFonts w:ascii="Cambria" w:eastAsia="Times New Roman" w:hAnsi="Cambria" w:cs="Times New Roman"/>
      <w:color w:val="00000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188F"/>
    <w:rPr>
      <w:rFonts w:ascii="Cambria" w:eastAsia="Times New Roman" w:hAnsi="Cambria" w:cs="Times New Roman"/>
      <w:b/>
      <w:bCs/>
      <w:color w:val="A5A5A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188F"/>
    <w:rPr>
      <w:i/>
      <w:iCs/>
      <w:color w:val="808080"/>
    </w:rPr>
  </w:style>
  <w:style w:type="paragraph" w:styleId="NoSpacing">
    <w:name w:val="No Spacing"/>
    <w:uiPriority w:val="1"/>
    <w:qFormat/>
    <w:rsid w:val="009D188F"/>
    <w:rPr>
      <w:sz w:val="22"/>
      <w:szCs w:val="22"/>
      <w:lang w:val="en-CA"/>
    </w:rPr>
  </w:style>
  <w:style w:type="character" w:styleId="Strong">
    <w:name w:val="Strong"/>
    <w:basedOn w:val="DefaultParagraphFont"/>
    <w:uiPriority w:val="22"/>
    <w:qFormat/>
    <w:rsid w:val="009D18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52F9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813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character" w:customStyle="1" w:styleId="street-address">
    <w:name w:val="street-address"/>
    <w:basedOn w:val="DefaultParagraphFont"/>
    <w:rsid w:val="001813E2"/>
  </w:style>
  <w:style w:type="character" w:customStyle="1" w:styleId="locality">
    <w:name w:val="locality"/>
    <w:basedOn w:val="DefaultParagraphFont"/>
    <w:rsid w:val="001813E2"/>
  </w:style>
  <w:style w:type="character" w:customStyle="1" w:styleId="region">
    <w:name w:val="region"/>
    <w:basedOn w:val="DefaultParagraphFont"/>
    <w:rsid w:val="001813E2"/>
  </w:style>
  <w:style w:type="character" w:customStyle="1" w:styleId="postal-code">
    <w:name w:val="postal-code"/>
    <w:basedOn w:val="DefaultParagraphFont"/>
    <w:rsid w:val="001813E2"/>
  </w:style>
  <w:style w:type="paragraph" w:customStyle="1" w:styleId="phone">
    <w:name w:val="phone"/>
    <w:basedOn w:val="Normal"/>
    <w:rsid w:val="001813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D7"/>
    <w:rPr>
      <w:rFonts w:ascii="Tahoma" w:hAnsi="Tahoma" w:cs="Tahoma"/>
      <w:sz w:val="16"/>
      <w:szCs w:val="16"/>
    </w:rPr>
  </w:style>
  <w:style w:type="character" w:customStyle="1" w:styleId="address">
    <w:name w:val="address"/>
    <w:basedOn w:val="DefaultParagraphFont"/>
    <w:rsid w:val="00E65DC4"/>
  </w:style>
  <w:style w:type="character" w:styleId="Hyperlink">
    <w:name w:val="Hyperlink"/>
    <w:basedOn w:val="DefaultParagraphFont"/>
    <w:uiPriority w:val="99"/>
    <w:unhideWhenUsed/>
    <w:rsid w:val="00FD3B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100400~1\LOCALS~1\Temp\Resume%20--%20August%2028,%2020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EDB48-D060-4791-BA50-BED362AE1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-- August 28, 2008</Template>
  <TotalTime>10</TotalTime>
  <Pages>4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Alison Gerelus</cp:lastModifiedBy>
  <cp:revision>4</cp:revision>
  <cp:lastPrinted>2014-05-13T21:57:00Z</cp:lastPrinted>
  <dcterms:created xsi:type="dcterms:W3CDTF">2014-10-29T23:27:00Z</dcterms:created>
  <dcterms:modified xsi:type="dcterms:W3CDTF">2014-11-06T20:08:00Z</dcterms:modified>
</cp:coreProperties>
</file>