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E6D1D0" w14:textId="77777777" w:rsidR="008C503B" w:rsidRPr="004C6279" w:rsidRDefault="004C6279" w:rsidP="00292D73">
      <w:pPr>
        <w:pStyle w:val="Heading1"/>
        <w:rPr>
          <w:rFonts w:ascii="Arial" w:hAnsi="Arial" w:cs="Arial"/>
        </w:rPr>
      </w:pPr>
      <w:r w:rsidRPr="004C6279">
        <w:rPr>
          <w:rFonts w:ascii="Arial" w:hAnsi="Arial" w:cs="Arial"/>
        </w:rPr>
        <w:t>Related Skills</w:t>
      </w:r>
    </w:p>
    <w:sdt>
      <w:sdtPr>
        <w:rPr>
          <w:rFonts w:ascii="Arial" w:hAnsi="Arial" w:cs="Arial"/>
        </w:rPr>
        <w:id w:val="9459735"/>
        <w:placeholder>
          <w:docPart w:val="7602E5E5A5509149BB954E9A24CA45CA"/>
        </w:placeholder>
      </w:sdtPr>
      <w:sdtEndPr/>
      <w:sdtContent>
        <w:p w14:paraId="010BD855" w14:textId="77777777" w:rsidR="00292D73" w:rsidRDefault="00292D73" w:rsidP="004C6279">
          <w:pPr>
            <w:pStyle w:val="ListParagraph"/>
            <w:numPr>
              <w:ilvl w:val="0"/>
              <w:numId w:val="11"/>
            </w:numPr>
            <w:spacing w:line="240" w:lineRule="auto"/>
            <w:rPr>
              <w:rFonts w:ascii="Arial" w:hAnsi="Arial" w:cs="Arial"/>
            </w:rPr>
          </w:pPr>
          <w:r w:rsidRPr="00292D73">
            <w:rPr>
              <w:rFonts w:ascii="Arial" w:hAnsi="Arial" w:cs="Arial"/>
            </w:rPr>
            <w:t xml:space="preserve">5+ years of </w:t>
          </w:r>
          <w:r>
            <w:rPr>
              <w:rFonts w:ascii="Arial" w:hAnsi="Arial" w:cs="Arial"/>
            </w:rPr>
            <w:t>retail experience</w:t>
          </w:r>
        </w:p>
        <w:p w14:paraId="3E76D818" w14:textId="77777777" w:rsidR="00292D73" w:rsidRDefault="00292D73" w:rsidP="004C6279">
          <w:pPr>
            <w:pStyle w:val="ListParagraph"/>
            <w:numPr>
              <w:ilvl w:val="0"/>
              <w:numId w:val="11"/>
            </w:numPr>
            <w:spacing w:line="240" w:lineRule="auto"/>
            <w:rPr>
              <w:rFonts w:ascii="Arial" w:hAnsi="Arial" w:cs="Arial"/>
            </w:rPr>
          </w:pPr>
          <w:r>
            <w:rPr>
              <w:rFonts w:ascii="Arial" w:hAnsi="Arial" w:cs="Arial"/>
            </w:rPr>
            <w:t>2+ years of cashier experience</w:t>
          </w:r>
        </w:p>
        <w:p w14:paraId="704CF8CB" w14:textId="77777777" w:rsidR="00AA7662" w:rsidRDefault="00292D73" w:rsidP="004C6279">
          <w:pPr>
            <w:pStyle w:val="ListParagraph"/>
            <w:numPr>
              <w:ilvl w:val="0"/>
              <w:numId w:val="11"/>
            </w:numPr>
            <w:spacing w:line="240" w:lineRule="auto"/>
            <w:rPr>
              <w:rFonts w:ascii="Arial" w:hAnsi="Arial" w:cs="Arial"/>
            </w:rPr>
          </w:pPr>
          <w:r>
            <w:rPr>
              <w:rFonts w:ascii="Arial" w:hAnsi="Arial" w:cs="Arial"/>
            </w:rPr>
            <w:t>2 years of customer service experience</w:t>
          </w:r>
        </w:p>
        <w:p w14:paraId="53F17483" w14:textId="77777777" w:rsidR="000B437F" w:rsidRDefault="00AA7662" w:rsidP="004C6279">
          <w:pPr>
            <w:pStyle w:val="ListParagraph"/>
            <w:numPr>
              <w:ilvl w:val="0"/>
              <w:numId w:val="11"/>
            </w:numPr>
            <w:spacing w:line="240" w:lineRule="auto"/>
            <w:rPr>
              <w:rFonts w:ascii="Arial" w:hAnsi="Arial" w:cs="Arial"/>
            </w:rPr>
          </w:pPr>
          <w:r>
            <w:rPr>
              <w:rFonts w:ascii="Arial" w:hAnsi="Arial" w:cs="Arial"/>
            </w:rPr>
            <w:t>2 years Bartending/Serving experience</w:t>
          </w:r>
        </w:p>
        <w:p w14:paraId="710FADAA" w14:textId="77777777" w:rsidR="008C503B" w:rsidRPr="004C6279" w:rsidRDefault="000B437F" w:rsidP="004C6279">
          <w:pPr>
            <w:pStyle w:val="ListParagraph"/>
            <w:numPr>
              <w:ilvl w:val="0"/>
              <w:numId w:val="11"/>
            </w:numPr>
            <w:spacing w:line="240" w:lineRule="auto"/>
            <w:rPr>
              <w:rFonts w:ascii="Arial" w:hAnsi="Arial" w:cs="Arial"/>
            </w:rPr>
          </w:pPr>
          <w:r>
            <w:rPr>
              <w:rFonts w:ascii="Arial" w:hAnsi="Arial" w:cs="Arial"/>
            </w:rPr>
            <w:t>Smart Serve Certified</w:t>
          </w:r>
        </w:p>
      </w:sdtContent>
    </w:sdt>
    <w:p w14:paraId="01863811" w14:textId="77777777" w:rsidR="008C503B" w:rsidRDefault="00BE4B14">
      <w:pPr>
        <w:pStyle w:val="Heading1"/>
        <w:rPr>
          <w:rFonts w:ascii="Arial" w:hAnsi="Arial" w:cs="Arial"/>
        </w:rPr>
      </w:pPr>
      <w:r w:rsidRPr="004C6279">
        <w:rPr>
          <w:rFonts w:ascii="Arial" w:hAnsi="Arial" w:cs="Arial"/>
        </w:rPr>
        <w:t>Experience</w:t>
      </w:r>
      <w:bookmarkStart w:id="0" w:name="_GoBack"/>
      <w:bookmarkEnd w:id="0"/>
    </w:p>
    <w:p w14:paraId="15218778" w14:textId="77777777" w:rsidR="00AA7662" w:rsidRPr="004C6279" w:rsidRDefault="003613E2" w:rsidP="00AA7662">
      <w:pPr>
        <w:pStyle w:val="Heading2"/>
        <w:rPr>
          <w:rFonts w:ascii="Arial" w:hAnsi="Arial" w:cs="Arial"/>
        </w:rPr>
      </w:pPr>
      <w:sdt>
        <w:sdtPr>
          <w:rPr>
            <w:rFonts w:ascii="Arial" w:hAnsi="Arial" w:cs="Arial"/>
          </w:rPr>
          <w:id w:val="1873264748"/>
          <w:placeholder>
            <w:docPart w:val="69D6B24CFD564F41BDEC089F95DFC189"/>
          </w:placeholder>
        </w:sdtPr>
        <w:sdtEndPr/>
        <w:sdtContent>
          <w:r w:rsidR="00AA7662">
            <w:rPr>
              <w:rFonts w:ascii="Arial" w:hAnsi="Arial" w:cs="Arial"/>
            </w:rPr>
            <w:t>Bar Summer Santander, Spain</w:t>
          </w:r>
        </w:sdtContent>
      </w:sdt>
      <w:r w:rsidR="00AA7662" w:rsidRPr="004C6279">
        <w:rPr>
          <w:rFonts w:ascii="Arial" w:hAnsi="Arial" w:cs="Arial"/>
        </w:rPr>
        <w:tab/>
      </w:r>
      <w:r w:rsidR="00AA7662">
        <w:rPr>
          <w:rFonts w:ascii="Arial" w:hAnsi="Arial" w:cs="Arial"/>
        </w:rPr>
        <w:t>2011-2013</w:t>
      </w:r>
    </w:p>
    <w:p w14:paraId="4256CF47" w14:textId="77777777" w:rsidR="00AA7662" w:rsidRPr="00AA7662" w:rsidRDefault="00AA7662" w:rsidP="00AA7662">
      <w:pPr>
        <w:pStyle w:val="ListBullet"/>
        <w:rPr>
          <w:rFonts w:ascii="Arial" w:hAnsi="Arial" w:cs="Arial"/>
        </w:rPr>
      </w:pPr>
      <w:r>
        <w:rPr>
          <w:rFonts w:ascii="Arial" w:hAnsi="Arial" w:cs="Arial"/>
        </w:rPr>
        <w:t>Bartender/Server in the summers/fall when I’m in Spain</w:t>
      </w:r>
    </w:p>
    <w:p w14:paraId="175A9D1E" w14:textId="77777777" w:rsidR="008C503B" w:rsidRPr="004C6279" w:rsidRDefault="003613E2">
      <w:pPr>
        <w:pStyle w:val="Heading2"/>
        <w:rPr>
          <w:rFonts w:ascii="Arial" w:hAnsi="Arial" w:cs="Arial"/>
        </w:rPr>
      </w:pPr>
      <w:sdt>
        <w:sdtPr>
          <w:rPr>
            <w:rFonts w:ascii="Arial" w:hAnsi="Arial" w:cs="Arial"/>
          </w:rPr>
          <w:id w:val="9459739"/>
          <w:placeholder>
            <w:docPart w:val="EDBBD2F6985DAA408287688FFE791308"/>
          </w:placeholder>
        </w:sdtPr>
        <w:sdtEndPr/>
        <w:sdtContent>
          <w:r w:rsidR="00292D73" w:rsidRPr="00292D73">
            <w:rPr>
              <w:rFonts w:ascii="Arial" w:hAnsi="Arial" w:cs="Arial"/>
            </w:rPr>
            <w:t>University of Toronto</w:t>
          </w:r>
          <w:r w:rsidR="00292D73">
            <w:rPr>
              <w:rFonts w:ascii="Arial" w:hAnsi="Arial" w:cs="Arial"/>
            </w:rPr>
            <w:t xml:space="preserve">, International/Exchange Centre </w:t>
          </w:r>
        </w:sdtContent>
      </w:sdt>
      <w:r w:rsidR="00BE4B14" w:rsidRPr="004C6279">
        <w:rPr>
          <w:rFonts w:ascii="Arial" w:hAnsi="Arial" w:cs="Arial"/>
        </w:rPr>
        <w:tab/>
      </w:r>
      <w:r w:rsidR="00292D73">
        <w:rPr>
          <w:rFonts w:ascii="Arial" w:hAnsi="Arial" w:cs="Arial"/>
        </w:rPr>
        <w:t>2010 - 2012</w:t>
      </w:r>
    </w:p>
    <w:sdt>
      <w:sdtPr>
        <w:rPr>
          <w:rFonts w:ascii="Arial" w:hAnsi="Arial" w:cs="Arial"/>
        </w:rPr>
        <w:id w:val="827795090"/>
        <w:placeholder>
          <w:docPart w:val="DF2453902E91BD4085F5E41E66861F31"/>
        </w:placeholder>
      </w:sdtPr>
      <w:sdtEndPr/>
      <w:sdtContent>
        <w:p w14:paraId="0A4A3A41" w14:textId="77777777" w:rsidR="004C6279" w:rsidRDefault="00292D73" w:rsidP="004C6279">
          <w:pPr>
            <w:pStyle w:val="ListBullet"/>
            <w:rPr>
              <w:rFonts w:ascii="Arial" w:hAnsi="Arial" w:cs="Arial"/>
            </w:rPr>
          </w:pPr>
          <w:r>
            <w:rPr>
              <w:rFonts w:ascii="Arial" w:hAnsi="Arial" w:cs="Arial"/>
            </w:rPr>
            <w:t xml:space="preserve">Receptionist and communications assistant at the front desk. Helped international as well as ingoing and outgoing exchange students within the </w:t>
          </w:r>
          <w:r w:rsidRPr="00292D73">
            <w:rPr>
              <w:rFonts w:ascii="Arial" w:hAnsi="Arial" w:cs="Arial"/>
            </w:rPr>
            <w:t>University of Toronto</w:t>
          </w:r>
          <w:r>
            <w:rPr>
              <w:rFonts w:ascii="Arial" w:hAnsi="Arial" w:cs="Arial"/>
            </w:rPr>
            <w:t>.</w:t>
          </w:r>
        </w:p>
        <w:p w14:paraId="5CA9857C" w14:textId="77777777" w:rsidR="00292D73" w:rsidRPr="004C6279" w:rsidRDefault="003613E2" w:rsidP="00292D73">
          <w:pPr>
            <w:pStyle w:val="Heading2"/>
            <w:rPr>
              <w:rFonts w:ascii="Arial" w:hAnsi="Arial" w:cs="Arial"/>
            </w:rPr>
          </w:pPr>
          <w:sdt>
            <w:sdtPr>
              <w:rPr>
                <w:rFonts w:ascii="Arial" w:hAnsi="Arial" w:cs="Arial"/>
              </w:rPr>
              <w:id w:val="1151176789"/>
              <w:placeholder>
                <w:docPart w:val="ABD0EF03582EF84B884F56E0C0CF64F3"/>
              </w:placeholder>
            </w:sdtPr>
            <w:sdtEndPr/>
            <w:sdtContent>
              <w:r w:rsidR="00292D73">
                <w:rPr>
                  <w:rFonts w:ascii="Arial" w:hAnsi="Arial" w:cs="Arial"/>
                </w:rPr>
                <w:t>Sporting Life</w:t>
              </w:r>
            </w:sdtContent>
          </w:sdt>
          <w:r w:rsidR="00292D73" w:rsidRPr="004C6279">
            <w:rPr>
              <w:rFonts w:ascii="Arial" w:hAnsi="Arial" w:cs="Arial"/>
            </w:rPr>
            <w:tab/>
          </w:r>
          <w:r w:rsidR="00292D73">
            <w:rPr>
              <w:rFonts w:ascii="Arial" w:hAnsi="Arial" w:cs="Arial"/>
            </w:rPr>
            <w:t>2009 - 2010</w:t>
          </w:r>
        </w:p>
        <w:p w14:paraId="6E72D6E3" w14:textId="77777777" w:rsidR="00292D73" w:rsidRPr="00292D73" w:rsidRDefault="003613E2" w:rsidP="004C6279">
          <w:pPr>
            <w:pStyle w:val="ListBullet"/>
            <w:rPr>
              <w:rFonts w:ascii="Arial" w:hAnsi="Arial" w:cs="Arial"/>
            </w:rPr>
          </w:pPr>
          <w:sdt>
            <w:sdtPr>
              <w:rPr>
                <w:rFonts w:ascii="Arial" w:hAnsi="Arial" w:cs="Arial"/>
              </w:rPr>
              <w:id w:val="1790009487"/>
              <w:placeholder>
                <w:docPart w:val="CCE8F756D819184294B7DDF628235978"/>
              </w:placeholder>
            </w:sdtPr>
            <w:sdtEndPr/>
            <w:sdtContent>
              <w:r w:rsidR="00292D73">
                <w:rPr>
                  <w:rFonts w:ascii="Arial" w:hAnsi="Arial" w:cs="Arial"/>
                </w:rPr>
                <w:t>Footwear Sales Associate</w:t>
              </w:r>
            </w:sdtContent>
          </w:sdt>
        </w:p>
        <w:p w14:paraId="46AAB16F" w14:textId="77777777" w:rsidR="004C6279" w:rsidRPr="004C6279" w:rsidRDefault="003613E2" w:rsidP="004C6279">
          <w:pPr>
            <w:pStyle w:val="Heading2"/>
            <w:rPr>
              <w:rFonts w:ascii="Arial" w:hAnsi="Arial" w:cs="Arial"/>
            </w:rPr>
          </w:pPr>
          <w:sdt>
            <w:sdtPr>
              <w:rPr>
                <w:rFonts w:ascii="Arial" w:hAnsi="Arial" w:cs="Arial"/>
              </w:rPr>
              <w:id w:val="1387687880"/>
              <w:placeholder>
                <w:docPart w:val="3D69F1B206F38546B2A1E3E9B986EB90"/>
              </w:placeholder>
            </w:sdtPr>
            <w:sdtEndPr/>
            <w:sdtContent>
              <w:r w:rsidR="00292D73">
                <w:rPr>
                  <w:rFonts w:ascii="Arial" w:hAnsi="Arial" w:cs="Arial"/>
                </w:rPr>
                <w:t>Forzani Inc. (SportChek/Athletes World)</w:t>
              </w:r>
            </w:sdtContent>
          </w:sdt>
          <w:r w:rsidR="004C6279" w:rsidRPr="004C6279">
            <w:rPr>
              <w:rFonts w:ascii="Arial" w:hAnsi="Arial" w:cs="Arial"/>
            </w:rPr>
            <w:tab/>
          </w:r>
          <w:r w:rsidR="00185A83">
            <w:rPr>
              <w:rFonts w:ascii="Arial" w:hAnsi="Arial" w:cs="Arial"/>
            </w:rPr>
            <w:t>2007 - 2010</w:t>
          </w:r>
        </w:p>
        <w:p w14:paraId="1D65C99E" w14:textId="77777777" w:rsidR="004C6279" w:rsidRPr="004C6279" w:rsidRDefault="00185A83" w:rsidP="004C6279">
          <w:pPr>
            <w:pStyle w:val="ListBullet"/>
            <w:rPr>
              <w:rFonts w:ascii="Arial" w:hAnsi="Arial" w:cs="Arial"/>
            </w:rPr>
          </w:pPr>
          <w:r>
            <w:rPr>
              <w:rFonts w:ascii="Arial" w:hAnsi="Arial" w:cs="Arial"/>
            </w:rPr>
            <w:t>Footwear/Soft Goods Sales Associate and Cashier</w:t>
          </w:r>
        </w:p>
      </w:sdtContent>
    </w:sdt>
    <w:p w14:paraId="64F46127" w14:textId="77777777" w:rsidR="004C6279" w:rsidRDefault="004C6279" w:rsidP="004C6279">
      <w:pPr>
        <w:pStyle w:val="Heading1"/>
        <w:rPr>
          <w:rFonts w:ascii="Arial" w:hAnsi="Arial" w:cs="Arial"/>
        </w:rPr>
      </w:pPr>
      <w:r w:rsidRPr="004C6279">
        <w:rPr>
          <w:rFonts w:ascii="Arial" w:hAnsi="Arial" w:cs="Arial"/>
        </w:rPr>
        <w:t xml:space="preserve">Other Employment </w:t>
      </w:r>
    </w:p>
    <w:p w14:paraId="0E3FFC33" w14:textId="77777777" w:rsidR="00185A83" w:rsidRPr="004C6279" w:rsidRDefault="003613E2" w:rsidP="00185A83">
      <w:pPr>
        <w:pStyle w:val="Heading2"/>
        <w:rPr>
          <w:rFonts w:ascii="Arial" w:hAnsi="Arial" w:cs="Arial"/>
        </w:rPr>
      </w:pPr>
      <w:sdt>
        <w:sdtPr>
          <w:rPr>
            <w:rFonts w:ascii="Arial" w:hAnsi="Arial" w:cs="Arial"/>
          </w:rPr>
          <w:id w:val="-1599557886"/>
          <w:placeholder>
            <w:docPart w:val="CB02C0A55008A3479E60AE155C420C6E"/>
          </w:placeholder>
        </w:sdtPr>
        <w:sdtEndPr/>
        <w:sdtContent>
          <w:r w:rsidR="00185A83" w:rsidRPr="00185A83">
            <w:rPr>
              <w:rFonts w:ascii="Arial" w:hAnsi="Arial" w:cs="Arial"/>
            </w:rPr>
            <w:t>University of Toronto</w:t>
          </w:r>
          <w:r w:rsidR="00185A83">
            <w:rPr>
              <w:rFonts w:ascii="Arial" w:hAnsi="Arial" w:cs="Arial"/>
            </w:rPr>
            <w:t xml:space="preserve"> Athletics</w:t>
          </w:r>
        </w:sdtContent>
      </w:sdt>
      <w:r w:rsidR="00185A83" w:rsidRPr="004C6279">
        <w:rPr>
          <w:rFonts w:ascii="Arial" w:hAnsi="Arial" w:cs="Arial"/>
        </w:rPr>
        <w:tab/>
      </w:r>
      <w:r w:rsidR="00185A83">
        <w:rPr>
          <w:rFonts w:ascii="Arial" w:hAnsi="Arial" w:cs="Arial"/>
        </w:rPr>
        <w:t>2011 - 2013</w:t>
      </w:r>
    </w:p>
    <w:p w14:paraId="47BADAA3" w14:textId="77777777" w:rsidR="00185A83" w:rsidRPr="00185A83" w:rsidRDefault="00185A83" w:rsidP="00185A83">
      <w:pPr>
        <w:pStyle w:val="ListBullet"/>
        <w:rPr>
          <w:rFonts w:ascii="Arial" w:hAnsi="Arial" w:cs="Arial"/>
        </w:rPr>
      </w:pPr>
      <w:r>
        <w:rPr>
          <w:rFonts w:ascii="Arial" w:hAnsi="Arial" w:cs="Arial"/>
        </w:rPr>
        <w:t>Interhouse Volleyball Referee</w:t>
      </w:r>
    </w:p>
    <w:p w14:paraId="66627C33" w14:textId="77777777" w:rsidR="001B2599" w:rsidRPr="004C6279" w:rsidRDefault="003613E2" w:rsidP="001B2599">
      <w:pPr>
        <w:pStyle w:val="Heading2"/>
        <w:rPr>
          <w:rFonts w:ascii="Arial" w:hAnsi="Arial" w:cs="Arial"/>
        </w:rPr>
      </w:pPr>
      <w:sdt>
        <w:sdtPr>
          <w:rPr>
            <w:rFonts w:ascii="Arial" w:hAnsi="Arial" w:cs="Arial"/>
          </w:rPr>
          <w:id w:val="-2103409355"/>
          <w:placeholder>
            <w:docPart w:val="F29923B256E5F64CBD437AE9F01F0DD9"/>
          </w:placeholder>
        </w:sdtPr>
        <w:sdtEndPr/>
        <w:sdtContent>
          <w:r w:rsidR="001B2599">
            <w:rPr>
              <w:rFonts w:ascii="Arial" w:hAnsi="Arial" w:cs="Arial"/>
            </w:rPr>
            <w:t>Mosaic Sales Solutions</w:t>
          </w:r>
        </w:sdtContent>
      </w:sdt>
      <w:r w:rsidR="001B2599" w:rsidRPr="004C6279">
        <w:rPr>
          <w:rFonts w:ascii="Arial" w:hAnsi="Arial" w:cs="Arial"/>
        </w:rPr>
        <w:tab/>
      </w:r>
      <w:r w:rsidR="001B2599">
        <w:rPr>
          <w:rFonts w:ascii="Arial" w:hAnsi="Arial" w:cs="Arial"/>
        </w:rPr>
        <w:t>2007-2011</w:t>
      </w:r>
    </w:p>
    <w:p w14:paraId="6B439A53" w14:textId="77777777" w:rsidR="001B2599" w:rsidRPr="001B2599" w:rsidRDefault="00185A83" w:rsidP="004C6279">
      <w:pPr>
        <w:pStyle w:val="ListBullet"/>
        <w:rPr>
          <w:rFonts w:ascii="Arial" w:hAnsi="Arial" w:cs="Arial"/>
        </w:rPr>
      </w:pPr>
      <w:r>
        <w:rPr>
          <w:rFonts w:ascii="Arial" w:hAnsi="Arial" w:cs="Arial"/>
        </w:rPr>
        <w:t>Brand Ambassador/Promotions Model around the Greater Toronto Area</w:t>
      </w:r>
    </w:p>
    <w:p w14:paraId="1B844E47" w14:textId="77777777" w:rsidR="008C503B" w:rsidRPr="004C6279" w:rsidRDefault="00BE4B14">
      <w:pPr>
        <w:pStyle w:val="Heading1"/>
        <w:rPr>
          <w:rFonts w:ascii="Arial" w:hAnsi="Arial" w:cs="Arial"/>
        </w:rPr>
      </w:pPr>
      <w:r w:rsidRPr="004C6279">
        <w:rPr>
          <w:rFonts w:ascii="Arial" w:hAnsi="Arial" w:cs="Arial"/>
        </w:rPr>
        <w:t>Education</w:t>
      </w:r>
    </w:p>
    <w:p w14:paraId="3DBBB177" w14:textId="77777777" w:rsidR="008C503B" w:rsidRPr="004C6279" w:rsidRDefault="003613E2">
      <w:pPr>
        <w:pStyle w:val="Heading2"/>
        <w:rPr>
          <w:rFonts w:ascii="Arial" w:hAnsi="Arial" w:cs="Arial"/>
        </w:rPr>
      </w:pPr>
      <w:sdt>
        <w:sdtPr>
          <w:rPr>
            <w:rFonts w:ascii="Arial" w:hAnsi="Arial" w:cs="Arial"/>
          </w:rPr>
          <w:id w:val="9459748"/>
          <w:placeholder>
            <w:docPart w:val="F1D32BEA59BC8B4FADB3554ACB012CD1"/>
          </w:placeholder>
        </w:sdtPr>
        <w:sdtEndPr/>
        <w:sdtContent>
          <w:r w:rsidR="004C6279" w:rsidRPr="004C6279">
            <w:rPr>
              <w:rFonts w:ascii="Arial" w:hAnsi="Arial" w:cs="Arial"/>
            </w:rPr>
            <w:t>Centennial College, Toronto, ON</w:t>
          </w:r>
        </w:sdtContent>
      </w:sdt>
      <w:r w:rsidR="00BE4B14" w:rsidRPr="004C6279">
        <w:rPr>
          <w:rFonts w:ascii="Arial" w:hAnsi="Arial" w:cs="Arial"/>
        </w:rPr>
        <w:tab/>
      </w:r>
      <w:r w:rsidR="001B2599">
        <w:rPr>
          <w:rFonts w:ascii="Arial" w:hAnsi="Arial" w:cs="Arial"/>
        </w:rPr>
        <w:t>2014</w:t>
      </w:r>
    </w:p>
    <w:sdt>
      <w:sdtPr>
        <w:rPr>
          <w:rFonts w:ascii="Arial" w:hAnsi="Arial" w:cs="Arial"/>
        </w:rPr>
        <w:id w:val="9459749"/>
        <w:placeholder>
          <w:docPart w:val="63C839436FE3324F8A7D709C6BBE781C"/>
        </w:placeholder>
      </w:sdtPr>
      <w:sdtEndPr/>
      <w:sdtContent>
        <w:p w14:paraId="6493FA7E" w14:textId="77777777" w:rsidR="008C503B" w:rsidRPr="004C6279" w:rsidRDefault="004C6279">
          <w:pPr>
            <w:pStyle w:val="BodyText"/>
            <w:rPr>
              <w:rFonts w:ascii="Arial" w:hAnsi="Arial" w:cs="Arial"/>
            </w:rPr>
          </w:pPr>
          <w:r w:rsidRPr="004C6279">
            <w:rPr>
              <w:rFonts w:ascii="Arial" w:hAnsi="Arial" w:cs="Arial"/>
            </w:rPr>
            <w:t>Post-graduate, Sports Journalism.</w:t>
          </w:r>
        </w:p>
      </w:sdtContent>
    </w:sdt>
    <w:p w14:paraId="1BFDB2EE" w14:textId="77777777" w:rsidR="008C503B" w:rsidRPr="004C6279" w:rsidRDefault="003613E2">
      <w:pPr>
        <w:pStyle w:val="Heading2"/>
        <w:rPr>
          <w:rFonts w:ascii="Arial" w:hAnsi="Arial" w:cs="Arial"/>
        </w:rPr>
      </w:pPr>
      <w:sdt>
        <w:sdtPr>
          <w:rPr>
            <w:rFonts w:ascii="Arial" w:hAnsi="Arial" w:cs="Arial"/>
          </w:rPr>
          <w:id w:val="9459752"/>
          <w:placeholder>
            <w:docPart w:val="F89275FABCA8F945B2397067EC32F9EA"/>
          </w:placeholder>
        </w:sdtPr>
        <w:sdtEndPr/>
        <w:sdtContent>
          <w:r w:rsidR="004C6279" w:rsidRPr="004C6279">
            <w:rPr>
              <w:rFonts w:ascii="Arial" w:hAnsi="Arial" w:cs="Arial"/>
            </w:rPr>
            <w:t>University of Toronto, Toronto, ON</w:t>
          </w:r>
        </w:sdtContent>
      </w:sdt>
      <w:r w:rsidR="00BE4B14" w:rsidRPr="004C6279">
        <w:rPr>
          <w:rFonts w:ascii="Arial" w:hAnsi="Arial" w:cs="Arial"/>
        </w:rPr>
        <w:tab/>
      </w:r>
      <w:r w:rsidR="001B2599">
        <w:rPr>
          <w:rFonts w:ascii="Arial" w:hAnsi="Arial" w:cs="Arial"/>
        </w:rPr>
        <w:t>2007-2013</w:t>
      </w:r>
    </w:p>
    <w:sdt>
      <w:sdtPr>
        <w:rPr>
          <w:rFonts w:ascii="Arial" w:hAnsi="Arial" w:cs="Arial"/>
        </w:rPr>
        <w:id w:val="9459753"/>
        <w:placeholder>
          <w:docPart w:val="ACCE98A85C79AA41961FDC22C7A01613"/>
        </w:placeholder>
      </w:sdtPr>
      <w:sdtEndPr/>
      <w:sdtContent>
        <w:p w14:paraId="6EC6114D" w14:textId="77777777" w:rsidR="004C6279" w:rsidRPr="004C6279" w:rsidRDefault="004C6279">
          <w:pPr>
            <w:pStyle w:val="BodyText"/>
            <w:rPr>
              <w:rFonts w:ascii="Arial" w:hAnsi="Arial" w:cs="Arial"/>
            </w:rPr>
          </w:pPr>
          <w:r w:rsidRPr="004C6279">
            <w:rPr>
              <w:rFonts w:ascii="Arial" w:hAnsi="Arial" w:cs="Arial"/>
            </w:rPr>
            <w:t>Honours Bachelor of Arts, International Relations and New Media Studies</w:t>
          </w:r>
        </w:p>
        <w:p w14:paraId="3F92A3B2" w14:textId="77777777" w:rsidR="004C6279" w:rsidRPr="004C6279" w:rsidRDefault="003613E2" w:rsidP="004C6279">
          <w:pPr>
            <w:pStyle w:val="Heading2"/>
            <w:rPr>
              <w:rFonts w:ascii="Arial" w:hAnsi="Arial" w:cs="Arial"/>
            </w:rPr>
          </w:pPr>
          <w:sdt>
            <w:sdtPr>
              <w:rPr>
                <w:rFonts w:ascii="Arial" w:hAnsi="Arial" w:cs="Arial"/>
              </w:rPr>
              <w:id w:val="2081786276"/>
              <w:placeholder>
                <w:docPart w:val="994D5C1B51771D4282066F7724D4A3A9"/>
              </w:placeholder>
            </w:sdtPr>
            <w:sdtEndPr/>
            <w:sdtContent>
              <w:r w:rsidR="004C6279" w:rsidRPr="004C6279">
                <w:rPr>
                  <w:rFonts w:ascii="Arial" w:hAnsi="Arial" w:cs="Arial"/>
                </w:rPr>
                <w:t>Centennial College, Toronto, ON</w:t>
              </w:r>
            </w:sdtContent>
          </w:sdt>
          <w:r w:rsidR="004C6279" w:rsidRPr="004C6279">
            <w:rPr>
              <w:rFonts w:ascii="Arial" w:hAnsi="Arial" w:cs="Arial"/>
            </w:rPr>
            <w:tab/>
          </w:r>
          <w:r w:rsidR="001B2599">
            <w:rPr>
              <w:rFonts w:ascii="Arial" w:hAnsi="Arial" w:cs="Arial"/>
            </w:rPr>
            <w:t>2011-2012</w:t>
          </w:r>
        </w:p>
        <w:sdt>
          <w:sdtPr>
            <w:rPr>
              <w:rFonts w:ascii="Arial" w:hAnsi="Arial" w:cs="Arial"/>
            </w:rPr>
            <w:id w:val="-1099174819"/>
            <w:placeholder>
              <w:docPart w:val="E718C8DC4C931C4F85BBF2E6B5AF49FE"/>
            </w:placeholder>
          </w:sdtPr>
          <w:sdtEndPr/>
          <w:sdtContent>
            <w:p w14:paraId="779EACB7" w14:textId="77777777" w:rsidR="004C6279" w:rsidRPr="004C6279" w:rsidRDefault="004C6279" w:rsidP="004C6279">
              <w:pPr>
                <w:pStyle w:val="BodyText"/>
                <w:rPr>
                  <w:rFonts w:ascii="Arial" w:hAnsi="Arial" w:cs="Arial"/>
                </w:rPr>
              </w:pPr>
              <w:r w:rsidRPr="004C6279">
                <w:rPr>
                  <w:rFonts w:ascii="Arial" w:hAnsi="Arial" w:cs="Arial"/>
                </w:rPr>
                <w:t>New Media Studies (Joint program with the University of Toronto)</w:t>
              </w:r>
            </w:p>
            <w:p w14:paraId="1D54EC82" w14:textId="77777777" w:rsidR="004C6279" w:rsidRPr="004C6279" w:rsidRDefault="003613E2" w:rsidP="001B2599">
              <w:pPr>
                <w:pStyle w:val="Heading2"/>
                <w:tabs>
                  <w:tab w:val="left" w:pos="9280"/>
                </w:tabs>
                <w:rPr>
                  <w:rFonts w:ascii="Arial" w:hAnsi="Arial" w:cs="Arial"/>
                </w:rPr>
              </w:pPr>
              <w:sdt>
                <w:sdtPr>
                  <w:rPr>
                    <w:rFonts w:ascii="Arial" w:hAnsi="Arial" w:cs="Arial"/>
                  </w:rPr>
                  <w:id w:val="-219834237"/>
                  <w:placeholder>
                    <w:docPart w:val="14884D0134C3834A808609867A20C781"/>
                  </w:placeholder>
                </w:sdtPr>
                <w:sdtEndPr/>
                <w:sdtContent>
                  <w:r w:rsidR="004C6279" w:rsidRPr="004C6279">
                    <w:rPr>
                      <w:rFonts w:ascii="Arial" w:hAnsi="Arial" w:cs="Arial"/>
                    </w:rPr>
                    <w:t>University of British Columbia, Vancouver, BC</w:t>
                  </w:r>
                </w:sdtContent>
              </w:sdt>
              <w:r w:rsidR="004C6279" w:rsidRPr="004C6279">
                <w:rPr>
                  <w:rFonts w:ascii="Arial" w:hAnsi="Arial" w:cs="Arial"/>
                </w:rPr>
                <w:tab/>
              </w:r>
              <w:r w:rsidR="001B2599">
                <w:rPr>
                  <w:rFonts w:ascii="Arial" w:hAnsi="Arial" w:cs="Arial"/>
                </w:rPr>
                <w:tab/>
                <w:t>2009</w:t>
              </w:r>
              <w:r w:rsidR="001B2599">
                <w:rPr>
                  <w:rFonts w:ascii="Arial" w:hAnsi="Arial" w:cs="Arial"/>
                </w:rPr>
                <w:tab/>
              </w:r>
            </w:p>
            <w:sdt>
              <w:sdtPr>
                <w:rPr>
                  <w:rFonts w:ascii="Arial" w:hAnsi="Arial" w:cs="Arial"/>
                </w:rPr>
                <w:id w:val="1101528978"/>
                <w:placeholder>
                  <w:docPart w:val="CB21E69C64F11041A06989B6C55EC823"/>
                </w:placeholder>
              </w:sdtPr>
              <w:sdtEndPr/>
              <w:sdtContent>
                <w:p w14:paraId="5E01ECCC" w14:textId="77777777" w:rsidR="004C6279" w:rsidRPr="001B2599" w:rsidRDefault="001B2599" w:rsidP="004C6279">
                  <w:pPr>
                    <w:pStyle w:val="BodyText"/>
                    <w:rPr>
                      <w:rFonts w:ascii="Arial" w:hAnsi="Arial" w:cs="Arial"/>
                    </w:rPr>
                  </w:pPr>
                  <w:r w:rsidRPr="001B2599">
                    <w:rPr>
                      <w:rFonts w:ascii="Arial" w:hAnsi="Arial" w:cs="Arial"/>
                    </w:rPr>
                    <w:t>French</w:t>
                  </w:r>
                </w:p>
              </w:sdtContent>
            </w:sdt>
            <w:p w14:paraId="0AE64972" w14:textId="77777777" w:rsidR="008C503B" w:rsidRPr="004C6279" w:rsidRDefault="003613E2" w:rsidP="000B437F">
              <w:pPr>
                <w:pStyle w:val="BodyText"/>
                <w:rPr>
                  <w:rFonts w:ascii="Arial" w:hAnsi="Arial" w:cs="Arial"/>
                </w:rPr>
              </w:pPr>
            </w:p>
          </w:sdtContent>
        </w:sdt>
      </w:sdtContent>
    </w:sdt>
    <w:sectPr w:rsidR="008C503B" w:rsidRPr="004C6279" w:rsidSect="008C503B">
      <w:headerReference w:type="default" r:id="rId8"/>
      <w:headerReference w:type="first" r:id="rId9"/>
      <w:pgSz w:w="12240" w:h="15840"/>
      <w:pgMar w:top="720" w:right="1080" w:bottom="72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7E384C" w14:textId="77777777" w:rsidR="00292D73" w:rsidRDefault="00292D73">
      <w:pPr>
        <w:spacing w:line="240" w:lineRule="auto"/>
      </w:pPr>
      <w:r>
        <w:separator/>
      </w:r>
    </w:p>
  </w:endnote>
  <w:endnote w:type="continuationSeparator" w:id="0">
    <w:p w14:paraId="1694159F" w14:textId="77777777" w:rsidR="00292D73" w:rsidRDefault="00292D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9C4D24" w14:textId="77777777" w:rsidR="00292D73" w:rsidRDefault="00292D73">
      <w:pPr>
        <w:spacing w:line="240" w:lineRule="auto"/>
      </w:pPr>
      <w:r>
        <w:separator/>
      </w:r>
    </w:p>
  </w:footnote>
  <w:footnote w:type="continuationSeparator" w:id="0">
    <w:p w14:paraId="6F6AE5FB" w14:textId="77777777" w:rsidR="00292D73" w:rsidRDefault="00292D7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4125C8" w14:textId="77777777" w:rsidR="00292D73" w:rsidRDefault="00292D73">
    <w:pPr>
      <w:pStyle w:val="Header"/>
    </w:pPr>
    <w:r>
      <w:t xml:space="preserve">Page </w:t>
    </w:r>
    <w:r>
      <w:fldChar w:fldCharType="begin"/>
    </w:r>
    <w:r>
      <w:instrText xml:space="preserve"> page </w:instrText>
    </w:r>
    <w:r>
      <w:fldChar w:fldCharType="separate"/>
    </w:r>
    <w:r w:rsidR="000B437F">
      <w:rPr>
        <w:noProof/>
      </w:rPr>
      <w:t>2</w:t>
    </w:r>
    <w:r>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9CF282" w14:textId="77777777" w:rsidR="00292D73" w:rsidRPr="004C6279" w:rsidRDefault="00292D73" w:rsidP="00292D73">
    <w:pPr>
      <w:pStyle w:val="Title"/>
      <w:jc w:val="center"/>
      <w:rPr>
        <w:rFonts w:ascii="Arial" w:hAnsi="Arial" w:cs="Arial"/>
      </w:rPr>
    </w:pPr>
    <w:r w:rsidRPr="004C6279">
      <w:rPr>
        <w:rFonts w:ascii="Arial" w:hAnsi="Arial" w:cs="Arial"/>
      </w:rPr>
      <w:fldChar w:fldCharType="begin"/>
    </w:r>
    <w:r w:rsidRPr="004C6279">
      <w:rPr>
        <w:rFonts w:ascii="Arial" w:hAnsi="Arial" w:cs="Arial"/>
      </w:rPr>
      <w:instrText xml:space="preserve"> PLACEHOLDER </w:instrText>
    </w:r>
    <w:r w:rsidRPr="004C6279">
      <w:rPr>
        <w:rFonts w:ascii="Arial" w:hAnsi="Arial" w:cs="Arial"/>
      </w:rPr>
      <w:fldChar w:fldCharType="begin"/>
    </w:r>
    <w:r w:rsidRPr="004C6279">
      <w:rPr>
        <w:rFonts w:ascii="Arial" w:hAnsi="Arial" w:cs="Arial"/>
      </w:rPr>
      <w:instrText xml:space="preserve"> IF </w:instrText>
    </w:r>
    <w:r w:rsidRPr="004C6279">
      <w:rPr>
        <w:rFonts w:ascii="Arial" w:hAnsi="Arial" w:cs="Arial"/>
      </w:rPr>
      <w:fldChar w:fldCharType="begin"/>
    </w:r>
    <w:r w:rsidRPr="004C6279">
      <w:rPr>
        <w:rFonts w:ascii="Arial" w:hAnsi="Arial" w:cs="Arial"/>
      </w:rPr>
      <w:instrText xml:space="preserve"> USERNAME </w:instrText>
    </w:r>
    <w:r w:rsidRPr="004C6279">
      <w:rPr>
        <w:rFonts w:ascii="Arial" w:hAnsi="Arial" w:cs="Arial"/>
      </w:rPr>
      <w:fldChar w:fldCharType="separate"/>
    </w:r>
    <w:r w:rsidRPr="004C6279">
      <w:rPr>
        <w:rFonts w:ascii="Arial" w:hAnsi="Arial" w:cs="Arial"/>
        <w:noProof/>
      </w:rPr>
      <w:instrText>Rachella-Ann Valdez</w:instrText>
    </w:r>
    <w:r w:rsidRPr="004C6279">
      <w:rPr>
        <w:rFonts w:ascii="Arial" w:hAnsi="Arial" w:cs="Arial"/>
        <w:noProof/>
      </w:rPr>
      <w:fldChar w:fldCharType="end"/>
    </w:r>
    <w:r w:rsidRPr="004C6279">
      <w:rPr>
        <w:rFonts w:ascii="Arial" w:hAnsi="Arial" w:cs="Arial"/>
      </w:rPr>
      <w:instrText xml:space="preserve">="" "[Your Name]" </w:instrText>
    </w:r>
    <w:r w:rsidRPr="004C6279">
      <w:rPr>
        <w:rFonts w:ascii="Arial" w:hAnsi="Arial" w:cs="Arial"/>
      </w:rPr>
      <w:fldChar w:fldCharType="begin"/>
    </w:r>
    <w:r w:rsidRPr="004C6279">
      <w:rPr>
        <w:rFonts w:ascii="Arial" w:hAnsi="Arial" w:cs="Arial"/>
      </w:rPr>
      <w:instrText xml:space="preserve"> USERNAME </w:instrText>
    </w:r>
    <w:r w:rsidRPr="004C6279">
      <w:rPr>
        <w:rFonts w:ascii="Arial" w:hAnsi="Arial" w:cs="Arial"/>
      </w:rPr>
      <w:fldChar w:fldCharType="separate"/>
    </w:r>
    <w:r w:rsidRPr="004C6279">
      <w:rPr>
        <w:rFonts w:ascii="Arial" w:hAnsi="Arial" w:cs="Arial"/>
        <w:noProof/>
      </w:rPr>
      <w:instrText>Rachella-Ann Valdez</w:instrText>
    </w:r>
    <w:r w:rsidRPr="004C6279">
      <w:rPr>
        <w:rFonts w:ascii="Arial" w:hAnsi="Arial" w:cs="Arial"/>
        <w:noProof/>
      </w:rPr>
      <w:fldChar w:fldCharType="end"/>
    </w:r>
    <w:r w:rsidRPr="004C6279">
      <w:rPr>
        <w:rFonts w:ascii="Arial" w:hAnsi="Arial" w:cs="Arial"/>
      </w:rPr>
      <w:fldChar w:fldCharType="separate"/>
    </w:r>
    <w:r w:rsidRPr="004C6279">
      <w:rPr>
        <w:rFonts w:ascii="Arial" w:hAnsi="Arial" w:cs="Arial"/>
        <w:noProof/>
      </w:rPr>
      <w:instrText>Rachella-Ann Valdez</w:instrText>
    </w:r>
    <w:r w:rsidRPr="004C6279">
      <w:rPr>
        <w:rFonts w:ascii="Arial" w:hAnsi="Arial" w:cs="Arial"/>
      </w:rPr>
      <w:fldChar w:fldCharType="end"/>
    </w:r>
    <w:r w:rsidRPr="004C6279">
      <w:rPr>
        <w:rFonts w:ascii="Arial" w:hAnsi="Arial" w:cs="Arial"/>
      </w:rPr>
      <w:instrText xml:space="preserve"> \* MERGEFORMAT</w:instrText>
    </w:r>
    <w:r w:rsidRPr="004C6279">
      <w:rPr>
        <w:rFonts w:ascii="Arial" w:hAnsi="Arial" w:cs="Arial"/>
      </w:rPr>
      <w:fldChar w:fldCharType="separate"/>
    </w:r>
    <w:r w:rsidR="003613E2" w:rsidRPr="004C6279">
      <w:rPr>
        <w:rFonts w:ascii="Arial" w:hAnsi="Arial" w:cs="Arial"/>
      </w:rPr>
      <w:t xml:space="preserve">Rachella-Ann </w:t>
    </w:r>
    <w:r w:rsidR="003613E2" w:rsidRPr="004C6279">
      <w:rPr>
        <w:rFonts w:ascii="Arial" w:hAnsi="Arial" w:cs="Arial"/>
        <w:noProof/>
      </w:rPr>
      <w:t>Valdez</w:t>
    </w:r>
    <w:r w:rsidRPr="004C6279">
      <w:rPr>
        <w:rFonts w:ascii="Arial" w:hAnsi="Arial" w:cs="Arial"/>
      </w:rPr>
      <w:fldChar w:fldCharType="end"/>
    </w:r>
  </w:p>
  <w:p w14:paraId="77102E21" w14:textId="77777777" w:rsidR="00292D73" w:rsidRPr="004C6279" w:rsidRDefault="00292D73" w:rsidP="00292D73">
    <w:pPr>
      <w:pStyle w:val="ListParagraph"/>
      <w:ind w:left="0"/>
      <w:jc w:val="center"/>
      <w:rPr>
        <w:rFonts w:ascii="Arial" w:hAnsi="Arial" w:cs="Arial"/>
      </w:rPr>
    </w:pPr>
    <w:r w:rsidRPr="004C6279">
      <w:rPr>
        <w:rFonts w:ascii="Arial" w:hAnsi="Arial" w:cs="Arial"/>
      </w:rPr>
      <w:t>817-9 Crescent Place Toronto, ON M4C 5L8</w:t>
    </w:r>
  </w:p>
  <w:p w14:paraId="42C69E13" w14:textId="77777777" w:rsidR="00292D73" w:rsidRPr="004C6279" w:rsidRDefault="00292D73" w:rsidP="00292D73">
    <w:pPr>
      <w:pStyle w:val="ListParagraph"/>
      <w:ind w:left="0"/>
      <w:jc w:val="center"/>
      <w:rPr>
        <w:rFonts w:ascii="Arial" w:hAnsi="Arial" w:cs="Arial"/>
      </w:rPr>
    </w:pPr>
    <w:r w:rsidRPr="004C6279">
      <w:rPr>
        <w:rFonts w:ascii="Arial" w:hAnsi="Arial" w:cs="Arial"/>
      </w:rPr>
      <w:t xml:space="preserve">C: 647 295 0857 E: </w:t>
    </w:r>
    <w:hyperlink r:id="rId1" w:history="1">
      <w:r w:rsidRPr="004C6279">
        <w:rPr>
          <w:rStyle w:val="Hyperlink"/>
          <w:rFonts w:ascii="Arial" w:hAnsi="Arial" w:cs="Arial"/>
        </w:rPr>
        <w:t>rachellavaldez@gmail.com</w:t>
      </w:r>
    </w:hyperlink>
  </w:p>
  <w:p w14:paraId="58AB22EE" w14:textId="77777777" w:rsidR="00292D73" w:rsidRPr="004C6279" w:rsidRDefault="00292D73" w:rsidP="004C6279">
    <w:pPr>
      <w:pStyle w:val="ListParagraph"/>
      <w:ind w:left="0"/>
      <w:rPr>
        <w:rFonts w:ascii="Arial" w:hAnsi="Arial" w:cs="Arial"/>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3FE90D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25C7E2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E34C48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99CC584"/>
    <w:lvl w:ilvl="0">
      <w:start w:val="1"/>
      <w:numFmt w:val="decimal"/>
      <w:pStyle w:val="ListNumber2"/>
      <w:lvlText w:val="%1."/>
      <w:lvlJc w:val="left"/>
      <w:pPr>
        <w:tabs>
          <w:tab w:val="num" w:pos="720"/>
        </w:tabs>
        <w:ind w:left="720" w:hanging="360"/>
      </w:pPr>
    </w:lvl>
  </w:abstractNum>
  <w:abstractNum w:abstractNumId="4">
    <w:nsid w:val="FFFFFF80"/>
    <w:multiLevelType w:val="singleLevel"/>
    <w:tmpl w:val="29C4C9C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834550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37E0A8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BD67D3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04E26E8"/>
    <w:lvl w:ilvl="0">
      <w:start w:val="1"/>
      <w:numFmt w:val="decimal"/>
      <w:pStyle w:val="ListNumber"/>
      <w:lvlText w:val="%1."/>
      <w:lvlJc w:val="left"/>
      <w:pPr>
        <w:tabs>
          <w:tab w:val="num" w:pos="360"/>
        </w:tabs>
        <w:ind w:left="360" w:hanging="360"/>
      </w:pPr>
    </w:lvl>
  </w:abstractNum>
  <w:abstractNum w:abstractNumId="9">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8145B3"/>
    <w:multiLevelType w:val="hybridMultilevel"/>
    <w:tmpl w:val="71D43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4C6279"/>
    <w:rsid w:val="000B437F"/>
    <w:rsid w:val="00146310"/>
    <w:rsid w:val="00185A83"/>
    <w:rsid w:val="001A3DF0"/>
    <w:rsid w:val="001B2599"/>
    <w:rsid w:val="00292D73"/>
    <w:rsid w:val="003613E2"/>
    <w:rsid w:val="00361852"/>
    <w:rsid w:val="004C6279"/>
    <w:rsid w:val="00611454"/>
    <w:rsid w:val="00635811"/>
    <w:rsid w:val="008C503B"/>
    <w:rsid w:val="008E0DDF"/>
    <w:rsid w:val="009448D8"/>
    <w:rsid w:val="00995EAB"/>
    <w:rsid w:val="00AA7662"/>
    <w:rsid w:val="00BE4B14"/>
    <w:rsid w:val="00FD75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2A5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unhideWhenUsed/>
    <w:qFormat/>
    <w:rsid w:val="008C503B"/>
    <w:pPr>
      <w:keepNext/>
      <w:keepLines/>
      <w:spacing w:before="200"/>
      <w:outlineLvl w:val="2"/>
    </w:pPr>
    <w:rPr>
      <w:rFonts w:asciiTheme="majorHAnsi" w:eastAsiaTheme="majorEastAsia" w:hAnsiTheme="majorHAnsi" w:cstheme="majorBidi"/>
      <w:b/>
      <w:bCs/>
      <w:color w:val="322F64"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8C503B"/>
    <w:pPr>
      <w:tabs>
        <w:tab w:val="center" w:pos="4680"/>
        <w:tab w:val="right" w:pos="9360"/>
      </w:tabs>
      <w:spacing w:after="480"/>
      <w:jc w:val="right"/>
    </w:pPr>
    <w:rPr>
      <w:b/>
    </w:rPr>
  </w:style>
  <w:style w:type="character" w:customStyle="1" w:styleId="HeaderChar">
    <w:name w:val="Header Char"/>
    <w:basedOn w:val="DefaultParagraphFont"/>
    <w:link w:val="Header"/>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rPr>
      <w:sz w:val="20"/>
    </w:rPr>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rPr>
      <w:sz w:val="20"/>
    </w:rPr>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322F64"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sz w:val="20"/>
      <w:szCs w:val="20"/>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8C503B"/>
    <w:pPr>
      <w:tabs>
        <w:tab w:val="center" w:pos="4680"/>
        <w:tab w:val="right" w:pos="9360"/>
      </w:tabs>
      <w:spacing w:line="240" w:lineRule="auto"/>
    </w:pPr>
  </w:style>
  <w:style w:type="character" w:customStyle="1" w:styleId="FooterChar">
    <w:name w:val="Footer Char"/>
    <w:basedOn w:val="DefaultParagraphFont"/>
    <w:link w:val="Footer"/>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rsid w:val="008C503B"/>
    <w:rPr>
      <w:rFonts w:asciiTheme="majorHAnsi" w:eastAsiaTheme="majorEastAsia" w:hAnsiTheme="majorHAnsi" w:cstheme="majorBidi"/>
      <w:b/>
      <w:bCs/>
      <w:color w:val="322F64"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322F64"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181731"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181731"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322F64" w:themeColor="accent1"/>
      </w:pBdr>
      <w:spacing w:before="200" w:after="280"/>
      <w:ind w:left="936" w:right="936"/>
    </w:pPr>
    <w:rPr>
      <w:b/>
      <w:bCs/>
      <w:i/>
      <w:iCs/>
      <w:color w:val="322F64" w:themeColor="accent1"/>
    </w:rPr>
  </w:style>
  <w:style w:type="character" w:customStyle="1" w:styleId="IntenseQuoteChar">
    <w:name w:val="Intense Quote Char"/>
    <w:basedOn w:val="DefaultParagraphFont"/>
    <w:link w:val="IntenseQuote"/>
    <w:rsid w:val="008C503B"/>
    <w:rPr>
      <w:b/>
      <w:bCs/>
      <w:i/>
      <w:iCs/>
      <w:color w:val="322F64"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uiPriority w:val="34"/>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qFormat/>
    <w:rsid w:val="008C503B"/>
    <w:rPr>
      <w:sz w:val="20"/>
    </w:rPr>
  </w:style>
  <w:style w:type="paragraph" w:styleId="NormalWeb">
    <w:name w:val="Normal (Web)"/>
    <w:basedOn w:val="Normal"/>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25234A" w:themeColor="accent1" w:themeShade="BF"/>
    </w:rPr>
  </w:style>
  <w:style w:type="character" w:styleId="Hyperlink">
    <w:name w:val="Hyperlink"/>
    <w:basedOn w:val="DefaultParagraphFont"/>
    <w:uiPriority w:val="99"/>
    <w:unhideWhenUsed/>
    <w:rsid w:val="004C6279"/>
    <w:rPr>
      <w:color w:val="A9122A" w:themeColor="hyperlink"/>
      <w:u w:val="single"/>
    </w:rPr>
  </w:style>
  <w:style w:type="paragraph" w:customStyle="1" w:styleId="63C839436FE3324F8A7D709C6BBE781C">
    <w:name w:val="63C839436FE3324F8A7D709C6BBE781C"/>
    <w:rsid w:val="004C6279"/>
    <w:rPr>
      <w:sz w:val="24"/>
      <w:szCs w:val="24"/>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unhideWhenUsed/>
    <w:qFormat/>
    <w:rsid w:val="008C503B"/>
    <w:pPr>
      <w:keepNext/>
      <w:keepLines/>
      <w:spacing w:before="200"/>
      <w:outlineLvl w:val="2"/>
    </w:pPr>
    <w:rPr>
      <w:rFonts w:asciiTheme="majorHAnsi" w:eastAsiaTheme="majorEastAsia" w:hAnsiTheme="majorHAnsi" w:cstheme="majorBidi"/>
      <w:b/>
      <w:bCs/>
      <w:color w:val="322F64"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8C503B"/>
    <w:pPr>
      <w:tabs>
        <w:tab w:val="center" w:pos="4680"/>
        <w:tab w:val="right" w:pos="9360"/>
      </w:tabs>
      <w:spacing w:after="480"/>
      <w:jc w:val="right"/>
    </w:pPr>
    <w:rPr>
      <w:b/>
    </w:rPr>
  </w:style>
  <w:style w:type="character" w:customStyle="1" w:styleId="HeaderChar">
    <w:name w:val="Header Char"/>
    <w:basedOn w:val="DefaultParagraphFont"/>
    <w:link w:val="Header"/>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rPr>
      <w:sz w:val="20"/>
    </w:rPr>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rPr>
      <w:sz w:val="20"/>
    </w:rPr>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322F64"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sz w:val="20"/>
      <w:szCs w:val="20"/>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8C503B"/>
    <w:pPr>
      <w:tabs>
        <w:tab w:val="center" w:pos="4680"/>
        <w:tab w:val="right" w:pos="9360"/>
      </w:tabs>
      <w:spacing w:line="240" w:lineRule="auto"/>
    </w:pPr>
  </w:style>
  <w:style w:type="character" w:customStyle="1" w:styleId="FooterChar">
    <w:name w:val="Footer Char"/>
    <w:basedOn w:val="DefaultParagraphFont"/>
    <w:link w:val="Footer"/>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rsid w:val="008C503B"/>
    <w:rPr>
      <w:rFonts w:asciiTheme="majorHAnsi" w:eastAsiaTheme="majorEastAsia" w:hAnsiTheme="majorHAnsi" w:cstheme="majorBidi"/>
      <w:b/>
      <w:bCs/>
      <w:color w:val="322F64"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322F64"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181731"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181731"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322F64" w:themeColor="accent1"/>
      </w:pBdr>
      <w:spacing w:before="200" w:after="280"/>
      <w:ind w:left="936" w:right="936"/>
    </w:pPr>
    <w:rPr>
      <w:b/>
      <w:bCs/>
      <w:i/>
      <w:iCs/>
      <w:color w:val="322F64" w:themeColor="accent1"/>
    </w:rPr>
  </w:style>
  <w:style w:type="character" w:customStyle="1" w:styleId="IntenseQuoteChar">
    <w:name w:val="Intense Quote Char"/>
    <w:basedOn w:val="DefaultParagraphFont"/>
    <w:link w:val="IntenseQuote"/>
    <w:rsid w:val="008C503B"/>
    <w:rPr>
      <w:b/>
      <w:bCs/>
      <w:i/>
      <w:iCs/>
      <w:color w:val="322F64"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uiPriority w:val="34"/>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qFormat/>
    <w:rsid w:val="008C503B"/>
    <w:rPr>
      <w:sz w:val="20"/>
    </w:rPr>
  </w:style>
  <w:style w:type="paragraph" w:styleId="NormalWeb">
    <w:name w:val="Normal (Web)"/>
    <w:basedOn w:val="Normal"/>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25234A" w:themeColor="accent1" w:themeShade="BF"/>
    </w:rPr>
  </w:style>
  <w:style w:type="character" w:styleId="Hyperlink">
    <w:name w:val="Hyperlink"/>
    <w:basedOn w:val="DefaultParagraphFont"/>
    <w:uiPriority w:val="99"/>
    <w:unhideWhenUsed/>
    <w:rsid w:val="004C6279"/>
    <w:rPr>
      <w:color w:val="A9122A" w:themeColor="hyperlink"/>
      <w:u w:val="single"/>
    </w:rPr>
  </w:style>
  <w:style w:type="paragraph" w:customStyle="1" w:styleId="63C839436FE3324F8A7D709C6BBE781C">
    <w:name w:val="63C839436FE3324F8A7D709C6BBE781C"/>
    <w:rsid w:val="004C6279"/>
    <w:rPr>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0118061">
      <w:bodyDiv w:val="1"/>
      <w:marLeft w:val="0"/>
      <w:marRight w:val="0"/>
      <w:marTop w:val="0"/>
      <w:marBottom w:val="0"/>
      <w:divBdr>
        <w:top w:val="none" w:sz="0" w:space="0" w:color="auto"/>
        <w:left w:val="none" w:sz="0" w:space="0" w:color="auto"/>
        <w:bottom w:val="none" w:sz="0" w:space="0" w:color="auto"/>
        <w:right w:val="none" w:sz="0" w:space="0" w:color="auto"/>
      </w:divBdr>
    </w:div>
    <w:div w:id="1460876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hyperlink" Target="mailto:rachellavaldez@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Simple%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602E5E5A5509149BB954E9A24CA45CA"/>
        <w:category>
          <w:name w:val="General"/>
          <w:gallery w:val="placeholder"/>
        </w:category>
        <w:types>
          <w:type w:val="bbPlcHdr"/>
        </w:types>
        <w:behaviors>
          <w:behavior w:val="content"/>
        </w:behaviors>
        <w:guid w:val="{BDC2816D-3D79-DE4F-AFA6-50F1AAD565E0}"/>
      </w:docPartPr>
      <w:docPartBody>
        <w:p w:rsidR="008370A2" w:rsidRDefault="008370A2">
          <w:pPr>
            <w:pStyle w:val="7602E5E5A5509149BB954E9A24CA45CA"/>
          </w:pPr>
          <w:r>
            <w:rPr>
              <w:rStyle w:val="BodyTextChar"/>
            </w:rPr>
            <w:t xml:space="preserve">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w:t>
          </w:r>
        </w:p>
      </w:docPartBody>
    </w:docPart>
    <w:docPart>
      <w:docPartPr>
        <w:name w:val="EDBBD2F6985DAA408287688FFE791308"/>
        <w:category>
          <w:name w:val="General"/>
          <w:gallery w:val="placeholder"/>
        </w:category>
        <w:types>
          <w:type w:val="bbPlcHdr"/>
        </w:types>
        <w:behaviors>
          <w:behavior w:val="content"/>
        </w:behaviors>
        <w:guid w:val="{1DA10712-18C0-4B4B-B527-A9E886A398E2}"/>
      </w:docPartPr>
      <w:docPartBody>
        <w:p w:rsidR="008370A2" w:rsidRDefault="008370A2">
          <w:pPr>
            <w:pStyle w:val="EDBBD2F6985DAA408287688FFE791308"/>
          </w:pPr>
          <w:r>
            <w:t>Lorem ipsum dolor</w:t>
          </w:r>
        </w:p>
      </w:docPartBody>
    </w:docPart>
    <w:docPart>
      <w:docPartPr>
        <w:name w:val="F1D32BEA59BC8B4FADB3554ACB012CD1"/>
        <w:category>
          <w:name w:val="General"/>
          <w:gallery w:val="placeholder"/>
        </w:category>
        <w:types>
          <w:type w:val="bbPlcHdr"/>
        </w:types>
        <w:behaviors>
          <w:behavior w:val="content"/>
        </w:behaviors>
        <w:guid w:val="{81BCD313-B9A7-2D40-AA18-4BD054451319}"/>
      </w:docPartPr>
      <w:docPartBody>
        <w:p w:rsidR="008370A2" w:rsidRDefault="008370A2">
          <w:pPr>
            <w:pStyle w:val="F1D32BEA59BC8B4FADB3554ACB012CD1"/>
          </w:pPr>
          <w:r>
            <w:t>Aliquam dapibus.</w:t>
          </w:r>
        </w:p>
      </w:docPartBody>
    </w:docPart>
    <w:docPart>
      <w:docPartPr>
        <w:name w:val="63C839436FE3324F8A7D709C6BBE781C"/>
        <w:category>
          <w:name w:val="General"/>
          <w:gallery w:val="placeholder"/>
        </w:category>
        <w:types>
          <w:type w:val="bbPlcHdr"/>
        </w:types>
        <w:behaviors>
          <w:behavior w:val="content"/>
        </w:behaviors>
        <w:guid w:val="{AF38AC16-0D8D-BA42-BE61-0EB62D55F74D}"/>
      </w:docPartPr>
      <w:docPartBody>
        <w:p w:rsidR="008370A2" w:rsidRDefault="008370A2">
          <w:pPr>
            <w:pStyle w:val="63C839436FE3324F8A7D709C6BBE781C"/>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F89275FABCA8F945B2397067EC32F9EA"/>
        <w:category>
          <w:name w:val="General"/>
          <w:gallery w:val="placeholder"/>
        </w:category>
        <w:types>
          <w:type w:val="bbPlcHdr"/>
        </w:types>
        <w:behaviors>
          <w:behavior w:val="content"/>
        </w:behaviors>
        <w:guid w:val="{D320FBE5-C969-914E-8877-48CCC82C2CF2}"/>
      </w:docPartPr>
      <w:docPartBody>
        <w:p w:rsidR="008370A2" w:rsidRDefault="008370A2">
          <w:pPr>
            <w:pStyle w:val="F89275FABCA8F945B2397067EC32F9EA"/>
          </w:pPr>
          <w:r>
            <w:t>Aliquam dapibus.</w:t>
          </w:r>
        </w:p>
      </w:docPartBody>
    </w:docPart>
    <w:docPart>
      <w:docPartPr>
        <w:name w:val="ACCE98A85C79AA41961FDC22C7A01613"/>
        <w:category>
          <w:name w:val="General"/>
          <w:gallery w:val="placeholder"/>
        </w:category>
        <w:types>
          <w:type w:val="bbPlcHdr"/>
        </w:types>
        <w:behaviors>
          <w:behavior w:val="content"/>
        </w:behaviors>
        <w:guid w:val="{2011E78D-72C2-954E-BAC5-936B9EA344F7}"/>
      </w:docPartPr>
      <w:docPartBody>
        <w:p w:rsidR="008370A2" w:rsidRDefault="008370A2">
          <w:pPr>
            <w:pStyle w:val="ACCE98A85C79AA41961FDC22C7A01613"/>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994D5C1B51771D4282066F7724D4A3A9"/>
        <w:category>
          <w:name w:val="General"/>
          <w:gallery w:val="placeholder"/>
        </w:category>
        <w:types>
          <w:type w:val="bbPlcHdr"/>
        </w:types>
        <w:behaviors>
          <w:behavior w:val="content"/>
        </w:behaviors>
        <w:guid w:val="{328A4C2D-65B2-DD43-9544-4568B690DBC7}"/>
      </w:docPartPr>
      <w:docPartBody>
        <w:p w:rsidR="008370A2" w:rsidRDefault="008370A2" w:rsidP="008370A2">
          <w:pPr>
            <w:pStyle w:val="994D5C1B51771D4282066F7724D4A3A9"/>
          </w:pPr>
          <w:r>
            <w:t>Aliquam dapibus.</w:t>
          </w:r>
        </w:p>
      </w:docPartBody>
    </w:docPart>
    <w:docPart>
      <w:docPartPr>
        <w:name w:val="E718C8DC4C931C4F85BBF2E6B5AF49FE"/>
        <w:category>
          <w:name w:val="General"/>
          <w:gallery w:val="placeholder"/>
        </w:category>
        <w:types>
          <w:type w:val="bbPlcHdr"/>
        </w:types>
        <w:behaviors>
          <w:behavior w:val="content"/>
        </w:behaviors>
        <w:guid w:val="{1EC5B551-B782-544E-8357-B1D04D0A8BD7}"/>
      </w:docPartPr>
      <w:docPartBody>
        <w:p w:rsidR="008370A2" w:rsidRDefault="008370A2" w:rsidP="008370A2">
          <w:pPr>
            <w:pStyle w:val="E718C8DC4C931C4F85BBF2E6B5AF49FE"/>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14884D0134C3834A808609867A20C781"/>
        <w:category>
          <w:name w:val="General"/>
          <w:gallery w:val="placeholder"/>
        </w:category>
        <w:types>
          <w:type w:val="bbPlcHdr"/>
        </w:types>
        <w:behaviors>
          <w:behavior w:val="content"/>
        </w:behaviors>
        <w:guid w:val="{25117858-2FF5-BA45-ABB9-5AFED43F04F1}"/>
      </w:docPartPr>
      <w:docPartBody>
        <w:p w:rsidR="008370A2" w:rsidRDefault="008370A2" w:rsidP="008370A2">
          <w:pPr>
            <w:pStyle w:val="14884D0134C3834A808609867A20C781"/>
          </w:pPr>
          <w:r>
            <w:t>Aliquam dapibus.</w:t>
          </w:r>
        </w:p>
      </w:docPartBody>
    </w:docPart>
    <w:docPart>
      <w:docPartPr>
        <w:name w:val="CB21E69C64F11041A06989B6C55EC823"/>
        <w:category>
          <w:name w:val="General"/>
          <w:gallery w:val="placeholder"/>
        </w:category>
        <w:types>
          <w:type w:val="bbPlcHdr"/>
        </w:types>
        <w:behaviors>
          <w:behavior w:val="content"/>
        </w:behaviors>
        <w:guid w:val="{EFFE3EAB-F910-0345-A50B-F16C5D48E73D}"/>
      </w:docPartPr>
      <w:docPartBody>
        <w:p w:rsidR="008370A2" w:rsidRDefault="008370A2" w:rsidP="008370A2">
          <w:pPr>
            <w:pStyle w:val="CB21E69C64F11041A06989B6C55EC823"/>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DF2453902E91BD4085F5E41E66861F31"/>
        <w:category>
          <w:name w:val="General"/>
          <w:gallery w:val="placeholder"/>
        </w:category>
        <w:types>
          <w:type w:val="bbPlcHdr"/>
        </w:types>
        <w:behaviors>
          <w:behavior w:val="content"/>
        </w:behaviors>
        <w:guid w:val="{1412B205-7AD2-B047-AC7C-63BDE666AF49}"/>
      </w:docPartPr>
      <w:docPartBody>
        <w:p w:rsidR="008370A2" w:rsidRDefault="008370A2">
          <w:pPr>
            <w:pStyle w:val="ListBullet"/>
          </w:pPr>
          <w:r>
            <w:t>Etiam cursus suscipit enim. Nulla facilisi. Integer eleifend diam eu diam. Donec dapibus enim sollicitudin nulla. Nam hendrerit. Nunc id nisi. Curabitur sed neque. Pellentesque placerat consequat pede.</w:t>
          </w:r>
        </w:p>
        <w:p w:rsidR="008370A2" w:rsidRDefault="008370A2">
          <w:pPr>
            <w:pStyle w:val="ListBullet"/>
          </w:pPr>
          <w:r>
            <w:t>Nullam dapibus elementum metus. Aenean libero sem, commodo euismod, imperdiet et, molestie vel, neque. Duis nec sapien eu pede consectetuer placerat.</w:t>
          </w:r>
        </w:p>
        <w:p w:rsidR="008370A2" w:rsidRDefault="008370A2" w:rsidP="008370A2">
          <w:pPr>
            <w:pStyle w:val="DF2453902E91BD4085F5E41E66861F31"/>
          </w:pPr>
          <w:r>
            <w:t>Pellentesque interdum, tellus non consectetuer mattis, lectus eros volutpat nunc, auctor nonummy nulla lectus nec tellus. Aliquam hendrerit lorem vulputate turpis.</w:t>
          </w:r>
        </w:p>
      </w:docPartBody>
    </w:docPart>
    <w:docPart>
      <w:docPartPr>
        <w:name w:val="3D69F1B206F38546B2A1E3E9B986EB90"/>
        <w:category>
          <w:name w:val="General"/>
          <w:gallery w:val="placeholder"/>
        </w:category>
        <w:types>
          <w:type w:val="bbPlcHdr"/>
        </w:types>
        <w:behaviors>
          <w:behavior w:val="content"/>
        </w:behaviors>
        <w:guid w:val="{EBD2B008-2C86-6046-8B6B-B93C291FA615}"/>
      </w:docPartPr>
      <w:docPartBody>
        <w:p w:rsidR="008370A2" w:rsidRDefault="008370A2" w:rsidP="008370A2">
          <w:pPr>
            <w:pStyle w:val="3D69F1B206F38546B2A1E3E9B986EB90"/>
          </w:pPr>
          <w:r>
            <w:t>Lorem ipsum dolor</w:t>
          </w:r>
        </w:p>
      </w:docPartBody>
    </w:docPart>
    <w:docPart>
      <w:docPartPr>
        <w:name w:val="F29923B256E5F64CBD437AE9F01F0DD9"/>
        <w:category>
          <w:name w:val="General"/>
          <w:gallery w:val="placeholder"/>
        </w:category>
        <w:types>
          <w:type w:val="bbPlcHdr"/>
        </w:types>
        <w:behaviors>
          <w:behavior w:val="content"/>
        </w:behaviors>
        <w:guid w:val="{AED3C7DE-728F-304D-B27F-D483BE50E514}"/>
      </w:docPartPr>
      <w:docPartBody>
        <w:p w:rsidR="008370A2" w:rsidRDefault="008370A2" w:rsidP="008370A2">
          <w:pPr>
            <w:pStyle w:val="F29923B256E5F64CBD437AE9F01F0DD9"/>
          </w:pPr>
          <w:r>
            <w:t>Lorem ipsum dolor</w:t>
          </w:r>
        </w:p>
      </w:docPartBody>
    </w:docPart>
    <w:docPart>
      <w:docPartPr>
        <w:name w:val="ABD0EF03582EF84B884F56E0C0CF64F3"/>
        <w:category>
          <w:name w:val="General"/>
          <w:gallery w:val="placeholder"/>
        </w:category>
        <w:types>
          <w:type w:val="bbPlcHdr"/>
        </w:types>
        <w:behaviors>
          <w:behavior w:val="content"/>
        </w:behaviors>
        <w:guid w:val="{774F2ADA-C251-4B40-B55C-8E66AB8B992D}"/>
      </w:docPartPr>
      <w:docPartBody>
        <w:p w:rsidR="00325092" w:rsidRDefault="00325092" w:rsidP="00325092">
          <w:pPr>
            <w:pStyle w:val="ABD0EF03582EF84B884F56E0C0CF64F3"/>
          </w:pPr>
          <w:r>
            <w:t>Lorem ipsum dolor</w:t>
          </w:r>
        </w:p>
      </w:docPartBody>
    </w:docPart>
    <w:docPart>
      <w:docPartPr>
        <w:name w:val="CCE8F756D819184294B7DDF628235978"/>
        <w:category>
          <w:name w:val="General"/>
          <w:gallery w:val="placeholder"/>
        </w:category>
        <w:types>
          <w:type w:val="bbPlcHdr"/>
        </w:types>
        <w:behaviors>
          <w:behavior w:val="content"/>
        </w:behaviors>
        <w:guid w:val="{FF08D065-7926-3A43-88AC-515A21FD9A7F}"/>
      </w:docPartPr>
      <w:docPartBody>
        <w:p w:rsidR="00325092" w:rsidRDefault="00325092">
          <w:pPr>
            <w:pStyle w:val="ListBullet"/>
          </w:pPr>
          <w:r>
            <w:t>Etiam cursus suscipit enim. Nulla facilisi. Integer eleifend diam eu diam. Donec dapibus enim sollicitudin nulla. Nam hendrerit. Nunc id nisi. Curabitur sed neque. Pellentesque placerat consequat pede.</w:t>
          </w:r>
        </w:p>
        <w:p w:rsidR="00325092" w:rsidRDefault="00325092">
          <w:pPr>
            <w:pStyle w:val="ListBullet"/>
          </w:pPr>
          <w:r>
            <w:t>Nullam dapibus elementum metus. Aenean libero sem, commodo euismod, imperdiet et, molestie vel, neque. Duis nec sapien eu pede consectetuer placerat.</w:t>
          </w:r>
        </w:p>
        <w:p w:rsidR="00325092" w:rsidRDefault="00325092" w:rsidP="00325092">
          <w:pPr>
            <w:pStyle w:val="CCE8F756D819184294B7DDF628235978"/>
          </w:pPr>
          <w:r>
            <w:t>Pellentesque interdum, tellus non consectetuer mattis, lectus eros volutpat nunc, auctor nonummy nulla lectus nec tellus. Aliquam hendrerit lorem vulputate turpis.</w:t>
          </w:r>
        </w:p>
      </w:docPartBody>
    </w:docPart>
    <w:docPart>
      <w:docPartPr>
        <w:name w:val="CB02C0A55008A3479E60AE155C420C6E"/>
        <w:category>
          <w:name w:val="General"/>
          <w:gallery w:val="placeholder"/>
        </w:category>
        <w:types>
          <w:type w:val="bbPlcHdr"/>
        </w:types>
        <w:behaviors>
          <w:behavior w:val="content"/>
        </w:behaviors>
        <w:guid w:val="{22AB7236-A40D-8141-A82B-639BB8D0A9C4}"/>
      </w:docPartPr>
      <w:docPartBody>
        <w:p w:rsidR="001525EE" w:rsidRDefault="00325092" w:rsidP="00325092">
          <w:pPr>
            <w:pStyle w:val="CB02C0A55008A3479E60AE155C420C6E"/>
          </w:pPr>
          <w:r>
            <w:t>Lorem ipsum dolor</w:t>
          </w:r>
        </w:p>
      </w:docPartBody>
    </w:docPart>
    <w:docPart>
      <w:docPartPr>
        <w:name w:val="69D6B24CFD564F41BDEC089F95DFC189"/>
        <w:category>
          <w:name w:val="General"/>
          <w:gallery w:val="placeholder"/>
        </w:category>
        <w:types>
          <w:type w:val="bbPlcHdr"/>
        </w:types>
        <w:behaviors>
          <w:behavior w:val="content"/>
        </w:behaviors>
        <w:guid w:val="{C27DE2BC-3E8A-0643-89D4-7FBA5D645227}"/>
      </w:docPartPr>
      <w:docPartBody>
        <w:p w:rsidR="001525EE" w:rsidRDefault="00325092" w:rsidP="00325092">
          <w:pPr>
            <w:pStyle w:val="69D6B24CFD564F41BDEC089F95DFC189"/>
          </w:pPr>
          <w:r>
            <w:t>Lorem ipsum dolor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0A2"/>
    <w:rsid w:val="001525EE"/>
    <w:rsid w:val="00325092"/>
    <w:rsid w:val="008370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7602E5E5A5509149BB954E9A24CA45CA">
    <w:name w:val="7602E5E5A5509149BB954E9A24CA45CA"/>
  </w:style>
  <w:style w:type="paragraph" w:customStyle="1" w:styleId="EDBBD2F6985DAA408287688FFE791308">
    <w:name w:val="EDBBD2F6985DAA408287688FFE791308"/>
  </w:style>
  <w:style w:type="paragraph" w:styleId="ListBullet">
    <w:name w:val="List Bullet"/>
    <w:basedOn w:val="Normal"/>
    <w:rsid w:val="00325092"/>
    <w:pPr>
      <w:numPr>
        <w:numId w:val="1"/>
      </w:numPr>
      <w:spacing w:after="120" w:line="276" w:lineRule="auto"/>
    </w:pPr>
    <w:rPr>
      <w:rFonts w:eastAsiaTheme="minorHAnsi"/>
      <w:sz w:val="20"/>
      <w:szCs w:val="22"/>
      <w:lang w:eastAsia="en-US"/>
    </w:rPr>
  </w:style>
  <w:style w:type="paragraph" w:customStyle="1" w:styleId="E427DBC55DE69A4786AA4FEB73E718DF">
    <w:name w:val="E427DBC55DE69A4786AA4FEB73E718DF"/>
  </w:style>
  <w:style w:type="paragraph" w:customStyle="1" w:styleId="45E562BD04D85243858B4FD50D31A027">
    <w:name w:val="45E562BD04D85243858B4FD50D31A027"/>
  </w:style>
  <w:style w:type="paragraph" w:customStyle="1" w:styleId="EA86A36D79369042BDC6958ADD8338B3">
    <w:name w:val="EA86A36D79369042BDC6958ADD8338B3"/>
  </w:style>
  <w:style w:type="paragraph" w:customStyle="1" w:styleId="F1D32BEA59BC8B4FADB3554ACB012CD1">
    <w:name w:val="F1D32BEA59BC8B4FADB3554ACB012CD1"/>
  </w:style>
  <w:style w:type="paragraph" w:customStyle="1" w:styleId="63C839436FE3324F8A7D709C6BBE781C">
    <w:name w:val="63C839436FE3324F8A7D709C6BBE781C"/>
  </w:style>
  <w:style w:type="paragraph" w:customStyle="1" w:styleId="F89275FABCA8F945B2397067EC32F9EA">
    <w:name w:val="F89275FABCA8F945B2397067EC32F9EA"/>
  </w:style>
  <w:style w:type="paragraph" w:customStyle="1" w:styleId="ACCE98A85C79AA41961FDC22C7A01613">
    <w:name w:val="ACCE98A85C79AA41961FDC22C7A01613"/>
  </w:style>
  <w:style w:type="paragraph" w:customStyle="1" w:styleId="12C68FCDEC82D94D9B7A81B751CA2F3A">
    <w:name w:val="12C68FCDEC82D94D9B7A81B751CA2F3A"/>
  </w:style>
  <w:style w:type="paragraph" w:customStyle="1" w:styleId="994D5C1B51771D4282066F7724D4A3A9">
    <w:name w:val="994D5C1B51771D4282066F7724D4A3A9"/>
    <w:rsid w:val="008370A2"/>
  </w:style>
  <w:style w:type="paragraph" w:customStyle="1" w:styleId="E718C8DC4C931C4F85BBF2E6B5AF49FE">
    <w:name w:val="E718C8DC4C931C4F85BBF2E6B5AF49FE"/>
    <w:rsid w:val="008370A2"/>
  </w:style>
  <w:style w:type="paragraph" w:customStyle="1" w:styleId="14884D0134C3834A808609867A20C781">
    <w:name w:val="14884D0134C3834A808609867A20C781"/>
    <w:rsid w:val="008370A2"/>
  </w:style>
  <w:style w:type="paragraph" w:customStyle="1" w:styleId="CB21E69C64F11041A06989B6C55EC823">
    <w:name w:val="CB21E69C64F11041A06989B6C55EC823"/>
    <w:rsid w:val="008370A2"/>
  </w:style>
  <w:style w:type="paragraph" w:customStyle="1" w:styleId="DF2453902E91BD4085F5E41E66861F31">
    <w:name w:val="DF2453902E91BD4085F5E41E66861F31"/>
    <w:rsid w:val="008370A2"/>
  </w:style>
  <w:style w:type="paragraph" w:customStyle="1" w:styleId="3D69F1B206F38546B2A1E3E9B986EB90">
    <w:name w:val="3D69F1B206F38546B2A1E3E9B986EB90"/>
    <w:rsid w:val="008370A2"/>
  </w:style>
  <w:style w:type="paragraph" w:customStyle="1" w:styleId="48FACD9AB46E164BB5F191C3ED4D41A8">
    <w:name w:val="48FACD9AB46E164BB5F191C3ED4D41A8"/>
    <w:rsid w:val="008370A2"/>
  </w:style>
  <w:style w:type="paragraph" w:customStyle="1" w:styleId="5ABA1CDA3385BC4D83807D5C98F1A06E">
    <w:name w:val="5ABA1CDA3385BC4D83807D5C98F1A06E"/>
    <w:rsid w:val="008370A2"/>
  </w:style>
  <w:style w:type="paragraph" w:customStyle="1" w:styleId="A92AFAE1FE7E024EA3E6ECAAA8750FBB">
    <w:name w:val="A92AFAE1FE7E024EA3E6ECAAA8750FBB"/>
    <w:rsid w:val="008370A2"/>
  </w:style>
  <w:style w:type="paragraph" w:customStyle="1" w:styleId="BB17C5A02DD4024EACA690E900A6EFD1">
    <w:name w:val="BB17C5A02DD4024EACA690E900A6EFD1"/>
    <w:rsid w:val="008370A2"/>
  </w:style>
  <w:style w:type="paragraph" w:customStyle="1" w:styleId="607EDF0219D9F44A804D7F0E54CE5B97">
    <w:name w:val="607EDF0219D9F44A804D7F0E54CE5B97"/>
    <w:rsid w:val="008370A2"/>
  </w:style>
  <w:style w:type="paragraph" w:customStyle="1" w:styleId="D31E341CE100B44C926F884EE4B2DE0D">
    <w:name w:val="D31E341CE100B44C926F884EE4B2DE0D"/>
    <w:rsid w:val="008370A2"/>
  </w:style>
  <w:style w:type="paragraph" w:customStyle="1" w:styleId="BD9DEAD7D6908A48B83301B807B7B9EE">
    <w:name w:val="BD9DEAD7D6908A48B83301B807B7B9EE"/>
    <w:rsid w:val="008370A2"/>
  </w:style>
  <w:style w:type="paragraph" w:customStyle="1" w:styleId="3CE2069AF086204195395FE74556C71B">
    <w:name w:val="3CE2069AF086204195395FE74556C71B"/>
    <w:rsid w:val="008370A2"/>
  </w:style>
  <w:style w:type="paragraph" w:customStyle="1" w:styleId="639945E110D7394FB90481E1763C59CE">
    <w:name w:val="639945E110D7394FB90481E1763C59CE"/>
    <w:rsid w:val="008370A2"/>
  </w:style>
  <w:style w:type="paragraph" w:customStyle="1" w:styleId="7D0C9F906F9E6B438E82CA0CB9A38762">
    <w:name w:val="7D0C9F906F9E6B438E82CA0CB9A38762"/>
    <w:rsid w:val="008370A2"/>
  </w:style>
  <w:style w:type="paragraph" w:customStyle="1" w:styleId="477544DD1A58C447A26899150C0C4CDA">
    <w:name w:val="477544DD1A58C447A26899150C0C4CDA"/>
    <w:rsid w:val="008370A2"/>
  </w:style>
  <w:style w:type="paragraph" w:customStyle="1" w:styleId="32795F287EDA0E46B5F946C39A6F9120">
    <w:name w:val="32795F287EDA0E46B5F946C39A6F9120"/>
    <w:rsid w:val="008370A2"/>
  </w:style>
  <w:style w:type="paragraph" w:customStyle="1" w:styleId="3343AB98EAE9CC47B1939323BCFE0D3C">
    <w:name w:val="3343AB98EAE9CC47B1939323BCFE0D3C"/>
    <w:rsid w:val="008370A2"/>
  </w:style>
  <w:style w:type="paragraph" w:customStyle="1" w:styleId="F29923B256E5F64CBD437AE9F01F0DD9">
    <w:name w:val="F29923B256E5F64CBD437AE9F01F0DD9"/>
    <w:rsid w:val="008370A2"/>
  </w:style>
  <w:style w:type="paragraph" w:customStyle="1" w:styleId="ABD0EF03582EF84B884F56E0C0CF64F3">
    <w:name w:val="ABD0EF03582EF84B884F56E0C0CF64F3"/>
    <w:rsid w:val="00325092"/>
  </w:style>
  <w:style w:type="paragraph" w:customStyle="1" w:styleId="CCE8F756D819184294B7DDF628235978">
    <w:name w:val="CCE8F756D819184294B7DDF628235978"/>
    <w:rsid w:val="00325092"/>
  </w:style>
  <w:style w:type="paragraph" w:customStyle="1" w:styleId="CB02C0A55008A3479E60AE155C420C6E">
    <w:name w:val="CB02C0A55008A3479E60AE155C420C6E"/>
    <w:rsid w:val="00325092"/>
  </w:style>
  <w:style w:type="paragraph" w:customStyle="1" w:styleId="69D6B24CFD564F41BDEC089F95DFC189">
    <w:name w:val="69D6B24CFD564F41BDEC089F95DFC189"/>
    <w:rsid w:val="0032509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7602E5E5A5509149BB954E9A24CA45CA">
    <w:name w:val="7602E5E5A5509149BB954E9A24CA45CA"/>
  </w:style>
  <w:style w:type="paragraph" w:customStyle="1" w:styleId="EDBBD2F6985DAA408287688FFE791308">
    <w:name w:val="EDBBD2F6985DAA408287688FFE791308"/>
  </w:style>
  <w:style w:type="paragraph" w:styleId="ListBullet">
    <w:name w:val="List Bullet"/>
    <w:basedOn w:val="Normal"/>
    <w:rsid w:val="00325092"/>
    <w:pPr>
      <w:numPr>
        <w:numId w:val="1"/>
      </w:numPr>
      <w:spacing w:after="120" w:line="276" w:lineRule="auto"/>
    </w:pPr>
    <w:rPr>
      <w:rFonts w:eastAsiaTheme="minorHAnsi"/>
      <w:sz w:val="20"/>
      <w:szCs w:val="22"/>
      <w:lang w:eastAsia="en-US"/>
    </w:rPr>
  </w:style>
  <w:style w:type="paragraph" w:customStyle="1" w:styleId="E427DBC55DE69A4786AA4FEB73E718DF">
    <w:name w:val="E427DBC55DE69A4786AA4FEB73E718DF"/>
  </w:style>
  <w:style w:type="paragraph" w:customStyle="1" w:styleId="45E562BD04D85243858B4FD50D31A027">
    <w:name w:val="45E562BD04D85243858B4FD50D31A027"/>
  </w:style>
  <w:style w:type="paragraph" w:customStyle="1" w:styleId="EA86A36D79369042BDC6958ADD8338B3">
    <w:name w:val="EA86A36D79369042BDC6958ADD8338B3"/>
  </w:style>
  <w:style w:type="paragraph" w:customStyle="1" w:styleId="F1D32BEA59BC8B4FADB3554ACB012CD1">
    <w:name w:val="F1D32BEA59BC8B4FADB3554ACB012CD1"/>
  </w:style>
  <w:style w:type="paragraph" w:customStyle="1" w:styleId="63C839436FE3324F8A7D709C6BBE781C">
    <w:name w:val="63C839436FE3324F8A7D709C6BBE781C"/>
  </w:style>
  <w:style w:type="paragraph" w:customStyle="1" w:styleId="F89275FABCA8F945B2397067EC32F9EA">
    <w:name w:val="F89275FABCA8F945B2397067EC32F9EA"/>
  </w:style>
  <w:style w:type="paragraph" w:customStyle="1" w:styleId="ACCE98A85C79AA41961FDC22C7A01613">
    <w:name w:val="ACCE98A85C79AA41961FDC22C7A01613"/>
  </w:style>
  <w:style w:type="paragraph" w:customStyle="1" w:styleId="12C68FCDEC82D94D9B7A81B751CA2F3A">
    <w:name w:val="12C68FCDEC82D94D9B7A81B751CA2F3A"/>
  </w:style>
  <w:style w:type="paragraph" w:customStyle="1" w:styleId="994D5C1B51771D4282066F7724D4A3A9">
    <w:name w:val="994D5C1B51771D4282066F7724D4A3A9"/>
    <w:rsid w:val="008370A2"/>
  </w:style>
  <w:style w:type="paragraph" w:customStyle="1" w:styleId="E718C8DC4C931C4F85BBF2E6B5AF49FE">
    <w:name w:val="E718C8DC4C931C4F85BBF2E6B5AF49FE"/>
    <w:rsid w:val="008370A2"/>
  </w:style>
  <w:style w:type="paragraph" w:customStyle="1" w:styleId="14884D0134C3834A808609867A20C781">
    <w:name w:val="14884D0134C3834A808609867A20C781"/>
    <w:rsid w:val="008370A2"/>
  </w:style>
  <w:style w:type="paragraph" w:customStyle="1" w:styleId="CB21E69C64F11041A06989B6C55EC823">
    <w:name w:val="CB21E69C64F11041A06989B6C55EC823"/>
    <w:rsid w:val="008370A2"/>
  </w:style>
  <w:style w:type="paragraph" w:customStyle="1" w:styleId="DF2453902E91BD4085F5E41E66861F31">
    <w:name w:val="DF2453902E91BD4085F5E41E66861F31"/>
    <w:rsid w:val="008370A2"/>
  </w:style>
  <w:style w:type="paragraph" w:customStyle="1" w:styleId="3D69F1B206F38546B2A1E3E9B986EB90">
    <w:name w:val="3D69F1B206F38546B2A1E3E9B986EB90"/>
    <w:rsid w:val="008370A2"/>
  </w:style>
  <w:style w:type="paragraph" w:customStyle="1" w:styleId="48FACD9AB46E164BB5F191C3ED4D41A8">
    <w:name w:val="48FACD9AB46E164BB5F191C3ED4D41A8"/>
    <w:rsid w:val="008370A2"/>
  </w:style>
  <w:style w:type="paragraph" w:customStyle="1" w:styleId="5ABA1CDA3385BC4D83807D5C98F1A06E">
    <w:name w:val="5ABA1CDA3385BC4D83807D5C98F1A06E"/>
    <w:rsid w:val="008370A2"/>
  </w:style>
  <w:style w:type="paragraph" w:customStyle="1" w:styleId="A92AFAE1FE7E024EA3E6ECAAA8750FBB">
    <w:name w:val="A92AFAE1FE7E024EA3E6ECAAA8750FBB"/>
    <w:rsid w:val="008370A2"/>
  </w:style>
  <w:style w:type="paragraph" w:customStyle="1" w:styleId="BB17C5A02DD4024EACA690E900A6EFD1">
    <w:name w:val="BB17C5A02DD4024EACA690E900A6EFD1"/>
    <w:rsid w:val="008370A2"/>
  </w:style>
  <w:style w:type="paragraph" w:customStyle="1" w:styleId="607EDF0219D9F44A804D7F0E54CE5B97">
    <w:name w:val="607EDF0219D9F44A804D7F0E54CE5B97"/>
    <w:rsid w:val="008370A2"/>
  </w:style>
  <w:style w:type="paragraph" w:customStyle="1" w:styleId="D31E341CE100B44C926F884EE4B2DE0D">
    <w:name w:val="D31E341CE100B44C926F884EE4B2DE0D"/>
    <w:rsid w:val="008370A2"/>
  </w:style>
  <w:style w:type="paragraph" w:customStyle="1" w:styleId="BD9DEAD7D6908A48B83301B807B7B9EE">
    <w:name w:val="BD9DEAD7D6908A48B83301B807B7B9EE"/>
    <w:rsid w:val="008370A2"/>
  </w:style>
  <w:style w:type="paragraph" w:customStyle="1" w:styleId="3CE2069AF086204195395FE74556C71B">
    <w:name w:val="3CE2069AF086204195395FE74556C71B"/>
    <w:rsid w:val="008370A2"/>
  </w:style>
  <w:style w:type="paragraph" w:customStyle="1" w:styleId="639945E110D7394FB90481E1763C59CE">
    <w:name w:val="639945E110D7394FB90481E1763C59CE"/>
    <w:rsid w:val="008370A2"/>
  </w:style>
  <w:style w:type="paragraph" w:customStyle="1" w:styleId="7D0C9F906F9E6B438E82CA0CB9A38762">
    <w:name w:val="7D0C9F906F9E6B438E82CA0CB9A38762"/>
    <w:rsid w:val="008370A2"/>
  </w:style>
  <w:style w:type="paragraph" w:customStyle="1" w:styleId="477544DD1A58C447A26899150C0C4CDA">
    <w:name w:val="477544DD1A58C447A26899150C0C4CDA"/>
    <w:rsid w:val="008370A2"/>
  </w:style>
  <w:style w:type="paragraph" w:customStyle="1" w:styleId="32795F287EDA0E46B5F946C39A6F9120">
    <w:name w:val="32795F287EDA0E46B5F946C39A6F9120"/>
    <w:rsid w:val="008370A2"/>
  </w:style>
  <w:style w:type="paragraph" w:customStyle="1" w:styleId="3343AB98EAE9CC47B1939323BCFE0D3C">
    <w:name w:val="3343AB98EAE9CC47B1939323BCFE0D3C"/>
    <w:rsid w:val="008370A2"/>
  </w:style>
  <w:style w:type="paragraph" w:customStyle="1" w:styleId="F29923B256E5F64CBD437AE9F01F0DD9">
    <w:name w:val="F29923B256E5F64CBD437AE9F01F0DD9"/>
    <w:rsid w:val="008370A2"/>
  </w:style>
  <w:style w:type="paragraph" w:customStyle="1" w:styleId="ABD0EF03582EF84B884F56E0C0CF64F3">
    <w:name w:val="ABD0EF03582EF84B884F56E0C0CF64F3"/>
    <w:rsid w:val="00325092"/>
  </w:style>
  <w:style w:type="paragraph" w:customStyle="1" w:styleId="CCE8F756D819184294B7DDF628235978">
    <w:name w:val="CCE8F756D819184294B7DDF628235978"/>
    <w:rsid w:val="00325092"/>
  </w:style>
  <w:style w:type="paragraph" w:customStyle="1" w:styleId="CB02C0A55008A3479E60AE155C420C6E">
    <w:name w:val="CB02C0A55008A3479E60AE155C420C6E"/>
    <w:rsid w:val="00325092"/>
  </w:style>
  <w:style w:type="paragraph" w:customStyle="1" w:styleId="69D6B24CFD564F41BDEC089F95DFC189">
    <w:name w:val="69D6B24CFD564F41BDEC089F95DFC189"/>
    <w:rsid w:val="003250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Simple Resume">
      <a:dk1>
        <a:sysClr val="windowText" lastClr="000000"/>
      </a:dk1>
      <a:lt1>
        <a:sysClr val="window" lastClr="FFFFFF"/>
      </a:lt1>
      <a:dk2>
        <a:srgbClr val="464646"/>
      </a:dk2>
      <a:lt2>
        <a:srgbClr val="E1E1E1"/>
      </a:lt2>
      <a:accent1>
        <a:srgbClr val="322F64"/>
      </a:accent1>
      <a:accent2>
        <a:srgbClr val="667A91"/>
      </a:accent2>
      <a:accent3>
        <a:srgbClr val="BFD4CF"/>
      </a:accent3>
      <a:accent4>
        <a:srgbClr val="232146"/>
      </a:accent4>
      <a:accent5>
        <a:srgbClr val="2C8848"/>
      </a:accent5>
      <a:accent6>
        <a:srgbClr val="40FF56"/>
      </a:accent6>
      <a:hlink>
        <a:srgbClr val="A9122A"/>
      </a:hlink>
      <a:folHlink>
        <a:srgbClr val="68135E"/>
      </a:folHlink>
    </a:clrScheme>
    <a:fontScheme name="Simple Resume">
      <a:majorFont>
        <a:latin typeface="Book Antiqua"/>
        <a:ea typeface=""/>
        <a:cs typeface=""/>
        <a:font script="Jpan" typeface="ＭＳ Ｐ明朝"/>
      </a:majorFont>
      <a:minorFont>
        <a:latin typeface="Book Antiqua"/>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Simple Resume.dotx</Template>
  <TotalTime>1</TotalTime>
  <Pages>1</Pages>
  <Words>187</Words>
  <Characters>1066</Characters>
  <Application>Microsoft Macintosh Word</Application>
  <DocSecurity>0</DocSecurity>
  <Lines>8</Lines>
  <Paragraphs>2</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1251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Rachella-Ann Valdez</dc:creator>
  <cp:keywords/>
  <dc:description/>
  <cp:lastModifiedBy>Rachella-Ann Valdez</cp:lastModifiedBy>
  <cp:revision>2</cp:revision>
  <dcterms:created xsi:type="dcterms:W3CDTF">2014-12-23T20:30:00Z</dcterms:created>
  <dcterms:modified xsi:type="dcterms:W3CDTF">2014-12-23T20:30:00Z</dcterms:modified>
  <cp:category/>
</cp:coreProperties>
</file>