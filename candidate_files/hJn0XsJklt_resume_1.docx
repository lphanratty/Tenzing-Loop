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text" w:horzAnchor="page" w:tblpXSpec="center" w:tblpY="1"/>
        <w:tblOverlap w:val="never"/>
        <w:tblW w:w="8640" w:type="dxa"/>
        <w:tblLayout w:type="fixed"/>
        <w:tblCellMar>
          <w:top w:w="144" w:type="dxa"/>
          <w:left w:w="29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872"/>
        <w:gridCol w:w="6768"/>
      </w:tblGrid>
      <w:tr w:rsidR="00591E9C" w:rsidTr="00EB5088">
        <w:trPr>
          <w:trHeight w:val="856"/>
        </w:trPr>
        <w:tc>
          <w:tcPr>
            <w:tcW w:w="1872" w:type="dxa"/>
            <w:vAlign w:val="bottom"/>
          </w:tcPr>
          <w:p w:rsidR="00591E9C" w:rsidRDefault="00591E9C"/>
        </w:tc>
        <w:tc>
          <w:tcPr>
            <w:tcW w:w="6768" w:type="dxa"/>
            <w:tcBorders>
              <w:bottom w:val="single" w:sz="4" w:space="0" w:color="auto"/>
            </w:tcBorders>
            <w:vAlign w:val="bottom"/>
          </w:tcPr>
          <w:sdt>
            <w:sdtPr>
              <w:rPr>
                <w:sz w:val="32"/>
              </w:rPr>
              <w:alias w:val="Author"/>
              <w:id w:val="1159751"/>
              <w:placeholder>
                <w:docPart w:val="261AB547DC1248EDAFA072DAD1E75FEE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:rsidR="00591E9C" w:rsidRPr="003F2C89" w:rsidRDefault="00B24E01">
                <w:pPr>
                  <w:pStyle w:val="YourName"/>
                  <w:rPr>
                    <w:sz w:val="32"/>
                  </w:rPr>
                </w:pPr>
                <w:proofErr w:type="spellStart"/>
                <w:r w:rsidRPr="003F2C89">
                  <w:rPr>
                    <w:sz w:val="32"/>
                  </w:rPr>
                  <w:t>Olya</w:t>
                </w:r>
                <w:proofErr w:type="spellEnd"/>
                <w:r w:rsidRPr="003F2C89">
                  <w:rPr>
                    <w:sz w:val="32"/>
                  </w:rPr>
                  <w:t xml:space="preserve"> </w:t>
                </w:r>
                <w:proofErr w:type="spellStart"/>
                <w:r w:rsidRPr="003F2C89">
                  <w:rPr>
                    <w:sz w:val="32"/>
                  </w:rPr>
                  <w:t>Krioulina</w:t>
                </w:r>
                <w:proofErr w:type="spellEnd"/>
              </w:p>
            </w:sdtContent>
          </w:sdt>
          <w:p w:rsidR="00591E9C" w:rsidRDefault="00B24E01" w:rsidP="00F67B33">
            <w:pPr>
              <w:pStyle w:val="ContactInformation"/>
            </w:pPr>
            <w:r>
              <w:t xml:space="preserve">2821 Kingsway </w:t>
            </w:r>
            <w:proofErr w:type="spellStart"/>
            <w:r>
              <w:t>Dr</w:t>
            </w:r>
            <w:proofErr w:type="spellEnd"/>
            <w:r>
              <w:t>, Oakville L6J 6X7</w:t>
            </w:r>
            <w:r w:rsidR="00B514F3">
              <w:rPr>
                <w:rFonts w:ascii="Century Gothic" w:hAnsi="Century Gothic"/>
              </w:rPr>
              <w:t>−</w:t>
            </w:r>
            <w:r w:rsidR="00F67B33">
              <w:t>647 686 4769</w:t>
            </w:r>
            <w:r>
              <w:rPr>
                <w:rFonts w:ascii="Century Gothic" w:hAnsi="Century Gothic"/>
              </w:rPr>
              <w:t>–</w:t>
            </w:r>
            <w:r w:rsidR="00B514F3">
              <w:t xml:space="preserve"> </w:t>
            </w:r>
            <w:r>
              <w:t>Olya.k@hotmail.ca</w:t>
            </w:r>
          </w:p>
        </w:tc>
      </w:tr>
      <w:tr w:rsidR="00591E9C" w:rsidTr="00EB5088">
        <w:trPr>
          <w:trHeight w:hRule="exact" w:val="488"/>
        </w:trPr>
        <w:tc>
          <w:tcPr>
            <w:tcW w:w="1872" w:type="dxa"/>
          </w:tcPr>
          <w:p w:rsidR="00591E9C" w:rsidRDefault="00591E9C">
            <w:pPr>
              <w:jc w:val="center"/>
            </w:pPr>
          </w:p>
        </w:tc>
        <w:tc>
          <w:tcPr>
            <w:tcW w:w="6768" w:type="dxa"/>
            <w:tcBorders>
              <w:top w:val="single" w:sz="4" w:space="0" w:color="auto"/>
            </w:tcBorders>
          </w:tcPr>
          <w:p w:rsidR="00591E9C" w:rsidRDefault="00591E9C"/>
        </w:tc>
      </w:tr>
      <w:tr w:rsidR="00591E9C" w:rsidTr="00EB5088">
        <w:tc>
          <w:tcPr>
            <w:tcW w:w="1872" w:type="dxa"/>
          </w:tcPr>
          <w:p w:rsidR="00591E9C" w:rsidRPr="00EB5088" w:rsidRDefault="00B514F3">
            <w:pPr>
              <w:pStyle w:val="ResumeHeading1"/>
              <w:framePr w:hSpace="0" w:wrap="auto" w:vAnchor="margin" w:hAnchor="text" w:xAlign="left" w:yAlign="inline"/>
              <w:suppressOverlap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EB5088">
              <w:rPr>
                <w:rFonts w:ascii="Times New Roman" w:hAnsi="Times New Roman" w:cs="Times New Roman"/>
                <w:sz w:val="24"/>
                <w:szCs w:val="22"/>
              </w:rPr>
              <w:t>Objective</w:t>
            </w:r>
            <w:r w:rsidR="00A82600" w:rsidRPr="00EB5088">
              <w:rPr>
                <w:rFonts w:ascii="Times New Roman" w:hAnsi="Times New Roman" w:cs="Times New Roman"/>
                <w:sz w:val="24"/>
                <w:szCs w:val="22"/>
              </w:rPr>
              <w:t>:</w:t>
            </w:r>
          </w:p>
        </w:tc>
        <w:tc>
          <w:tcPr>
            <w:tcW w:w="6768" w:type="dxa"/>
          </w:tcPr>
          <w:p w:rsidR="00591E9C" w:rsidRPr="00EB5088" w:rsidRDefault="00B24E01" w:rsidP="003F2C89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B5088">
              <w:rPr>
                <w:rFonts w:ascii="Times New Roman" w:hAnsi="Times New Roman" w:cs="Times New Roman"/>
                <w:sz w:val="22"/>
                <w:szCs w:val="22"/>
              </w:rPr>
              <w:t>My philosophy of customer service is to provide necessary information to the clients in the most friendly and professional manner that is possible.</w:t>
            </w:r>
            <w:r w:rsidRPr="00EB5088">
              <w:rPr>
                <w:rStyle w:val="apple-converted-space"/>
                <w:rFonts w:ascii="Times New Roman" w:hAnsi="Times New Roman" w:cs="Times New Roman"/>
                <w:sz w:val="22"/>
                <w:szCs w:val="22"/>
              </w:rPr>
              <w:t> This includes having the highest standards for professionalism, cleanliness and reliability.</w:t>
            </w:r>
          </w:p>
        </w:tc>
      </w:tr>
      <w:tr w:rsidR="00591E9C" w:rsidTr="00EB5088">
        <w:tc>
          <w:tcPr>
            <w:tcW w:w="1872" w:type="dxa"/>
          </w:tcPr>
          <w:p w:rsidR="00591E9C" w:rsidRPr="00EB5088" w:rsidRDefault="00B514F3">
            <w:pPr>
              <w:pStyle w:val="ResumeHeading1"/>
              <w:framePr w:hSpace="0" w:wrap="auto" w:vAnchor="margin" w:hAnchor="text" w:xAlign="left" w:yAlign="inline"/>
              <w:suppressOverlap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EB5088">
              <w:rPr>
                <w:rFonts w:ascii="Times New Roman" w:hAnsi="Times New Roman" w:cs="Times New Roman"/>
                <w:sz w:val="24"/>
                <w:szCs w:val="22"/>
              </w:rPr>
              <w:t>Experience</w:t>
            </w:r>
            <w:r w:rsidR="00A82600" w:rsidRPr="00EB5088">
              <w:rPr>
                <w:rFonts w:ascii="Times New Roman" w:hAnsi="Times New Roman" w:cs="Times New Roman"/>
                <w:sz w:val="24"/>
                <w:szCs w:val="22"/>
              </w:rPr>
              <w:t>:</w:t>
            </w:r>
          </w:p>
        </w:tc>
        <w:tc>
          <w:tcPr>
            <w:tcW w:w="6768" w:type="dxa"/>
          </w:tcPr>
          <w:p w:rsidR="000875D0" w:rsidRDefault="000875D0">
            <w:pPr>
              <w:pStyle w:val="JobTitle"/>
              <w:framePr w:hSpace="0" w:wrap="auto" w:vAnchor="margin" w:hAnchor="text" w:xAlign="left" w:yAlign="inline"/>
              <w:suppressOverlap w:val="0"/>
              <w:rPr>
                <w:rFonts w:ascii="Times New Roman" w:hAnsi="Times New Roman"/>
                <w:sz w:val="22"/>
                <w:szCs w:val="22"/>
              </w:rPr>
            </w:pPr>
            <w:r w:rsidRPr="00EB5088">
              <w:rPr>
                <w:rFonts w:ascii="Times New Roman" w:hAnsi="Times New Roman"/>
                <w:sz w:val="22"/>
                <w:szCs w:val="22"/>
              </w:rPr>
              <w:t>Brand Ambassador/Promo</w:t>
            </w:r>
            <w:r w:rsidR="00562D4D" w:rsidRPr="00EB5088">
              <w:rPr>
                <w:rFonts w:ascii="Times New Roman" w:hAnsi="Times New Roman"/>
                <w:sz w:val="22"/>
                <w:szCs w:val="22"/>
              </w:rPr>
              <w:t>tional Model</w:t>
            </w:r>
          </w:p>
          <w:p w:rsidR="00214B4C" w:rsidRDefault="00214B4C">
            <w:pPr>
              <w:pStyle w:val="JobTitle"/>
              <w:framePr w:hSpace="0" w:wrap="auto" w:vAnchor="margin" w:hAnchor="text" w:xAlign="left" w:yAlign="inline"/>
              <w:suppressOverlap w:val="0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</w:rPr>
              <w:t xml:space="preserve">Beer Fest 2014 </w:t>
            </w:r>
            <w:r w:rsidR="00821FEA">
              <w:rPr>
                <w:rFonts w:ascii="Times New Roman" w:hAnsi="Times New Roman"/>
                <w:b w:val="0"/>
                <w:sz w:val="22"/>
                <w:szCs w:val="22"/>
              </w:rPr>
              <w:t>(The Loop Agency)</w:t>
            </w:r>
          </w:p>
          <w:p w:rsidR="00214B4C" w:rsidRDefault="00214B4C" w:rsidP="00214B4C">
            <w:pPr>
              <w:pStyle w:val="JobTitle"/>
              <w:framePr w:hSpace="0" w:wrap="auto" w:vAnchor="margin" w:hAnchor="text" w:xAlign="left" w:yAlign="inline"/>
              <w:numPr>
                <w:ilvl w:val="0"/>
                <w:numId w:val="20"/>
              </w:numPr>
              <w:suppressOverlap w:val="0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</w:rPr>
              <w:t>Representing Carlsberg Canada, Somersby, and Kronenbourg Brand</w:t>
            </w:r>
          </w:p>
          <w:p w:rsidR="00214B4C" w:rsidRPr="00214B4C" w:rsidRDefault="00214B4C" w:rsidP="00214B4C">
            <w:pPr>
              <w:pStyle w:val="JobTitle"/>
              <w:framePr w:hSpace="0" w:wrap="auto" w:vAnchor="margin" w:hAnchor="text" w:xAlign="left" w:yAlign="inline"/>
              <w:numPr>
                <w:ilvl w:val="0"/>
                <w:numId w:val="20"/>
              </w:numPr>
              <w:suppressOverlap w:val="0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</w:rPr>
              <w:t>Serving beer</w:t>
            </w:r>
          </w:p>
          <w:p w:rsidR="00562D4D" w:rsidRDefault="00EB5088">
            <w:pPr>
              <w:pStyle w:val="JobTitle"/>
              <w:framePr w:hSpace="0" w:wrap="auto" w:vAnchor="margin" w:hAnchor="text" w:xAlign="left" w:yAlign="inline"/>
              <w:suppressOverlap w:val="0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</w:rPr>
              <w:t xml:space="preserve">  </w:t>
            </w:r>
            <w:r w:rsidR="00562D4D" w:rsidRPr="00EB5088">
              <w:rPr>
                <w:rFonts w:ascii="Times New Roman" w:hAnsi="Times New Roman"/>
                <w:b w:val="0"/>
                <w:sz w:val="22"/>
                <w:szCs w:val="22"/>
              </w:rPr>
              <w:t xml:space="preserve">Handing out free samples of a product to consumers at an event </w:t>
            </w:r>
          </w:p>
          <w:p w:rsidR="00EB5088" w:rsidRPr="00EB5088" w:rsidRDefault="00EB5088" w:rsidP="00EB5088">
            <w:pPr>
              <w:pStyle w:val="JobTitle"/>
              <w:framePr w:hSpace="0" w:wrap="auto" w:vAnchor="margin" w:hAnchor="text" w:xAlign="left" w:yAlign="inline"/>
              <w:numPr>
                <w:ilvl w:val="0"/>
                <w:numId w:val="19"/>
              </w:numPr>
              <w:suppressOverlap w:val="0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</w:rPr>
              <w:t xml:space="preserve">Target sampling </w:t>
            </w:r>
            <w:r w:rsidR="00C725A3">
              <w:rPr>
                <w:rFonts w:ascii="Times New Roman" w:hAnsi="Times New Roman"/>
                <w:b w:val="0"/>
                <w:sz w:val="22"/>
                <w:szCs w:val="22"/>
              </w:rPr>
              <w:t>and referring products to consumers for 1</w:t>
            </w:r>
            <w:r w:rsidR="00C725A3" w:rsidRPr="00C725A3">
              <w:rPr>
                <w:rFonts w:ascii="Times New Roman" w:hAnsi="Times New Roman"/>
                <w:b w:val="0"/>
                <w:sz w:val="22"/>
                <w:szCs w:val="22"/>
                <w:vertAlign w:val="superscript"/>
              </w:rPr>
              <w:t>st</w:t>
            </w:r>
            <w:r w:rsidR="00C725A3">
              <w:rPr>
                <w:rFonts w:ascii="Times New Roman" w:hAnsi="Times New Roman"/>
                <w:b w:val="0"/>
                <w:sz w:val="22"/>
                <w:szCs w:val="22"/>
              </w:rPr>
              <w:t xml:space="preserve"> year anniversary in Canada</w:t>
            </w:r>
            <w:bookmarkStart w:id="0" w:name="_GoBack"/>
            <w:bookmarkEnd w:id="0"/>
          </w:p>
          <w:p w:rsidR="00562D4D" w:rsidRPr="00EB5088" w:rsidRDefault="00EB5088" w:rsidP="00562D4D">
            <w:pPr>
              <w:pStyle w:val="JobTitle"/>
              <w:framePr w:hSpace="0" w:wrap="auto" w:vAnchor="margin" w:hAnchor="text" w:xAlign="left" w:yAlign="inline"/>
              <w:suppressOverlap w:val="0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</w:rPr>
              <w:t xml:space="preserve">  </w:t>
            </w:r>
            <w:r w:rsidR="00562D4D" w:rsidRPr="00EB5088">
              <w:rPr>
                <w:rFonts w:ascii="Times New Roman" w:hAnsi="Times New Roman"/>
                <w:b w:val="0"/>
                <w:sz w:val="22"/>
                <w:szCs w:val="22"/>
              </w:rPr>
              <w:t>Showing people how to use technology like smartphones, tablets, etc.</w:t>
            </w:r>
          </w:p>
          <w:p w:rsidR="00562D4D" w:rsidRPr="00EB5088" w:rsidRDefault="00562D4D" w:rsidP="00562D4D">
            <w:pPr>
              <w:pStyle w:val="JobTitle"/>
              <w:framePr w:hSpace="0" w:wrap="auto" w:vAnchor="margin" w:hAnchor="text" w:xAlign="left" w:yAlign="inline"/>
              <w:numPr>
                <w:ilvl w:val="0"/>
                <w:numId w:val="17"/>
              </w:numPr>
              <w:suppressOverlap w:val="0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EB5088">
              <w:rPr>
                <w:rFonts w:ascii="Times New Roman" w:hAnsi="Times New Roman"/>
                <w:b w:val="0"/>
                <w:sz w:val="22"/>
                <w:szCs w:val="22"/>
              </w:rPr>
              <w:t xml:space="preserve"> Digital Dreams </w:t>
            </w:r>
            <w:proofErr w:type="spellStart"/>
            <w:r w:rsidRPr="00EB5088">
              <w:rPr>
                <w:rFonts w:ascii="Times New Roman" w:hAnsi="Times New Roman"/>
                <w:b w:val="0"/>
                <w:sz w:val="22"/>
                <w:szCs w:val="22"/>
              </w:rPr>
              <w:t>Photostar</w:t>
            </w:r>
            <w:proofErr w:type="spellEnd"/>
            <w:r w:rsidRPr="00EB5088">
              <w:rPr>
                <w:rFonts w:ascii="Times New Roman" w:hAnsi="Times New Roman"/>
                <w:b w:val="0"/>
                <w:sz w:val="22"/>
                <w:szCs w:val="22"/>
              </w:rPr>
              <w:t xml:space="preserve"> Booth</w:t>
            </w:r>
          </w:p>
          <w:p w:rsidR="00562D4D" w:rsidRPr="00EB5088" w:rsidRDefault="00EB5088">
            <w:pPr>
              <w:pStyle w:val="JobTitle"/>
              <w:framePr w:hSpace="0" w:wrap="auto" w:vAnchor="margin" w:hAnchor="text" w:xAlign="left" w:yAlign="inline"/>
              <w:suppressOverlap w:val="0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</w:rPr>
              <w:t xml:space="preserve">  </w:t>
            </w:r>
            <w:r w:rsidR="00562D4D" w:rsidRPr="00EB5088">
              <w:rPr>
                <w:rFonts w:ascii="Times New Roman" w:hAnsi="Times New Roman"/>
                <w:b w:val="0"/>
                <w:sz w:val="22"/>
                <w:szCs w:val="22"/>
              </w:rPr>
              <w:t xml:space="preserve">Greeting people into a VIP or Hospitality area </w:t>
            </w:r>
          </w:p>
          <w:p w:rsidR="00562D4D" w:rsidRPr="00EB5088" w:rsidRDefault="00562D4D" w:rsidP="00562D4D">
            <w:pPr>
              <w:pStyle w:val="JobTitle"/>
              <w:framePr w:hSpace="0" w:wrap="auto" w:vAnchor="margin" w:hAnchor="text" w:xAlign="left" w:yAlign="inline"/>
              <w:numPr>
                <w:ilvl w:val="0"/>
                <w:numId w:val="17"/>
              </w:numPr>
              <w:suppressOverlap w:val="0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EB5088">
              <w:rPr>
                <w:rFonts w:ascii="Times New Roman" w:hAnsi="Times New Roman"/>
                <w:b w:val="0"/>
                <w:sz w:val="22"/>
                <w:szCs w:val="22"/>
              </w:rPr>
              <w:t xml:space="preserve">One Love Niagara festival </w:t>
            </w:r>
            <w:r w:rsidR="00821FEA">
              <w:rPr>
                <w:rFonts w:ascii="Times New Roman" w:hAnsi="Times New Roman"/>
                <w:b w:val="0"/>
                <w:sz w:val="22"/>
                <w:szCs w:val="22"/>
              </w:rPr>
              <w:t>(Femme Fatale)</w:t>
            </w:r>
          </w:p>
          <w:p w:rsidR="00EB5088" w:rsidRPr="00EB5088" w:rsidRDefault="00EB5088" w:rsidP="00562D4D">
            <w:pPr>
              <w:pStyle w:val="JobTitle"/>
              <w:framePr w:hSpace="0" w:wrap="auto" w:vAnchor="margin" w:hAnchor="text" w:xAlign="left" w:yAlign="inline"/>
              <w:numPr>
                <w:ilvl w:val="0"/>
                <w:numId w:val="17"/>
              </w:numPr>
              <w:suppressOverlap w:val="0"/>
              <w:rPr>
                <w:rFonts w:ascii="Times New Roman" w:hAnsi="Times New Roman"/>
                <w:b w:val="0"/>
                <w:sz w:val="24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</w:rPr>
              <w:t>“Boys Night Out 2014”</w:t>
            </w:r>
            <w:r w:rsidRPr="00EB5088">
              <w:rPr>
                <w:rFonts w:ascii="Times New Roman" w:hAnsi="Times New Roman"/>
                <w:b w:val="0"/>
                <w:sz w:val="22"/>
              </w:rPr>
              <w:t xml:space="preserve"> in support of the Avery Goldman Fund and Mount Sinai Hospital</w:t>
            </w:r>
            <w:r w:rsidR="00821FEA">
              <w:rPr>
                <w:rFonts w:ascii="Times New Roman" w:hAnsi="Times New Roman"/>
                <w:b w:val="0"/>
                <w:sz w:val="22"/>
              </w:rPr>
              <w:t xml:space="preserve"> (Femme Fatale)</w:t>
            </w:r>
          </w:p>
          <w:p w:rsidR="00562D4D" w:rsidRDefault="00EB5088">
            <w:pPr>
              <w:pStyle w:val="JobTitle"/>
              <w:framePr w:hSpace="0" w:wrap="auto" w:vAnchor="margin" w:hAnchor="text" w:xAlign="left" w:yAlign="inline"/>
              <w:suppressOverlap w:val="0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</w:rPr>
              <w:t xml:space="preserve">  </w:t>
            </w:r>
            <w:r w:rsidR="00562D4D" w:rsidRPr="00EB5088">
              <w:rPr>
                <w:rFonts w:ascii="Times New Roman" w:hAnsi="Times New Roman"/>
                <w:b w:val="0"/>
                <w:sz w:val="22"/>
                <w:szCs w:val="22"/>
              </w:rPr>
              <w:t>Assisting with setup or teardown at the end of an event</w:t>
            </w:r>
          </w:p>
          <w:p w:rsidR="00214B4C" w:rsidRDefault="00214B4C">
            <w:pPr>
              <w:pStyle w:val="JobTitle"/>
              <w:framePr w:hSpace="0" w:wrap="auto" w:vAnchor="margin" w:hAnchor="text" w:xAlign="left" w:yAlign="inline"/>
              <w:suppressOverlap w:val="0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</w:rPr>
              <w:t xml:space="preserve">Hair Modelling </w:t>
            </w:r>
          </w:p>
          <w:p w:rsidR="00214B4C" w:rsidRDefault="00214B4C" w:rsidP="00214B4C">
            <w:pPr>
              <w:pStyle w:val="JobTitle"/>
              <w:framePr w:hSpace="0" w:wrap="auto" w:vAnchor="margin" w:hAnchor="text" w:xAlign="left" w:yAlign="inline"/>
              <w:numPr>
                <w:ilvl w:val="0"/>
                <w:numId w:val="21"/>
              </w:numPr>
              <w:suppressOverlap w:val="0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</w:rPr>
              <w:t>Allied Beauty Association show for hair extensions</w:t>
            </w:r>
          </w:p>
          <w:p w:rsidR="00214B4C" w:rsidRPr="00EB5088" w:rsidRDefault="00214B4C" w:rsidP="00214B4C">
            <w:pPr>
              <w:pStyle w:val="JobTitle"/>
              <w:framePr w:hSpace="0" w:wrap="auto" w:vAnchor="margin" w:hAnchor="text" w:xAlign="left" w:yAlign="inline"/>
              <w:numPr>
                <w:ilvl w:val="0"/>
                <w:numId w:val="21"/>
              </w:numPr>
              <w:suppressOverlap w:val="0"/>
              <w:rPr>
                <w:rFonts w:ascii="Times New Roman" w:hAnsi="Times New Roman"/>
                <w:b w:val="0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b w:val="0"/>
                <w:sz w:val="22"/>
                <w:szCs w:val="22"/>
              </w:rPr>
              <w:t>Fiorio</w:t>
            </w:r>
            <w:proofErr w:type="spellEnd"/>
            <w:r>
              <w:rPr>
                <w:rFonts w:ascii="Times New Roman" w:hAnsi="Times New Roman"/>
                <w:b w:val="0"/>
                <w:sz w:val="22"/>
                <w:szCs w:val="22"/>
              </w:rPr>
              <w:t xml:space="preserve"> hair model for contest</w:t>
            </w:r>
          </w:p>
          <w:p w:rsidR="000875D0" w:rsidRPr="00EB5088" w:rsidRDefault="000875D0">
            <w:pPr>
              <w:pStyle w:val="JobTitle"/>
              <w:framePr w:hSpace="0" w:wrap="auto" w:vAnchor="margin" w:hAnchor="text" w:xAlign="left" w:yAlign="inline"/>
              <w:suppressOverlap w:val="0"/>
              <w:rPr>
                <w:rFonts w:ascii="Times New Roman" w:hAnsi="Times New Roman"/>
                <w:sz w:val="22"/>
                <w:szCs w:val="22"/>
              </w:rPr>
            </w:pPr>
          </w:p>
          <w:p w:rsidR="00591E9C" w:rsidRPr="00EB5088" w:rsidRDefault="00B24E01">
            <w:pPr>
              <w:pStyle w:val="JobTitle"/>
              <w:framePr w:hSpace="0" w:wrap="auto" w:vAnchor="margin" w:hAnchor="text" w:xAlign="left" w:yAlign="inline"/>
              <w:suppressOverlap w:val="0"/>
              <w:rPr>
                <w:rFonts w:ascii="Times New Roman" w:hAnsi="Times New Roman"/>
                <w:sz w:val="22"/>
                <w:szCs w:val="22"/>
              </w:rPr>
            </w:pPr>
            <w:r w:rsidRPr="00EB5088">
              <w:rPr>
                <w:rFonts w:ascii="Times New Roman" w:hAnsi="Times New Roman"/>
                <w:sz w:val="22"/>
                <w:szCs w:val="22"/>
              </w:rPr>
              <w:t>Gymnastics Coach</w:t>
            </w:r>
          </w:p>
          <w:p w:rsidR="00591E9C" w:rsidRPr="00EB5088" w:rsidRDefault="00B24E01">
            <w:pPr>
              <w:pStyle w:val="ContactInformation"/>
              <w:rPr>
                <w:rFonts w:ascii="Times New Roman" w:hAnsi="Times New Roman" w:cs="Times New Roman"/>
                <w:sz w:val="22"/>
                <w:szCs w:val="22"/>
              </w:rPr>
            </w:pPr>
            <w:r w:rsidRPr="00EB5088">
              <w:rPr>
                <w:rFonts w:ascii="Times New Roman" w:hAnsi="Times New Roman" w:cs="Times New Roman"/>
                <w:sz w:val="22"/>
                <w:szCs w:val="22"/>
              </w:rPr>
              <w:t>Spartan Gymnastics</w:t>
            </w:r>
            <w:r w:rsidR="00B514F3" w:rsidRPr="00EB5088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EB5088">
              <w:rPr>
                <w:rFonts w:ascii="Times New Roman" w:hAnsi="Times New Roman" w:cs="Times New Roman"/>
                <w:sz w:val="22"/>
                <w:szCs w:val="22"/>
              </w:rPr>
              <w:t>Etibicoke</w:t>
            </w:r>
            <w:proofErr w:type="spellEnd"/>
          </w:p>
          <w:p w:rsidR="00591E9C" w:rsidRPr="00EB5088" w:rsidRDefault="00BB4CB5">
            <w:pPr>
              <w:pStyle w:val="Dates"/>
              <w:rPr>
                <w:rFonts w:ascii="Times New Roman" w:hAnsi="Times New Roman"/>
                <w:sz w:val="22"/>
                <w:szCs w:val="22"/>
              </w:rPr>
            </w:pPr>
            <w:sdt>
              <w:sdtPr>
                <w:rPr>
                  <w:rFonts w:ascii="Times New Roman" w:hAnsi="Times New Roman"/>
                  <w:sz w:val="22"/>
                  <w:szCs w:val="22"/>
                </w:rPr>
                <w:id w:val="278192188"/>
                <w:placeholder>
                  <w:docPart w:val="107A624CDC5842D2A2833EDA114A251E"/>
                </w:placeholder>
                <w:date w:fullDate="2013-12-01T00:00:00Z">
                  <w:dateFormat w:val="MMMM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B24E01" w:rsidRPr="00EB5088">
                  <w:rPr>
                    <w:rFonts w:ascii="Times New Roman" w:hAnsi="Times New Roman"/>
                    <w:sz w:val="22"/>
                    <w:szCs w:val="22"/>
                  </w:rPr>
                  <w:t>December 2013</w:t>
                </w:r>
              </w:sdtContent>
            </w:sdt>
            <w:r w:rsidR="00B514F3" w:rsidRPr="00EB5088">
              <w:rPr>
                <w:rFonts w:ascii="Times New Roman" w:hAnsi="Times New Roman"/>
                <w:sz w:val="22"/>
                <w:szCs w:val="22"/>
              </w:rPr>
              <w:t xml:space="preserve"> –</w:t>
            </w:r>
            <w:sdt>
              <w:sdtPr>
                <w:rPr>
                  <w:rFonts w:ascii="Times New Roman" w:hAnsi="Times New Roman"/>
                  <w:sz w:val="22"/>
                  <w:szCs w:val="22"/>
                </w:rPr>
                <w:id w:val="278192191"/>
                <w:placeholder>
                  <w:docPart w:val="5956A1BA3E714FD3BA7BD6D0488A90C9"/>
                </w:placeholder>
                <w:date>
                  <w:dateFormat w:val="MMMM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3F2C89" w:rsidRPr="00EB5088">
                  <w:rPr>
                    <w:rFonts w:ascii="Times New Roman" w:hAnsi="Times New Roman"/>
                    <w:sz w:val="22"/>
                    <w:szCs w:val="22"/>
                  </w:rPr>
                  <w:t xml:space="preserve"> </w:t>
                </w:r>
                <w:r w:rsidR="00B24E01" w:rsidRPr="00EB5088">
                  <w:rPr>
                    <w:rFonts w:ascii="Times New Roman" w:hAnsi="Times New Roman"/>
                    <w:sz w:val="22"/>
                    <w:szCs w:val="22"/>
                  </w:rPr>
                  <w:t>Current</w:t>
                </w:r>
              </w:sdtContent>
            </w:sdt>
            <w:r w:rsidR="00B514F3" w:rsidRPr="00EB5088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:rsidR="00DA3968" w:rsidRPr="00EB5088" w:rsidRDefault="00DA3968" w:rsidP="00DA3968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B5088">
              <w:rPr>
                <w:rFonts w:ascii="Times New Roman" w:hAnsi="Times New Roman" w:cs="Times New Roman"/>
                <w:sz w:val="22"/>
                <w:szCs w:val="22"/>
              </w:rPr>
              <w:t>Assist head coach in managing and directing gymnastics program and routine construction</w:t>
            </w:r>
          </w:p>
          <w:p w:rsidR="00DA3968" w:rsidRPr="00EB5088" w:rsidRDefault="00DA3968" w:rsidP="00DA3968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B5088">
              <w:rPr>
                <w:rFonts w:ascii="Times New Roman" w:hAnsi="Times New Roman" w:cs="Times New Roman"/>
                <w:sz w:val="22"/>
                <w:szCs w:val="22"/>
              </w:rPr>
              <w:t xml:space="preserve">Supervise children at day camps </w:t>
            </w:r>
          </w:p>
        </w:tc>
      </w:tr>
      <w:tr w:rsidR="00591E9C" w:rsidTr="00EB5088">
        <w:tc>
          <w:tcPr>
            <w:tcW w:w="1872" w:type="dxa"/>
          </w:tcPr>
          <w:p w:rsidR="00591E9C" w:rsidRPr="00EB5088" w:rsidRDefault="00591E9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768" w:type="dxa"/>
          </w:tcPr>
          <w:p w:rsidR="00591E9C" w:rsidRPr="00EB5088" w:rsidRDefault="00B24E01">
            <w:pPr>
              <w:pStyle w:val="JobTitle"/>
              <w:framePr w:hSpace="0" w:wrap="auto" w:vAnchor="margin" w:hAnchor="text" w:xAlign="left" w:yAlign="inline"/>
              <w:suppressOverlap w:val="0"/>
              <w:rPr>
                <w:rFonts w:ascii="Times New Roman" w:eastAsiaTheme="minorEastAsia" w:hAnsi="Times New Roman"/>
                <w:b w:val="0"/>
                <w:sz w:val="22"/>
                <w:szCs w:val="22"/>
              </w:rPr>
            </w:pPr>
            <w:r w:rsidRPr="00EB5088">
              <w:rPr>
                <w:rFonts w:ascii="Times New Roman" w:hAnsi="Times New Roman"/>
                <w:sz w:val="22"/>
                <w:szCs w:val="22"/>
              </w:rPr>
              <w:t>Lifetime Front</w:t>
            </w:r>
            <w:r w:rsidR="003F2C89" w:rsidRPr="00EB5088">
              <w:rPr>
                <w:rFonts w:ascii="Times New Roman" w:hAnsi="Times New Roman"/>
                <w:sz w:val="22"/>
                <w:szCs w:val="22"/>
              </w:rPr>
              <w:t>-</w:t>
            </w:r>
            <w:r w:rsidRPr="00EB5088">
              <w:rPr>
                <w:rFonts w:ascii="Times New Roman" w:hAnsi="Times New Roman"/>
                <w:sz w:val="22"/>
                <w:szCs w:val="22"/>
              </w:rPr>
              <w:t>desk/Cafe</w:t>
            </w:r>
          </w:p>
          <w:p w:rsidR="00591E9C" w:rsidRPr="00EB5088" w:rsidRDefault="003F2C89">
            <w:pPr>
              <w:pStyle w:val="ContactInformation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B5088">
              <w:rPr>
                <w:rFonts w:ascii="Times New Roman" w:hAnsi="Times New Roman" w:cs="Times New Roman"/>
                <w:sz w:val="22"/>
                <w:szCs w:val="22"/>
              </w:rPr>
              <w:t>LifeTime</w:t>
            </w:r>
            <w:proofErr w:type="spellEnd"/>
            <w:r w:rsidRPr="00EB5088">
              <w:rPr>
                <w:rFonts w:ascii="Times New Roman" w:hAnsi="Times New Roman" w:cs="Times New Roman"/>
                <w:sz w:val="22"/>
                <w:szCs w:val="22"/>
              </w:rPr>
              <w:t xml:space="preserve"> Athletic</w:t>
            </w:r>
            <w:r w:rsidR="00B514F3" w:rsidRPr="00EB5088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B24E01" w:rsidRPr="00EB5088">
              <w:rPr>
                <w:rFonts w:ascii="Times New Roman" w:hAnsi="Times New Roman" w:cs="Times New Roman"/>
                <w:sz w:val="22"/>
                <w:szCs w:val="22"/>
              </w:rPr>
              <w:t>Mississauga</w:t>
            </w:r>
          </w:p>
          <w:p w:rsidR="00591E9C" w:rsidRPr="00EB5088" w:rsidRDefault="00BB4CB5">
            <w:pPr>
              <w:pStyle w:val="Dates"/>
              <w:rPr>
                <w:rFonts w:ascii="Times New Roman" w:hAnsi="Times New Roman"/>
                <w:sz w:val="22"/>
                <w:szCs w:val="22"/>
              </w:rPr>
            </w:pPr>
            <w:sdt>
              <w:sdtPr>
                <w:rPr>
                  <w:rFonts w:ascii="Times New Roman" w:hAnsi="Times New Roman"/>
                  <w:sz w:val="22"/>
                  <w:szCs w:val="22"/>
                </w:rPr>
                <w:id w:val="278192198"/>
                <w:placeholder>
                  <w:docPart w:val="A9A9CA3590C84EA5B6EDF83AFF00CECC"/>
                </w:placeholder>
                <w:date w:fullDate="2012-02-01T00:00:00Z">
                  <w:dateFormat w:val="MMMM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B24E01" w:rsidRPr="00EB5088">
                  <w:rPr>
                    <w:rFonts w:ascii="Times New Roman" w:hAnsi="Times New Roman"/>
                    <w:sz w:val="22"/>
                    <w:szCs w:val="22"/>
                  </w:rPr>
                  <w:t>February 2012</w:t>
                </w:r>
              </w:sdtContent>
            </w:sdt>
            <w:r w:rsidR="00B514F3" w:rsidRPr="00EB5088">
              <w:rPr>
                <w:rFonts w:ascii="Times New Roman" w:hAnsi="Times New Roman"/>
                <w:sz w:val="22"/>
                <w:szCs w:val="22"/>
              </w:rPr>
              <w:t xml:space="preserve"> – </w:t>
            </w:r>
            <w:sdt>
              <w:sdtPr>
                <w:rPr>
                  <w:rFonts w:ascii="Times New Roman" w:hAnsi="Times New Roman"/>
                  <w:sz w:val="22"/>
                  <w:szCs w:val="22"/>
                </w:rPr>
                <w:id w:val="278192200"/>
                <w:placeholder>
                  <w:docPart w:val="1ED320437C594091BBF52CCBD077AB2F"/>
                </w:placeholder>
                <w:date w:fullDate="2013-10-01T00:00:00Z">
                  <w:dateFormat w:val="MMMM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B24E01" w:rsidRPr="00EB5088">
                  <w:rPr>
                    <w:rFonts w:ascii="Times New Roman" w:hAnsi="Times New Roman"/>
                    <w:sz w:val="22"/>
                    <w:szCs w:val="22"/>
                  </w:rPr>
                  <w:t>October 2013</w:t>
                </w:r>
              </w:sdtContent>
            </w:sdt>
          </w:p>
          <w:p w:rsidR="003F2C89" w:rsidRPr="00EB5088" w:rsidRDefault="003F2C89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B5088">
              <w:rPr>
                <w:rFonts w:ascii="Times New Roman" w:hAnsi="Times New Roman" w:cs="Times New Roman"/>
                <w:sz w:val="22"/>
                <w:szCs w:val="22"/>
              </w:rPr>
              <w:t>Front desk duties required to greet members, handle questions and concerns, book app</w:t>
            </w:r>
            <w:r w:rsidR="00A82600" w:rsidRPr="00EB5088">
              <w:rPr>
                <w:rFonts w:ascii="Times New Roman" w:hAnsi="Times New Roman" w:cs="Times New Roman"/>
                <w:sz w:val="22"/>
                <w:szCs w:val="22"/>
              </w:rPr>
              <w:t>ointments and motivate members</w:t>
            </w:r>
          </w:p>
          <w:p w:rsidR="00591E9C" w:rsidRPr="00EB5088" w:rsidRDefault="00B24E01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B5088">
              <w:rPr>
                <w:rFonts w:ascii="Times New Roman" w:hAnsi="Times New Roman" w:cs="Times New Roman"/>
                <w:sz w:val="22"/>
                <w:szCs w:val="22"/>
              </w:rPr>
              <w:t xml:space="preserve">Provided the highest quality customer service, offering smoothies, salads </w:t>
            </w:r>
            <w:r w:rsidR="003F2C89" w:rsidRPr="00EB5088">
              <w:rPr>
                <w:rFonts w:ascii="Times New Roman" w:hAnsi="Times New Roman" w:cs="Times New Roman"/>
                <w:sz w:val="22"/>
                <w:szCs w:val="22"/>
              </w:rPr>
              <w:t>etc.</w:t>
            </w:r>
            <w:r w:rsidRPr="00EB5088">
              <w:rPr>
                <w:rFonts w:ascii="Times New Roman" w:hAnsi="Times New Roman" w:cs="Times New Roman"/>
                <w:sz w:val="22"/>
                <w:szCs w:val="22"/>
              </w:rPr>
              <w:t xml:space="preserve"> at the café</w:t>
            </w:r>
          </w:p>
        </w:tc>
      </w:tr>
      <w:tr w:rsidR="00591E9C" w:rsidTr="00EB5088">
        <w:tc>
          <w:tcPr>
            <w:tcW w:w="1872" w:type="dxa"/>
          </w:tcPr>
          <w:p w:rsidR="00591E9C" w:rsidRPr="00EB5088" w:rsidRDefault="00591E9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768" w:type="dxa"/>
          </w:tcPr>
          <w:p w:rsidR="00591E9C" w:rsidRPr="00EB5088" w:rsidRDefault="00B24E01">
            <w:pPr>
              <w:pStyle w:val="JobTitle"/>
              <w:framePr w:hSpace="0" w:wrap="auto" w:vAnchor="margin" w:hAnchor="text" w:xAlign="left" w:yAlign="inline"/>
              <w:suppressOverlap w:val="0"/>
              <w:rPr>
                <w:rFonts w:ascii="Times New Roman" w:eastAsiaTheme="minorEastAsia" w:hAnsi="Times New Roman"/>
                <w:sz w:val="22"/>
                <w:szCs w:val="22"/>
              </w:rPr>
            </w:pPr>
            <w:r w:rsidRPr="00EB5088">
              <w:rPr>
                <w:rFonts w:ascii="Times New Roman" w:eastAsiaTheme="minorEastAsia" w:hAnsi="Times New Roman"/>
                <w:sz w:val="22"/>
                <w:szCs w:val="22"/>
              </w:rPr>
              <w:t xml:space="preserve">Receptionist </w:t>
            </w:r>
          </w:p>
          <w:p w:rsidR="00591E9C" w:rsidRPr="00EB5088" w:rsidRDefault="00B24E01">
            <w:pPr>
              <w:pStyle w:val="ContactInformation"/>
              <w:rPr>
                <w:rFonts w:ascii="Times New Roman" w:hAnsi="Times New Roman" w:cs="Times New Roman"/>
                <w:sz w:val="22"/>
                <w:szCs w:val="22"/>
              </w:rPr>
            </w:pPr>
            <w:r w:rsidRPr="00EB5088">
              <w:rPr>
                <w:rFonts w:ascii="Times New Roman" w:hAnsi="Times New Roman" w:cs="Times New Roman"/>
                <w:sz w:val="22"/>
                <w:szCs w:val="22"/>
              </w:rPr>
              <w:t xml:space="preserve">Hands On Osteopathy and Physiotherapy Clinic </w:t>
            </w:r>
            <w:r w:rsidR="00B514F3" w:rsidRPr="00EB5088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EB5088">
              <w:rPr>
                <w:rFonts w:ascii="Times New Roman" w:hAnsi="Times New Roman" w:cs="Times New Roman"/>
                <w:sz w:val="22"/>
                <w:szCs w:val="22"/>
              </w:rPr>
              <w:t>Mississauga</w:t>
            </w:r>
          </w:p>
          <w:p w:rsidR="00591E9C" w:rsidRPr="00EB5088" w:rsidRDefault="00BB4CB5">
            <w:pPr>
              <w:pStyle w:val="Dates"/>
              <w:rPr>
                <w:rFonts w:ascii="Times New Roman" w:hAnsi="Times New Roman"/>
                <w:sz w:val="22"/>
                <w:szCs w:val="22"/>
              </w:rPr>
            </w:pPr>
            <w:sdt>
              <w:sdtPr>
                <w:rPr>
                  <w:rFonts w:ascii="Times New Roman" w:hAnsi="Times New Roman"/>
                  <w:sz w:val="22"/>
                  <w:szCs w:val="22"/>
                </w:rPr>
                <w:id w:val="278192216"/>
                <w:placeholder>
                  <w:docPart w:val="85586E5B0CF74DE3A3C8C3F1BF9BDF3B"/>
                </w:placeholder>
                <w:date w:fullDate="2011-05-01T00:00:00Z">
                  <w:dateFormat w:val="MMMM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B24E01" w:rsidRPr="00EB5088">
                  <w:rPr>
                    <w:rFonts w:ascii="Times New Roman" w:hAnsi="Times New Roman"/>
                    <w:sz w:val="22"/>
                    <w:szCs w:val="22"/>
                  </w:rPr>
                  <w:t>May 2011</w:t>
                </w:r>
              </w:sdtContent>
            </w:sdt>
            <w:r w:rsidR="00B514F3" w:rsidRPr="00EB5088">
              <w:rPr>
                <w:rFonts w:ascii="Times New Roman" w:hAnsi="Times New Roman"/>
                <w:sz w:val="22"/>
                <w:szCs w:val="22"/>
              </w:rPr>
              <w:t xml:space="preserve"> – </w:t>
            </w:r>
            <w:sdt>
              <w:sdtPr>
                <w:rPr>
                  <w:rFonts w:ascii="Times New Roman" w:hAnsi="Times New Roman"/>
                  <w:sz w:val="22"/>
                  <w:szCs w:val="22"/>
                </w:rPr>
                <w:id w:val="278192218"/>
                <w:placeholder>
                  <w:docPart w:val="2A3971B74C294E0D95A5739979D965D9"/>
                </w:placeholder>
                <w:date w:fullDate="2012-03-01T00:00:00Z">
                  <w:dateFormat w:val="MMMM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B24E01" w:rsidRPr="00EB5088">
                  <w:rPr>
                    <w:rFonts w:ascii="Times New Roman" w:hAnsi="Times New Roman"/>
                    <w:sz w:val="22"/>
                    <w:szCs w:val="22"/>
                  </w:rPr>
                  <w:t>March 2012</w:t>
                </w:r>
              </w:sdtContent>
            </w:sdt>
          </w:p>
          <w:p w:rsidR="00591E9C" w:rsidRPr="00EB5088" w:rsidRDefault="00B24E01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B5088">
              <w:rPr>
                <w:rFonts w:ascii="Times New Roman" w:hAnsi="Times New Roman" w:cs="Times New Roman"/>
                <w:sz w:val="22"/>
                <w:szCs w:val="22"/>
              </w:rPr>
              <w:t>Made appointments with clients and follow ups</w:t>
            </w:r>
          </w:p>
          <w:p w:rsidR="00591E9C" w:rsidRPr="00EB5088" w:rsidRDefault="00B24E01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B5088">
              <w:rPr>
                <w:rFonts w:ascii="Times New Roman" w:hAnsi="Times New Roman" w:cs="Times New Roman"/>
                <w:sz w:val="22"/>
                <w:szCs w:val="22"/>
              </w:rPr>
              <w:t>Provided customer service and general help on weekends</w:t>
            </w:r>
          </w:p>
          <w:p w:rsidR="00591E9C" w:rsidRPr="00EB5088" w:rsidRDefault="00591E9C" w:rsidP="00B24E01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91E9C" w:rsidTr="00EB5088">
        <w:tc>
          <w:tcPr>
            <w:tcW w:w="1872" w:type="dxa"/>
          </w:tcPr>
          <w:p w:rsidR="00591E9C" w:rsidRPr="00EB5088" w:rsidRDefault="00B514F3" w:rsidP="00B24E01">
            <w:pPr>
              <w:pStyle w:val="BodyTex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B5088">
              <w:rPr>
                <w:rFonts w:ascii="Times New Roman" w:hAnsi="Times New Roman" w:cs="Times New Roman"/>
                <w:b/>
                <w:sz w:val="24"/>
                <w:szCs w:val="22"/>
              </w:rPr>
              <w:t>Education</w:t>
            </w:r>
            <w:r w:rsidR="00A82600" w:rsidRPr="00EB5088">
              <w:rPr>
                <w:rFonts w:ascii="Times New Roman" w:hAnsi="Times New Roman" w:cs="Times New Roman"/>
                <w:b/>
                <w:sz w:val="24"/>
                <w:szCs w:val="22"/>
              </w:rPr>
              <w:t>:</w:t>
            </w:r>
          </w:p>
        </w:tc>
        <w:tc>
          <w:tcPr>
            <w:tcW w:w="6768" w:type="dxa"/>
          </w:tcPr>
          <w:p w:rsidR="00591E9C" w:rsidRPr="00EB5088" w:rsidRDefault="00B24E01" w:rsidP="00B24E01">
            <w:pPr>
              <w:pStyle w:val="BodyTex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B5088">
              <w:rPr>
                <w:rFonts w:ascii="Times New Roman" w:hAnsi="Times New Roman" w:cs="Times New Roman"/>
                <w:b/>
                <w:sz w:val="22"/>
                <w:szCs w:val="22"/>
              </w:rPr>
              <w:t>Bachelors of Paralegal</w:t>
            </w:r>
            <w:r w:rsidR="003F2C89" w:rsidRPr="00EB5088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(Expected April, 2016)</w:t>
            </w:r>
          </w:p>
          <w:p w:rsidR="00591E9C" w:rsidRPr="00EB5088" w:rsidRDefault="00B24E01" w:rsidP="00B24E01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B5088">
              <w:rPr>
                <w:rFonts w:ascii="Times New Roman" w:hAnsi="Times New Roman" w:cs="Times New Roman"/>
                <w:sz w:val="22"/>
                <w:szCs w:val="22"/>
              </w:rPr>
              <w:t>Humber College Lakeshore</w:t>
            </w:r>
            <w:r w:rsidR="00B514F3" w:rsidRPr="00EB5088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EB5088">
              <w:rPr>
                <w:rFonts w:ascii="Times New Roman" w:hAnsi="Times New Roman" w:cs="Times New Roman"/>
                <w:sz w:val="22"/>
                <w:szCs w:val="22"/>
              </w:rPr>
              <w:t>Toronto</w:t>
            </w:r>
          </w:p>
          <w:p w:rsidR="00B24E01" w:rsidRPr="00EB5088" w:rsidRDefault="00B24E01" w:rsidP="00B24E01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B5088">
              <w:rPr>
                <w:rFonts w:ascii="Times New Roman" w:hAnsi="Times New Roman" w:cs="Times New Roman"/>
                <w:sz w:val="22"/>
                <w:szCs w:val="22"/>
              </w:rPr>
              <w:t>Canadian Law: Provincial Offences, Small Claims Court, Administrative Law, Tort</w:t>
            </w:r>
            <w:r w:rsidR="00A82600" w:rsidRPr="00EB5088">
              <w:rPr>
                <w:rFonts w:ascii="Times New Roman" w:hAnsi="Times New Roman" w:cs="Times New Roman"/>
                <w:sz w:val="22"/>
                <w:szCs w:val="22"/>
              </w:rPr>
              <w:t xml:space="preserve"> Law</w:t>
            </w:r>
          </w:p>
          <w:p w:rsidR="00591E9C" w:rsidRPr="00EB5088" w:rsidRDefault="00B24E01" w:rsidP="00B24E01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B5088">
              <w:rPr>
                <w:rFonts w:ascii="Times New Roman" w:hAnsi="Times New Roman" w:cs="Times New Roman"/>
                <w:sz w:val="22"/>
                <w:szCs w:val="22"/>
              </w:rPr>
              <w:t xml:space="preserve">Leadership Program: Played a role in helping First Generation students feel connected to the campus and their academic program. </w:t>
            </w:r>
          </w:p>
        </w:tc>
      </w:tr>
      <w:tr w:rsidR="00591E9C" w:rsidTr="00EB5088">
        <w:trPr>
          <w:trHeight w:val="4159"/>
        </w:trPr>
        <w:tc>
          <w:tcPr>
            <w:tcW w:w="1872" w:type="dxa"/>
          </w:tcPr>
          <w:p w:rsidR="00591E9C" w:rsidRPr="00EB5088" w:rsidRDefault="00DA3968">
            <w:pPr>
              <w:pStyle w:val="ResumeHeading1"/>
              <w:framePr w:hSpace="0" w:wrap="auto" w:vAnchor="margin" w:hAnchor="text" w:xAlign="left" w:yAlign="inline"/>
              <w:suppressOverlap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EB5088">
              <w:rPr>
                <w:rFonts w:ascii="Times New Roman" w:hAnsi="Times New Roman" w:cs="Times New Roman"/>
                <w:sz w:val="24"/>
                <w:szCs w:val="22"/>
              </w:rPr>
              <w:t>Interests</w:t>
            </w:r>
            <w:r w:rsidR="00A82600" w:rsidRPr="00EB5088">
              <w:rPr>
                <w:rFonts w:ascii="Times New Roman" w:hAnsi="Times New Roman" w:cs="Times New Roman"/>
                <w:sz w:val="24"/>
                <w:szCs w:val="22"/>
              </w:rPr>
              <w:t>:</w:t>
            </w:r>
          </w:p>
        </w:tc>
        <w:tc>
          <w:tcPr>
            <w:tcW w:w="6768" w:type="dxa"/>
          </w:tcPr>
          <w:p w:rsidR="003F2C89" w:rsidRPr="00EB5088" w:rsidRDefault="003F2C89" w:rsidP="003F2C89">
            <w:pPr>
              <w:pStyle w:val="BodyText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B5088">
              <w:rPr>
                <w:rFonts w:ascii="Times New Roman" w:hAnsi="Times New Roman" w:cs="Times New Roman"/>
                <w:sz w:val="22"/>
                <w:szCs w:val="22"/>
              </w:rPr>
              <w:t>Knowledgeable in Microsoft, Excel and Access</w:t>
            </w:r>
          </w:p>
          <w:p w:rsidR="003F2C89" w:rsidRPr="00EB5088" w:rsidRDefault="003F2C89" w:rsidP="003F2C89">
            <w:pPr>
              <w:pStyle w:val="BodyText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B5088">
              <w:rPr>
                <w:rFonts w:ascii="Times New Roman" w:hAnsi="Times New Roman" w:cs="Times New Roman"/>
                <w:sz w:val="22"/>
                <w:szCs w:val="22"/>
              </w:rPr>
              <w:t>Smart Serve Certified</w:t>
            </w:r>
          </w:p>
          <w:p w:rsidR="003F2C89" w:rsidRPr="00EB5088" w:rsidRDefault="003F2C89" w:rsidP="003F2C89">
            <w:pPr>
              <w:pStyle w:val="BodyText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B5088">
              <w:rPr>
                <w:rFonts w:ascii="Times New Roman" w:hAnsi="Times New Roman" w:cs="Times New Roman"/>
                <w:sz w:val="22"/>
                <w:szCs w:val="22"/>
              </w:rPr>
              <w:t>Passion for fitness and motivating others with a healthy life style</w:t>
            </w:r>
          </w:p>
          <w:p w:rsidR="003F2C89" w:rsidRPr="00EB5088" w:rsidRDefault="003F2C89" w:rsidP="003F2C89">
            <w:pPr>
              <w:pStyle w:val="BodyText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B5088">
              <w:rPr>
                <w:rFonts w:ascii="Times New Roman" w:hAnsi="Times New Roman" w:cs="Times New Roman"/>
                <w:sz w:val="22"/>
                <w:szCs w:val="22"/>
              </w:rPr>
              <w:t>Enjoy studying Law</w:t>
            </w:r>
          </w:p>
          <w:p w:rsidR="00DA3968" w:rsidRPr="00EB5088" w:rsidRDefault="003F2C89" w:rsidP="00DA3968">
            <w:pPr>
              <w:pStyle w:val="ResumeBodyText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D0D0D" w:themeColor="text1" w:themeTint="F2"/>
                <w:sz w:val="22"/>
                <w:szCs w:val="24"/>
              </w:rPr>
            </w:pPr>
            <w:r w:rsidRPr="00EB5088">
              <w:rPr>
                <w:rFonts w:ascii="Times New Roman" w:hAnsi="Times New Roman" w:cs="Times New Roman"/>
                <w:color w:val="0D0D0D" w:themeColor="text1" w:themeTint="F2"/>
                <w:sz w:val="22"/>
                <w:szCs w:val="24"/>
              </w:rPr>
              <w:t>Friendly personality with comfort of engaging in conversation with client</w:t>
            </w:r>
          </w:p>
          <w:p w:rsidR="00DA3968" w:rsidRPr="00EB5088" w:rsidRDefault="00DA3968" w:rsidP="00DA3968">
            <w:pPr>
              <w:pStyle w:val="ResumeBodyText"/>
              <w:ind w:left="360"/>
              <w:rPr>
                <w:rFonts w:ascii="Times New Roman" w:hAnsi="Times New Roman" w:cs="Times New Roman"/>
                <w:color w:val="0D0D0D" w:themeColor="text1" w:themeTint="F2"/>
                <w:sz w:val="22"/>
                <w:szCs w:val="24"/>
              </w:rPr>
            </w:pPr>
          </w:p>
          <w:p w:rsidR="00DA3968" w:rsidRPr="00EB5088" w:rsidRDefault="00DA3968" w:rsidP="003F2C89">
            <w:pPr>
              <w:pStyle w:val="ResumeBodyText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D0D0D" w:themeColor="text1" w:themeTint="F2"/>
                <w:sz w:val="22"/>
                <w:szCs w:val="24"/>
              </w:rPr>
            </w:pPr>
            <w:r w:rsidRPr="00EB5088">
              <w:rPr>
                <w:rFonts w:ascii="Times New Roman" w:hAnsi="Times New Roman" w:cs="Times New Roman"/>
                <w:color w:val="0D0D0D" w:themeColor="text1" w:themeTint="F2"/>
                <w:sz w:val="22"/>
                <w:szCs w:val="24"/>
              </w:rPr>
              <w:t>Bilingual</w:t>
            </w:r>
          </w:p>
          <w:p w:rsidR="003F2C89" w:rsidRPr="00EB5088" w:rsidRDefault="003F2C89" w:rsidP="003F2C89">
            <w:pPr>
              <w:pStyle w:val="BodyText"/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591E9C" w:rsidRPr="00EB5088" w:rsidRDefault="00591E9C" w:rsidP="003F2C89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91E9C" w:rsidTr="00EB5088">
        <w:tc>
          <w:tcPr>
            <w:tcW w:w="1872" w:type="dxa"/>
          </w:tcPr>
          <w:p w:rsidR="00591E9C" w:rsidRPr="00EB5088" w:rsidRDefault="00B514F3">
            <w:pPr>
              <w:pStyle w:val="ResumeHeading1"/>
              <w:framePr w:hSpace="0" w:wrap="auto" w:vAnchor="margin" w:hAnchor="text" w:xAlign="left" w:yAlign="inline"/>
              <w:suppressOverlap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EB5088">
              <w:rPr>
                <w:rFonts w:ascii="Times New Roman" w:hAnsi="Times New Roman" w:cs="Times New Roman"/>
                <w:sz w:val="24"/>
                <w:szCs w:val="22"/>
              </w:rPr>
              <w:t>References</w:t>
            </w:r>
            <w:r w:rsidR="00A82600" w:rsidRPr="00EB5088">
              <w:rPr>
                <w:rFonts w:ascii="Times New Roman" w:hAnsi="Times New Roman" w:cs="Times New Roman"/>
                <w:sz w:val="24"/>
                <w:szCs w:val="22"/>
              </w:rPr>
              <w:t>:</w:t>
            </w:r>
          </w:p>
        </w:tc>
        <w:tc>
          <w:tcPr>
            <w:tcW w:w="6768" w:type="dxa"/>
          </w:tcPr>
          <w:p w:rsidR="00591E9C" w:rsidRPr="00EB5088" w:rsidRDefault="00B514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EB5088">
              <w:rPr>
                <w:rFonts w:ascii="Times New Roman" w:hAnsi="Times New Roman" w:cs="Times New Roman"/>
                <w:sz w:val="22"/>
                <w:szCs w:val="22"/>
              </w:rPr>
              <w:t>Refe</w:t>
            </w:r>
            <w:r w:rsidR="00A82600" w:rsidRPr="00EB5088">
              <w:rPr>
                <w:rFonts w:ascii="Times New Roman" w:hAnsi="Times New Roman" w:cs="Times New Roman"/>
                <w:sz w:val="22"/>
                <w:szCs w:val="22"/>
              </w:rPr>
              <w:t>rences are available on request</w:t>
            </w:r>
          </w:p>
        </w:tc>
      </w:tr>
    </w:tbl>
    <w:p w:rsidR="00591E9C" w:rsidRDefault="00591E9C">
      <w:pPr>
        <w:pStyle w:val="BodyText"/>
      </w:pPr>
    </w:p>
    <w:sectPr w:rsidR="00591E9C" w:rsidSect="00591E9C">
      <w:footerReference w:type="default" r:id="rId9"/>
      <w:pgSz w:w="12240" w:h="15840"/>
      <w:pgMar w:top="720" w:right="1800" w:bottom="720" w:left="1800" w:header="965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4CB5" w:rsidRDefault="00BB4CB5">
      <w:r>
        <w:separator/>
      </w:r>
    </w:p>
    <w:p w:rsidR="00BB4CB5" w:rsidRDefault="00BB4CB5"/>
    <w:p w:rsidR="00BB4CB5" w:rsidRDefault="00BB4CB5"/>
    <w:p w:rsidR="00BB4CB5" w:rsidRDefault="00BB4CB5"/>
    <w:p w:rsidR="00BB4CB5" w:rsidRDefault="00BB4CB5"/>
    <w:p w:rsidR="00BB4CB5" w:rsidRDefault="00BB4CB5"/>
    <w:p w:rsidR="00BB4CB5" w:rsidRDefault="00BB4CB5"/>
    <w:p w:rsidR="00BB4CB5" w:rsidRDefault="00BB4CB5"/>
    <w:p w:rsidR="00BB4CB5" w:rsidRDefault="00BB4CB5"/>
    <w:p w:rsidR="00BB4CB5" w:rsidRDefault="00BB4CB5"/>
    <w:p w:rsidR="00BB4CB5" w:rsidRDefault="00BB4CB5"/>
    <w:p w:rsidR="00BB4CB5" w:rsidRDefault="00BB4CB5"/>
  </w:endnote>
  <w:endnote w:type="continuationSeparator" w:id="0">
    <w:p w:rsidR="00BB4CB5" w:rsidRDefault="00BB4CB5">
      <w:r>
        <w:continuationSeparator/>
      </w:r>
    </w:p>
    <w:p w:rsidR="00BB4CB5" w:rsidRDefault="00BB4CB5"/>
    <w:p w:rsidR="00BB4CB5" w:rsidRDefault="00BB4CB5"/>
    <w:p w:rsidR="00BB4CB5" w:rsidRDefault="00BB4CB5"/>
    <w:p w:rsidR="00BB4CB5" w:rsidRDefault="00BB4CB5"/>
    <w:p w:rsidR="00BB4CB5" w:rsidRDefault="00BB4CB5"/>
    <w:p w:rsidR="00BB4CB5" w:rsidRDefault="00BB4CB5"/>
    <w:p w:rsidR="00BB4CB5" w:rsidRDefault="00BB4CB5"/>
    <w:p w:rsidR="00BB4CB5" w:rsidRDefault="00BB4CB5"/>
    <w:p w:rsidR="00BB4CB5" w:rsidRDefault="00BB4CB5"/>
    <w:p w:rsidR="00BB4CB5" w:rsidRDefault="00BB4CB5"/>
    <w:p w:rsidR="00BB4CB5" w:rsidRDefault="00BB4C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pPr w:leftFromText="187" w:rightFromText="187" w:vertAnchor="page" w:horzAnchor="page" w:tblpXSpec="center" w:tblpY="14401"/>
      <w:tblOverlap w:val="never"/>
      <w:tblW w:w="86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29" w:type="dxa"/>
        <w:bottom w:w="72" w:type="dxa"/>
        <w:right w:w="115" w:type="dxa"/>
      </w:tblCellMar>
      <w:tblLook w:val="01E0" w:firstRow="1" w:lastRow="1" w:firstColumn="1" w:lastColumn="1" w:noHBand="0" w:noVBand="0"/>
    </w:tblPr>
    <w:tblGrid>
      <w:gridCol w:w="1613"/>
      <w:gridCol w:w="7027"/>
    </w:tblGrid>
    <w:tr w:rsidR="00591E9C" w:rsidTr="003F2C89">
      <w:tc>
        <w:tcPr>
          <w:tcW w:w="1613" w:type="dxa"/>
        </w:tcPr>
        <w:p w:rsidR="00591E9C" w:rsidRDefault="00591E9C"/>
      </w:tc>
      <w:tc>
        <w:tcPr>
          <w:tcW w:w="7027" w:type="dxa"/>
          <w:tcBorders>
            <w:top w:val="single" w:sz="4" w:space="0" w:color="7F7F7F" w:themeColor="background1" w:themeShade="7F"/>
            <w:bottom w:val="single" w:sz="4" w:space="0" w:color="7F7F7F" w:themeColor="background1" w:themeShade="7F"/>
          </w:tcBorders>
        </w:tcPr>
        <w:p w:rsidR="00591E9C" w:rsidRDefault="003F2C89">
          <w:proofErr w:type="spellStart"/>
          <w:r>
            <w:rPr>
              <w:rFonts w:asciiTheme="majorHAnsi" w:hAnsiTheme="majorHAnsi"/>
              <w:color w:val="7F7F7F" w:themeColor="background1" w:themeShade="7F"/>
              <w:sz w:val="14"/>
              <w:szCs w:val="20"/>
            </w:rPr>
            <w:t>Olya</w:t>
          </w:r>
          <w:proofErr w:type="spellEnd"/>
          <w:r>
            <w:rPr>
              <w:rFonts w:asciiTheme="majorHAnsi" w:hAnsiTheme="majorHAnsi"/>
              <w:color w:val="7F7F7F" w:themeColor="background1" w:themeShade="7F"/>
              <w:sz w:val="14"/>
              <w:szCs w:val="20"/>
            </w:rPr>
            <w:t xml:space="preserve"> </w:t>
          </w:r>
          <w:proofErr w:type="spellStart"/>
          <w:r>
            <w:rPr>
              <w:rFonts w:asciiTheme="majorHAnsi" w:hAnsiTheme="majorHAnsi"/>
              <w:color w:val="7F7F7F" w:themeColor="background1" w:themeShade="7F"/>
              <w:sz w:val="14"/>
              <w:szCs w:val="20"/>
            </w:rPr>
            <w:t>Krioulina</w:t>
          </w:r>
          <w:proofErr w:type="spellEnd"/>
        </w:p>
        <w:p w:rsidR="00591E9C" w:rsidRDefault="003F2C89" w:rsidP="003F2C89">
          <w:r>
            <w:rPr>
              <w:rFonts w:asciiTheme="majorHAnsi" w:hAnsiTheme="majorHAnsi"/>
              <w:color w:val="7F7F7F" w:themeColor="background1" w:themeShade="7F"/>
              <w:sz w:val="14"/>
              <w:szCs w:val="20"/>
            </w:rPr>
            <w:t xml:space="preserve">2821 Kingsway </w:t>
          </w:r>
          <w:proofErr w:type="spellStart"/>
          <w:r>
            <w:rPr>
              <w:rFonts w:asciiTheme="majorHAnsi" w:hAnsiTheme="majorHAnsi"/>
              <w:color w:val="7F7F7F" w:themeColor="background1" w:themeShade="7F"/>
              <w:sz w:val="14"/>
              <w:szCs w:val="20"/>
            </w:rPr>
            <w:t>Dr</w:t>
          </w:r>
          <w:proofErr w:type="spellEnd"/>
          <w:r>
            <w:rPr>
              <w:rFonts w:asciiTheme="majorHAnsi" w:hAnsiTheme="majorHAnsi"/>
              <w:color w:val="7F7F7F" w:themeColor="background1" w:themeShade="7F"/>
              <w:sz w:val="14"/>
              <w:szCs w:val="20"/>
            </w:rPr>
            <w:t>, Oakville L6J 6X7</w:t>
          </w:r>
          <w:r>
            <w:t> </w:t>
          </w:r>
          <w:r>
            <w:rPr>
              <w:rFonts w:asciiTheme="majorHAnsi" w:hAnsiTheme="majorHAnsi"/>
              <w:color w:val="7F7F7F" w:themeColor="background1" w:themeShade="7F"/>
              <w:sz w:val="14"/>
              <w:szCs w:val="20"/>
            </w:rPr>
            <w:t>905 580 1108</w:t>
          </w:r>
          <w:r w:rsidR="00B514F3">
            <w:t xml:space="preserve"> </w:t>
          </w:r>
          <w:r>
            <w:rPr>
              <w:rFonts w:asciiTheme="majorHAnsi" w:hAnsiTheme="majorHAnsi"/>
              <w:color w:val="7F7F7F" w:themeColor="background1" w:themeShade="7F"/>
              <w:sz w:val="14"/>
              <w:szCs w:val="20"/>
            </w:rPr>
            <w:t>OLYA.K@HOTMAIL.CA</w:t>
          </w:r>
        </w:p>
      </w:tc>
    </w:tr>
    <w:tr w:rsidR="003F2C89">
      <w:tc>
        <w:tcPr>
          <w:tcW w:w="1613" w:type="dxa"/>
        </w:tcPr>
        <w:p w:rsidR="003F2C89" w:rsidRDefault="003F2C89"/>
      </w:tc>
      <w:tc>
        <w:tcPr>
          <w:tcW w:w="7027" w:type="dxa"/>
          <w:tcBorders>
            <w:top w:val="single" w:sz="4" w:space="0" w:color="7F7F7F" w:themeColor="background1" w:themeShade="7F"/>
          </w:tcBorders>
        </w:tcPr>
        <w:p w:rsidR="003F2C89" w:rsidRDefault="003F2C89">
          <w:pPr>
            <w:rPr>
              <w:rFonts w:asciiTheme="majorHAnsi" w:hAnsiTheme="majorHAnsi"/>
              <w:color w:val="7F7F7F" w:themeColor="background1" w:themeShade="7F"/>
              <w:sz w:val="14"/>
              <w:szCs w:val="20"/>
            </w:rPr>
          </w:pPr>
        </w:p>
      </w:tc>
    </w:tr>
  </w:tbl>
  <w:p w:rsidR="00591E9C" w:rsidRDefault="00591E9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4CB5" w:rsidRDefault="00BB4CB5">
      <w:r>
        <w:separator/>
      </w:r>
    </w:p>
    <w:p w:rsidR="00BB4CB5" w:rsidRDefault="00BB4CB5"/>
    <w:p w:rsidR="00BB4CB5" w:rsidRDefault="00BB4CB5"/>
    <w:p w:rsidR="00BB4CB5" w:rsidRDefault="00BB4CB5"/>
    <w:p w:rsidR="00BB4CB5" w:rsidRDefault="00BB4CB5"/>
    <w:p w:rsidR="00BB4CB5" w:rsidRDefault="00BB4CB5"/>
    <w:p w:rsidR="00BB4CB5" w:rsidRDefault="00BB4CB5"/>
    <w:p w:rsidR="00BB4CB5" w:rsidRDefault="00BB4CB5"/>
    <w:p w:rsidR="00BB4CB5" w:rsidRDefault="00BB4CB5"/>
    <w:p w:rsidR="00BB4CB5" w:rsidRDefault="00BB4CB5"/>
    <w:p w:rsidR="00BB4CB5" w:rsidRDefault="00BB4CB5"/>
    <w:p w:rsidR="00BB4CB5" w:rsidRDefault="00BB4CB5"/>
  </w:footnote>
  <w:footnote w:type="continuationSeparator" w:id="0">
    <w:p w:rsidR="00BB4CB5" w:rsidRDefault="00BB4CB5">
      <w:r>
        <w:continuationSeparator/>
      </w:r>
    </w:p>
    <w:p w:rsidR="00BB4CB5" w:rsidRDefault="00BB4CB5"/>
    <w:p w:rsidR="00BB4CB5" w:rsidRDefault="00BB4CB5"/>
    <w:p w:rsidR="00BB4CB5" w:rsidRDefault="00BB4CB5"/>
    <w:p w:rsidR="00BB4CB5" w:rsidRDefault="00BB4CB5"/>
    <w:p w:rsidR="00BB4CB5" w:rsidRDefault="00BB4CB5"/>
    <w:p w:rsidR="00BB4CB5" w:rsidRDefault="00BB4CB5"/>
    <w:p w:rsidR="00BB4CB5" w:rsidRDefault="00BB4CB5"/>
    <w:p w:rsidR="00BB4CB5" w:rsidRDefault="00BB4CB5"/>
    <w:p w:rsidR="00BB4CB5" w:rsidRDefault="00BB4CB5"/>
    <w:p w:rsidR="00BB4CB5" w:rsidRDefault="00BB4CB5"/>
    <w:p w:rsidR="00BB4CB5" w:rsidRDefault="00BB4CB5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57CBE9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B32796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BD2C9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FF68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71A0B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87085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A4E03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EC8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99863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6AE67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664E19"/>
    <w:multiLevelType w:val="hybridMultilevel"/>
    <w:tmpl w:val="BE541C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8920481"/>
    <w:multiLevelType w:val="hybridMultilevel"/>
    <w:tmpl w:val="FC60AB3E"/>
    <w:lvl w:ilvl="0" w:tplc="1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>
    <w:nsid w:val="0FDD479F"/>
    <w:multiLevelType w:val="hybridMultilevel"/>
    <w:tmpl w:val="BDD88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4B76835"/>
    <w:multiLevelType w:val="hybridMultilevel"/>
    <w:tmpl w:val="63B0E1EC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5671BB"/>
    <w:multiLevelType w:val="hybridMultilevel"/>
    <w:tmpl w:val="6C14D2E8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3E3C5E"/>
    <w:multiLevelType w:val="multilevel"/>
    <w:tmpl w:val="3D12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9793FD0"/>
    <w:multiLevelType w:val="hybridMultilevel"/>
    <w:tmpl w:val="9304A672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612013"/>
    <w:multiLevelType w:val="multilevel"/>
    <w:tmpl w:val="48C64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271024A"/>
    <w:multiLevelType w:val="hybridMultilevel"/>
    <w:tmpl w:val="E092FD42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5D3F8E"/>
    <w:multiLevelType w:val="hybridMultilevel"/>
    <w:tmpl w:val="C784AE7E"/>
    <w:lvl w:ilvl="0" w:tplc="A4D04992">
      <w:start w:val="1"/>
      <w:numFmt w:val="bullet"/>
      <w:pStyle w:val="Description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B75600"/>
    <w:multiLevelType w:val="singleLevel"/>
    <w:tmpl w:val="14F68CC2"/>
    <w:lvl w:ilvl="0">
      <w:start w:val="1"/>
      <w:numFmt w:val="bullet"/>
      <w:pStyle w:val="BulletedLis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num w:numId="1">
    <w:abstractNumId w:val="2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9"/>
  </w:num>
  <w:num w:numId="13">
    <w:abstractNumId w:val="12"/>
  </w:num>
  <w:num w:numId="14">
    <w:abstractNumId w:val="10"/>
  </w:num>
  <w:num w:numId="15">
    <w:abstractNumId w:val="11"/>
  </w:num>
  <w:num w:numId="16">
    <w:abstractNumId w:val="17"/>
  </w:num>
  <w:num w:numId="17">
    <w:abstractNumId w:val="13"/>
  </w:num>
  <w:num w:numId="18">
    <w:abstractNumId w:val="15"/>
  </w:num>
  <w:num w:numId="19">
    <w:abstractNumId w:val="18"/>
  </w:num>
  <w:num w:numId="20">
    <w:abstractNumId w:val="14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E01"/>
    <w:rsid w:val="000875D0"/>
    <w:rsid w:val="000933C4"/>
    <w:rsid w:val="00181594"/>
    <w:rsid w:val="00214B4C"/>
    <w:rsid w:val="003B7A53"/>
    <w:rsid w:val="003F0F8A"/>
    <w:rsid w:val="003F2C89"/>
    <w:rsid w:val="004D6EBB"/>
    <w:rsid w:val="00562D4D"/>
    <w:rsid w:val="00591E9C"/>
    <w:rsid w:val="00615D2B"/>
    <w:rsid w:val="00821FEA"/>
    <w:rsid w:val="00A82600"/>
    <w:rsid w:val="00B24E01"/>
    <w:rsid w:val="00B514F3"/>
    <w:rsid w:val="00BB4CB5"/>
    <w:rsid w:val="00BE1E68"/>
    <w:rsid w:val="00C00044"/>
    <w:rsid w:val="00C725A3"/>
    <w:rsid w:val="00CA0BAE"/>
    <w:rsid w:val="00DA3968"/>
    <w:rsid w:val="00EB5088"/>
    <w:rsid w:val="00F67B33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semiHidden="0" w:uiPriority="1" w:unhideWhenUsed="0"/>
    <w:lsdException w:name="heading 3" w:semiHidden="0" w:uiPriority="1" w:unhideWhenUsed="0"/>
    <w:lsdException w:name="heading 4" w:uiPriority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header" w:uiPriority="0"/>
    <w:lsdException w:name="footer" w:uiPriority="0"/>
    <w:lsdException w:name="Title" w:uiPriority="4" w:qFormat="1"/>
    <w:lsdException w:name="Default Paragraph Font" w:uiPriority="0"/>
    <w:lsdException w:name="Body Text" w:uiPriority="0" w:qFormat="1"/>
    <w:lsdException w:name="Subtitle" w:uiPriority="5" w:qFormat="1"/>
    <w:lsdException w:name="Date" w:uiPriority="0"/>
    <w:lsdException w:name="Body Text 2" w:uiPriority="0"/>
    <w:lsdException w:name="Block Text" w:uiPriority="3" w:qFormat="1"/>
    <w:lsdException w:name="Strong" w:uiPriority="2" w:qFormat="1"/>
    <w:lsdException w:name="Emphasis" w:uiPriority="2" w:qFormat="1"/>
    <w:lsdException w:name="HTML Top of Form" w:uiPriority="0"/>
    <w:lsdException w:name="HTML Bottom of Form" w:uiPriority="0"/>
    <w:lsdException w:name="Normal Table" w:uiPriority="0"/>
    <w:lsdException w:name="No List" w:uiPriority="0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Table Grid" w:semiHidden="0" w:uiPriority="0" w:unhideWhenUsed="0"/>
    <w:lsdException w:name="Table Theme" w:uiPriority="0"/>
    <w:lsdException w:name="Revision" w:uiPriority="0" w:unhideWhenUsed="0"/>
    <w:lsdException w:name="List Paragraph" w:semiHidden="0" w:uiPriority="29" w:unhideWhenUsed="0" w:qFormat="1"/>
    <w:lsdException w:name="Quote" w:semiHidden="0" w:uiPriority="2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1E9C"/>
    <w:pPr>
      <w:spacing w:after="0" w:line="288" w:lineRule="auto"/>
    </w:pPr>
    <w:rPr>
      <w:rFonts w:ascii="Century Gothic" w:hAnsi="Century Gothic"/>
      <w:sz w:val="16"/>
      <w:szCs w:val="24"/>
    </w:rPr>
  </w:style>
  <w:style w:type="paragraph" w:styleId="Heading1">
    <w:name w:val="heading 1"/>
    <w:basedOn w:val="Normal"/>
    <w:next w:val="Normal"/>
    <w:link w:val="Heading1Char"/>
    <w:semiHidden/>
    <w:unhideWhenUsed/>
    <w:rsid w:val="00591E9C"/>
    <w:pPr>
      <w:spacing w:before="240"/>
      <w:outlineLvl w:val="0"/>
    </w:pPr>
    <w:rPr>
      <w:rFonts w:asciiTheme="majorHAnsi" w:eastAsia="Times New Roman" w:hAnsiTheme="majorHAnsi" w:cs="Times New Roman"/>
      <w:b/>
      <w:szCs w:val="22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rsid w:val="00591E9C"/>
    <w:pPr>
      <w:keepNext/>
      <w:keepLines/>
      <w:spacing w:before="40" w:after="40"/>
      <w:outlineLvl w:val="1"/>
    </w:pPr>
    <w:rPr>
      <w:rFonts w:asciiTheme="majorHAnsi" w:eastAsiaTheme="majorEastAsia" w:hAnsiTheme="majorHAnsi" w:cstheme="majorBidi"/>
      <w:kern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unhideWhenUsed/>
    <w:rsid w:val="00591E9C"/>
    <w:pPr>
      <w:keepNext/>
      <w:keepLines/>
      <w:outlineLvl w:val="2"/>
    </w:pPr>
    <w:rPr>
      <w:rFonts w:asciiTheme="majorHAnsi" w:eastAsiaTheme="majorEastAsia" w:hAnsiTheme="majorHAnsi" w:cstheme="majorHAnsi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rsid w:val="00591E9C"/>
    <w:pPr>
      <w:jc w:val="both"/>
      <w:outlineLvl w:val="3"/>
    </w:pPr>
    <w:rPr>
      <w:rFonts w:asciiTheme="majorHAnsi" w:eastAsia="Times New Roman" w:hAnsiTheme="majorHAnsi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sid w:val="00591E9C"/>
    <w:rPr>
      <w:rFonts w:asciiTheme="majorHAnsi" w:eastAsia="Times New Roman" w:hAnsiTheme="majorHAnsi" w:cs="Times New Roman"/>
      <w:b/>
      <w:sz w:val="16"/>
    </w:rPr>
  </w:style>
  <w:style w:type="paragraph" w:styleId="BodyText">
    <w:name w:val="Body Text"/>
    <w:basedOn w:val="Normal"/>
    <w:link w:val="BodyTextChar"/>
    <w:unhideWhenUsed/>
    <w:qFormat/>
    <w:rsid w:val="00591E9C"/>
    <w:pPr>
      <w:spacing w:after="120"/>
    </w:pPr>
    <w:rPr>
      <w:rFonts w:asciiTheme="minorHAnsi" w:hAnsiTheme="minorHAnsi"/>
    </w:rPr>
  </w:style>
  <w:style w:type="character" w:customStyle="1" w:styleId="BodyTextChar">
    <w:name w:val="Body Text Char"/>
    <w:basedOn w:val="DefaultParagraphFont"/>
    <w:link w:val="BodyText"/>
    <w:rsid w:val="00591E9C"/>
    <w:rPr>
      <w:sz w:val="16"/>
      <w:szCs w:val="24"/>
    </w:rPr>
  </w:style>
  <w:style w:type="paragraph" w:customStyle="1" w:styleId="BulletedList">
    <w:name w:val="Bulleted List"/>
    <w:basedOn w:val="BodyText"/>
    <w:semiHidden/>
    <w:unhideWhenUsed/>
    <w:qFormat/>
    <w:rsid w:val="00591E9C"/>
    <w:pPr>
      <w:numPr>
        <w:numId w:val="1"/>
      </w:numPr>
      <w:spacing w:after="80"/>
      <w:ind w:left="288" w:hanging="288"/>
    </w:pPr>
  </w:style>
  <w:style w:type="table" w:styleId="TableGrid">
    <w:name w:val="Table Grid"/>
    <w:basedOn w:val="TableNormal"/>
    <w:rsid w:val="00591E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YourName">
    <w:name w:val="Your Name"/>
    <w:basedOn w:val="Normal"/>
    <w:qFormat/>
    <w:rsid w:val="00591E9C"/>
    <w:rPr>
      <w:rFonts w:asciiTheme="majorHAnsi" w:eastAsia="Times New Roman" w:hAnsiTheme="majorHAnsi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1"/>
    <w:rsid w:val="00591E9C"/>
    <w:rPr>
      <w:rFonts w:asciiTheme="majorHAnsi" w:eastAsiaTheme="majorEastAsia" w:hAnsiTheme="majorHAnsi" w:cstheme="majorHAnsi"/>
      <w:b/>
      <w:color w:val="000000" w:themeColor="text1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591E9C"/>
    <w:rPr>
      <w:rFonts w:asciiTheme="majorHAnsi" w:eastAsiaTheme="majorEastAsia" w:hAnsiTheme="majorHAnsi" w:cstheme="majorBidi"/>
      <w:kern w:val="32"/>
      <w:sz w:val="16"/>
      <w:szCs w:val="32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591E9C"/>
    <w:rPr>
      <w:rFonts w:asciiTheme="majorHAnsi" w:eastAsia="Times New Roman" w:hAnsiTheme="majorHAnsi" w:cs="Times New Roman"/>
      <w:b/>
      <w:sz w:val="16"/>
      <w:szCs w:val="20"/>
    </w:rPr>
  </w:style>
  <w:style w:type="paragraph" w:customStyle="1" w:styleId="ContactInformation">
    <w:name w:val="Contact Information"/>
    <w:basedOn w:val="Heading2"/>
    <w:qFormat/>
    <w:rsid w:val="00591E9C"/>
    <w:rPr>
      <w:rFonts w:asciiTheme="minorHAnsi" w:hAnsiTheme="minorHAnsi"/>
    </w:rPr>
  </w:style>
  <w:style w:type="paragraph" w:customStyle="1" w:styleId="ResumeHeading1">
    <w:name w:val="Resume Heading 1"/>
    <w:basedOn w:val="Heading3"/>
    <w:qFormat/>
    <w:rsid w:val="00591E9C"/>
    <w:pPr>
      <w:framePr w:hSpace="187" w:wrap="around" w:vAnchor="text" w:hAnchor="page" w:xAlign="center" w:y="1"/>
      <w:suppressOverlap/>
    </w:pPr>
  </w:style>
  <w:style w:type="paragraph" w:customStyle="1" w:styleId="JobTitle">
    <w:name w:val="Job Title"/>
    <w:basedOn w:val="Heading4"/>
    <w:qFormat/>
    <w:rsid w:val="00591E9C"/>
    <w:pPr>
      <w:framePr w:hSpace="187" w:wrap="around" w:vAnchor="text" w:hAnchor="page" w:xAlign="center" w:y="1"/>
      <w:suppressOverlap/>
    </w:pPr>
  </w:style>
  <w:style w:type="paragraph" w:customStyle="1" w:styleId="Dates">
    <w:name w:val="Dates"/>
    <w:basedOn w:val="Normal"/>
    <w:qFormat/>
    <w:rsid w:val="00591E9C"/>
    <w:pPr>
      <w:spacing w:after="120"/>
    </w:pPr>
    <w:rPr>
      <w:rFonts w:asciiTheme="minorHAnsi" w:eastAsia="Times New Roman" w:hAnsiTheme="minorHAnsi" w:cs="Times New Roman"/>
      <w:i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1E9C"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E9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24E01"/>
  </w:style>
  <w:style w:type="character" w:styleId="PlaceholderText">
    <w:name w:val="Placeholder Text"/>
    <w:basedOn w:val="DefaultParagraphFont"/>
    <w:uiPriority w:val="99"/>
    <w:rsid w:val="00B24E01"/>
    <w:rPr>
      <w:color w:val="808080"/>
    </w:rPr>
  </w:style>
  <w:style w:type="paragraph" w:customStyle="1" w:styleId="Description">
    <w:name w:val="Description"/>
    <w:basedOn w:val="Normal"/>
    <w:qFormat/>
    <w:rsid w:val="00B24E01"/>
    <w:pPr>
      <w:numPr>
        <w:numId w:val="12"/>
      </w:numPr>
      <w:spacing w:after="80" w:line="240" w:lineRule="auto"/>
      <w:ind w:left="432" w:hanging="288"/>
    </w:pPr>
    <w:rPr>
      <w:rFonts w:asciiTheme="minorHAnsi" w:eastAsiaTheme="minorHAnsi" w:hAnsiTheme="minorHAnsi" w:cstheme="minorBidi"/>
      <w:sz w:val="17"/>
      <w:szCs w:val="22"/>
    </w:rPr>
  </w:style>
  <w:style w:type="paragraph" w:customStyle="1" w:styleId="ResumeBodyText">
    <w:name w:val="Resume Body Text"/>
    <w:basedOn w:val="Normal"/>
    <w:qFormat/>
    <w:rsid w:val="003F2C89"/>
    <w:pPr>
      <w:spacing w:line="240" w:lineRule="auto"/>
    </w:pPr>
    <w:rPr>
      <w:rFonts w:asciiTheme="minorHAnsi" w:eastAsiaTheme="minorHAnsi" w:hAnsiTheme="minorHAnsi" w:cstheme="minorBidi"/>
      <w:sz w:val="17"/>
      <w:szCs w:val="22"/>
    </w:rPr>
  </w:style>
  <w:style w:type="paragraph" w:styleId="Header">
    <w:name w:val="header"/>
    <w:basedOn w:val="Normal"/>
    <w:link w:val="HeaderChar"/>
    <w:unhideWhenUsed/>
    <w:rsid w:val="003F2C89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3F2C89"/>
    <w:rPr>
      <w:rFonts w:ascii="Century Gothic" w:hAnsi="Century Gothic"/>
      <w:sz w:val="16"/>
      <w:szCs w:val="24"/>
    </w:rPr>
  </w:style>
  <w:style w:type="paragraph" w:styleId="Footer">
    <w:name w:val="footer"/>
    <w:basedOn w:val="Normal"/>
    <w:link w:val="FooterChar"/>
    <w:unhideWhenUsed/>
    <w:rsid w:val="003F2C89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3F2C89"/>
    <w:rPr>
      <w:rFonts w:ascii="Century Gothic" w:hAnsi="Century Gothic"/>
      <w:sz w:val="16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semiHidden="0" w:uiPriority="1" w:unhideWhenUsed="0"/>
    <w:lsdException w:name="heading 3" w:semiHidden="0" w:uiPriority="1" w:unhideWhenUsed="0"/>
    <w:lsdException w:name="heading 4" w:uiPriority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header" w:uiPriority="0"/>
    <w:lsdException w:name="footer" w:uiPriority="0"/>
    <w:lsdException w:name="Title" w:uiPriority="4" w:qFormat="1"/>
    <w:lsdException w:name="Default Paragraph Font" w:uiPriority="0"/>
    <w:lsdException w:name="Body Text" w:uiPriority="0" w:qFormat="1"/>
    <w:lsdException w:name="Subtitle" w:uiPriority="5" w:qFormat="1"/>
    <w:lsdException w:name="Date" w:uiPriority="0"/>
    <w:lsdException w:name="Body Text 2" w:uiPriority="0"/>
    <w:lsdException w:name="Block Text" w:uiPriority="3" w:qFormat="1"/>
    <w:lsdException w:name="Strong" w:uiPriority="2" w:qFormat="1"/>
    <w:lsdException w:name="Emphasis" w:uiPriority="2" w:qFormat="1"/>
    <w:lsdException w:name="HTML Top of Form" w:uiPriority="0"/>
    <w:lsdException w:name="HTML Bottom of Form" w:uiPriority="0"/>
    <w:lsdException w:name="Normal Table" w:uiPriority="0"/>
    <w:lsdException w:name="No List" w:uiPriority="0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Table Grid" w:semiHidden="0" w:uiPriority="0" w:unhideWhenUsed="0"/>
    <w:lsdException w:name="Table Theme" w:uiPriority="0"/>
    <w:lsdException w:name="Revision" w:uiPriority="0" w:unhideWhenUsed="0"/>
    <w:lsdException w:name="List Paragraph" w:semiHidden="0" w:uiPriority="29" w:unhideWhenUsed="0" w:qFormat="1"/>
    <w:lsdException w:name="Quote" w:semiHidden="0" w:uiPriority="2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1E9C"/>
    <w:pPr>
      <w:spacing w:after="0" w:line="288" w:lineRule="auto"/>
    </w:pPr>
    <w:rPr>
      <w:rFonts w:ascii="Century Gothic" w:hAnsi="Century Gothic"/>
      <w:sz w:val="16"/>
      <w:szCs w:val="24"/>
    </w:rPr>
  </w:style>
  <w:style w:type="paragraph" w:styleId="Heading1">
    <w:name w:val="heading 1"/>
    <w:basedOn w:val="Normal"/>
    <w:next w:val="Normal"/>
    <w:link w:val="Heading1Char"/>
    <w:semiHidden/>
    <w:unhideWhenUsed/>
    <w:rsid w:val="00591E9C"/>
    <w:pPr>
      <w:spacing w:before="240"/>
      <w:outlineLvl w:val="0"/>
    </w:pPr>
    <w:rPr>
      <w:rFonts w:asciiTheme="majorHAnsi" w:eastAsia="Times New Roman" w:hAnsiTheme="majorHAnsi" w:cs="Times New Roman"/>
      <w:b/>
      <w:szCs w:val="22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rsid w:val="00591E9C"/>
    <w:pPr>
      <w:keepNext/>
      <w:keepLines/>
      <w:spacing w:before="40" w:after="40"/>
      <w:outlineLvl w:val="1"/>
    </w:pPr>
    <w:rPr>
      <w:rFonts w:asciiTheme="majorHAnsi" w:eastAsiaTheme="majorEastAsia" w:hAnsiTheme="majorHAnsi" w:cstheme="majorBidi"/>
      <w:kern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unhideWhenUsed/>
    <w:rsid w:val="00591E9C"/>
    <w:pPr>
      <w:keepNext/>
      <w:keepLines/>
      <w:outlineLvl w:val="2"/>
    </w:pPr>
    <w:rPr>
      <w:rFonts w:asciiTheme="majorHAnsi" w:eastAsiaTheme="majorEastAsia" w:hAnsiTheme="majorHAnsi" w:cstheme="majorHAnsi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rsid w:val="00591E9C"/>
    <w:pPr>
      <w:jc w:val="both"/>
      <w:outlineLvl w:val="3"/>
    </w:pPr>
    <w:rPr>
      <w:rFonts w:asciiTheme="majorHAnsi" w:eastAsia="Times New Roman" w:hAnsiTheme="majorHAnsi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sid w:val="00591E9C"/>
    <w:rPr>
      <w:rFonts w:asciiTheme="majorHAnsi" w:eastAsia="Times New Roman" w:hAnsiTheme="majorHAnsi" w:cs="Times New Roman"/>
      <w:b/>
      <w:sz w:val="16"/>
    </w:rPr>
  </w:style>
  <w:style w:type="paragraph" w:styleId="BodyText">
    <w:name w:val="Body Text"/>
    <w:basedOn w:val="Normal"/>
    <w:link w:val="BodyTextChar"/>
    <w:unhideWhenUsed/>
    <w:qFormat/>
    <w:rsid w:val="00591E9C"/>
    <w:pPr>
      <w:spacing w:after="120"/>
    </w:pPr>
    <w:rPr>
      <w:rFonts w:asciiTheme="minorHAnsi" w:hAnsiTheme="minorHAnsi"/>
    </w:rPr>
  </w:style>
  <w:style w:type="character" w:customStyle="1" w:styleId="BodyTextChar">
    <w:name w:val="Body Text Char"/>
    <w:basedOn w:val="DefaultParagraphFont"/>
    <w:link w:val="BodyText"/>
    <w:rsid w:val="00591E9C"/>
    <w:rPr>
      <w:sz w:val="16"/>
      <w:szCs w:val="24"/>
    </w:rPr>
  </w:style>
  <w:style w:type="paragraph" w:customStyle="1" w:styleId="BulletedList">
    <w:name w:val="Bulleted List"/>
    <w:basedOn w:val="BodyText"/>
    <w:semiHidden/>
    <w:unhideWhenUsed/>
    <w:qFormat/>
    <w:rsid w:val="00591E9C"/>
    <w:pPr>
      <w:numPr>
        <w:numId w:val="1"/>
      </w:numPr>
      <w:spacing w:after="80"/>
      <w:ind w:left="288" w:hanging="288"/>
    </w:pPr>
  </w:style>
  <w:style w:type="table" w:styleId="TableGrid">
    <w:name w:val="Table Grid"/>
    <w:basedOn w:val="TableNormal"/>
    <w:rsid w:val="00591E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YourName">
    <w:name w:val="Your Name"/>
    <w:basedOn w:val="Normal"/>
    <w:qFormat/>
    <w:rsid w:val="00591E9C"/>
    <w:rPr>
      <w:rFonts w:asciiTheme="majorHAnsi" w:eastAsia="Times New Roman" w:hAnsiTheme="majorHAnsi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1"/>
    <w:rsid w:val="00591E9C"/>
    <w:rPr>
      <w:rFonts w:asciiTheme="majorHAnsi" w:eastAsiaTheme="majorEastAsia" w:hAnsiTheme="majorHAnsi" w:cstheme="majorHAnsi"/>
      <w:b/>
      <w:color w:val="000000" w:themeColor="text1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591E9C"/>
    <w:rPr>
      <w:rFonts w:asciiTheme="majorHAnsi" w:eastAsiaTheme="majorEastAsia" w:hAnsiTheme="majorHAnsi" w:cstheme="majorBidi"/>
      <w:kern w:val="32"/>
      <w:sz w:val="16"/>
      <w:szCs w:val="32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591E9C"/>
    <w:rPr>
      <w:rFonts w:asciiTheme="majorHAnsi" w:eastAsia="Times New Roman" w:hAnsiTheme="majorHAnsi" w:cs="Times New Roman"/>
      <w:b/>
      <w:sz w:val="16"/>
      <w:szCs w:val="20"/>
    </w:rPr>
  </w:style>
  <w:style w:type="paragraph" w:customStyle="1" w:styleId="ContactInformation">
    <w:name w:val="Contact Information"/>
    <w:basedOn w:val="Heading2"/>
    <w:qFormat/>
    <w:rsid w:val="00591E9C"/>
    <w:rPr>
      <w:rFonts w:asciiTheme="minorHAnsi" w:hAnsiTheme="minorHAnsi"/>
    </w:rPr>
  </w:style>
  <w:style w:type="paragraph" w:customStyle="1" w:styleId="ResumeHeading1">
    <w:name w:val="Resume Heading 1"/>
    <w:basedOn w:val="Heading3"/>
    <w:qFormat/>
    <w:rsid w:val="00591E9C"/>
    <w:pPr>
      <w:framePr w:hSpace="187" w:wrap="around" w:vAnchor="text" w:hAnchor="page" w:xAlign="center" w:y="1"/>
      <w:suppressOverlap/>
    </w:pPr>
  </w:style>
  <w:style w:type="paragraph" w:customStyle="1" w:styleId="JobTitle">
    <w:name w:val="Job Title"/>
    <w:basedOn w:val="Heading4"/>
    <w:qFormat/>
    <w:rsid w:val="00591E9C"/>
    <w:pPr>
      <w:framePr w:hSpace="187" w:wrap="around" w:vAnchor="text" w:hAnchor="page" w:xAlign="center" w:y="1"/>
      <w:suppressOverlap/>
    </w:pPr>
  </w:style>
  <w:style w:type="paragraph" w:customStyle="1" w:styleId="Dates">
    <w:name w:val="Dates"/>
    <w:basedOn w:val="Normal"/>
    <w:qFormat/>
    <w:rsid w:val="00591E9C"/>
    <w:pPr>
      <w:spacing w:after="120"/>
    </w:pPr>
    <w:rPr>
      <w:rFonts w:asciiTheme="minorHAnsi" w:eastAsia="Times New Roman" w:hAnsiTheme="minorHAnsi" w:cs="Times New Roman"/>
      <w:i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1E9C"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E9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24E01"/>
  </w:style>
  <w:style w:type="character" w:styleId="PlaceholderText">
    <w:name w:val="Placeholder Text"/>
    <w:basedOn w:val="DefaultParagraphFont"/>
    <w:uiPriority w:val="99"/>
    <w:rsid w:val="00B24E01"/>
    <w:rPr>
      <w:color w:val="808080"/>
    </w:rPr>
  </w:style>
  <w:style w:type="paragraph" w:customStyle="1" w:styleId="Description">
    <w:name w:val="Description"/>
    <w:basedOn w:val="Normal"/>
    <w:qFormat/>
    <w:rsid w:val="00B24E01"/>
    <w:pPr>
      <w:numPr>
        <w:numId w:val="12"/>
      </w:numPr>
      <w:spacing w:after="80" w:line="240" w:lineRule="auto"/>
      <w:ind w:left="432" w:hanging="288"/>
    </w:pPr>
    <w:rPr>
      <w:rFonts w:asciiTheme="minorHAnsi" w:eastAsiaTheme="minorHAnsi" w:hAnsiTheme="minorHAnsi" w:cstheme="minorBidi"/>
      <w:sz w:val="17"/>
      <w:szCs w:val="22"/>
    </w:rPr>
  </w:style>
  <w:style w:type="paragraph" w:customStyle="1" w:styleId="ResumeBodyText">
    <w:name w:val="Resume Body Text"/>
    <w:basedOn w:val="Normal"/>
    <w:qFormat/>
    <w:rsid w:val="003F2C89"/>
    <w:pPr>
      <w:spacing w:line="240" w:lineRule="auto"/>
    </w:pPr>
    <w:rPr>
      <w:rFonts w:asciiTheme="minorHAnsi" w:eastAsiaTheme="minorHAnsi" w:hAnsiTheme="minorHAnsi" w:cstheme="minorBidi"/>
      <w:sz w:val="17"/>
      <w:szCs w:val="22"/>
    </w:rPr>
  </w:style>
  <w:style w:type="paragraph" w:styleId="Header">
    <w:name w:val="header"/>
    <w:basedOn w:val="Normal"/>
    <w:link w:val="HeaderChar"/>
    <w:unhideWhenUsed/>
    <w:rsid w:val="003F2C89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3F2C89"/>
    <w:rPr>
      <w:rFonts w:ascii="Century Gothic" w:hAnsi="Century Gothic"/>
      <w:sz w:val="16"/>
      <w:szCs w:val="24"/>
    </w:rPr>
  </w:style>
  <w:style w:type="paragraph" w:styleId="Footer">
    <w:name w:val="footer"/>
    <w:basedOn w:val="Normal"/>
    <w:link w:val="FooterChar"/>
    <w:unhideWhenUsed/>
    <w:rsid w:val="003F2C89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3F2C89"/>
    <w:rPr>
      <w:rFonts w:ascii="Century Gothic" w:hAnsi="Century Gothic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TS01007268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61AB547DC1248EDAFA072DAD1E75F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506A82-F8CE-42D1-B551-A1EF7A0F49F5}"/>
      </w:docPartPr>
      <w:docPartBody>
        <w:p w:rsidR="00C052D4" w:rsidRDefault="00F75394">
          <w:pPr>
            <w:pStyle w:val="261AB547DC1248EDAFA072DAD1E75FEE"/>
          </w:pPr>
          <w:r>
            <w:t>[Your Name]</w:t>
          </w:r>
        </w:p>
      </w:docPartBody>
    </w:docPart>
    <w:docPart>
      <w:docPartPr>
        <w:name w:val="107A624CDC5842D2A2833EDA114A25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B5A6CC-BA7A-4D7E-B7B6-BB14D91DECA7}"/>
      </w:docPartPr>
      <w:docPartBody>
        <w:p w:rsidR="00C052D4" w:rsidRDefault="00F75394">
          <w:pPr>
            <w:pStyle w:val="107A624CDC5842D2A2833EDA114A251E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5956A1BA3E714FD3BA7BD6D0488A90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CC5182-A35F-4399-97EE-A6A3E783DC5B}"/>
      </w:docPartPr>
      <w:docPartBody>
        <w:p w:rsidR="00C052D4" w:rsidRDefault="00F75394">
          <w:pPr>
            <w:pStyle w:val="5956A1BA3E714FD3BA7BD6D0488A90C9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A9A9CA3590C84EA5B6EDF83AFF00CE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6196CF-B219-4A30-99BB-AEDD94C8CB76}"/>
      </w:docPartPr>
      <w:docPartBody>
        <w:p w:rsidR="00C052D4" w:rsidRDefault="00F75394">
          <w:pPr>
            <w:pStyle w:val="A9A9CA3590C84EA5B6EDF83AFF00CECC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1ED320437C594091BBF52CCBD077AB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7B3FB5-7077-4F5B-AD5B-B342660479F8}"/>
      </w:docPartPr>
      <w:docPartBody>
        <w:p w:rsidR="00C052D4" w:rsidRDefault="00F75394">
          <w:pPr>
            <w:pStyle w:val="1ED320437C594091BBF52CCBD077AB2F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85586E5B0CF74DE3A3C8C3F1BF9BDF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8E7C98-CE89-4E4A-A9EA-71A8838D0AE5}"/>
      </w:docPartPr>
      <w:docPartBody>
        <w:p w:rsidR="00C052D4" w:rsidRDefault="00F75394">
          <w:pPr>
            <w:pStyle w:val="85586E5B0CF74DE3A3C8C3F1BF9BDF3B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2A3971B74C294E0D95A5739979D965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66D75A-E45A-4169-9493-0C2308333934}"/>
      </w:docPartPr>
      <w:docPartBody>
        <w:p w:rsidR="00C052D4" w:rsidRDefault="00F75394">
          <w:pPr>
            <w:pStyle w:val="2A3971B74C294E0D95A5739979D965D9"/>
          </w:pPr>
          <w:r>
            <w:rPr>
              <w:rStyle w:val="PlaceholderText"/>
            </w:rPr>
            <w:t>[End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94"/>
    <w:rsid w:val="001E2333"/>
    <w:rsid w:val="00586BBE"/>
    <w:rsid w:val="00995488"/>
    <w:rsid w:val="00C052D4"/>
    <w:rsid w:val="00E86169"/>
    <w:rsid w:val="00E94BF7"/>
    <w:rsid w:val="00F7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1AB547DC1248EDAFA072DAD1E75FEE">
    <w:name w:val="261AB547DC1248EDAFA072DAD1E75FEE"/>
  </w:style>
  <w:style w:type="paragraph" w:customStyle="1" w:styleId="7247E0E2FD864A50930CA0B90FA2ED61">
    <w:name w:val="7247E0E2FD864A50930CA0B90FA2ED61"/>
  </w:style>
  <w:style w:type="paragraph" w:customStyle="1" w:styleId="D614F198C78D4552979542DF11261208">
    <w:name w:val="D614F198C78D4552979542DF11261208"/>
  </w:style>
  <w:style w:type="paragraph" w:customStyle="1" w:styleId="F5545342247841A881A7B008CA4E305E">
    <w:name w:val="F5545342247841A881A7B008CA4E305E"/>
  </w:style>
  <w:style w:type="paragraph" w:customStyle="1" w:styleId="5CE222146C0B49468EFB3FE489DDD9AB">
    <w:name w:val="5CE222146C0B49468EFB3FE489DDD9AB"/>
  </w:style>
  <w:style w:type="paragraph" w:customStyle="1" w:styleId="2EBA74519F6849F0B1C25AA375AB5545">
    <w:name w:val="2EBA74519F6849F0B1C25AA375AB5545"/>
  </w:style>
  <w:style w:type="paragraph" w:customStyle="1" w:styleId="BEC2190930004F2F80FDA70779C41D11">
    <w:name w:val="BEC2190930004F2F80FDA70779C41D11"/>
  </w:style>
  <w:style w:type="paragraph" w:customStyle="1" w:styleId="070E31DD146A467081970DAA779BD486">
    <w:name w:val="070E31DD146A467081970DAA779BD486"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107A624CDC5842D2A2833EDA114A251E">
    <w:name w:val="107A624CDC5842D2A2833EDA114A251E"/>
  </w:style>
  <w:style w:type="paragraph" w:customStyle="1" w:styleId="5956A1BA3E714FD3BA7BD6D0488A90C9">
    <w:name w:val="5956A1BA3E714FD3BA7BD6D0488A90C9"/>
  </w:style>
  <w:style w:type="paragraph" w:customStyle="1" w:styleId="4ECB1E986E4B45D491D2B52208E5C14B">
    <w:name w:val="4ECB1E986E4B45D491D2B52208E5C14B"/>
  </w:style>
  <w:style w:type="paragraph" w:customStyle="1" w:styleId="E93EAD2425E34286995ECF4C0ECA1FFF">
    <w:name w:val="E93EAD2425E34286995ECF4C0ECA1FFF"/>
  </w:style>
  <w:style w:type="paragraph" w:customStyle="1" w:styleId="EE630542C39C44E7A9957F8F40A31B1C">
    <w:name w:val="EE630542C39C44E7A9957F8F40A31B1C"/>
  </w:style>
  <w:style w:type="paragraph" w:customStyle="1" w:styleId="0C4056A413AB4DC89EA1335C651E4FB4">
    <w:name w:val="0C4056A413AB4DC89EA1335C651E4FB4"/>
  </w:style>
  <w:style w:type="paragraph" w:customStyle="1" w:styleId="35069FE2F5584A7BBFDC54A276FC15C0">
    <w:name w:val="35069FE2F5584A7BBFDC54A276FC15C0"/>
  </w:style>
  <w:style w:type="paragraph" w:customStyle="1" w:styleId="C994E17668C044418636CF0F6A272DBD">
    <w:name w:val="C994E17668C044418636CF0F6A272DBD"/>
  </w:style>
  <w:style w:type="paragraph" w:customStyle="1" w:styleId="A9A9CA3590C84EA5B6EDF83AFF00CECC">
    <w:name w:val="A9A9CA3590C84EA5B6EDF83AFF00CECC"/>
  </w:style>
  <w:style w:type="paragraph" w:customStyle="1" w:styleId="1ED320437C594091BBF52CCBD077AB2F">
    <w:name w:val="1ED320437C594091BBF52CCBD077AB2F"/>
  </w:style>
  <w:style w:type="paragraph" w:customStyle="1" w:styleId="4E4D93F339CC4DA581CD9942E3E5BB85">
    <w:name w:val="4E4D93F339CC4DA581CD9942E3E5BB85"/>
  </w:style>
  <w:style w:type="paragraph" w:customStyle="1" w:styleId="F4FABE65435446DFAAE4686ECA7DB48F">
    <w:name w:val="F4FABE65435446DFAAE4686ECA7DB48F"/>
  </w:style>
  <w:style w:type="paragraph" w:customStyle="1" w:styleId="AEEBC0120215436EA18E91E37CDF28C2">
    <w:name w:val="AEEBC0120215436EA18E91E37CDF28C2"/>
  </w:style>
  <w:style w:type="paragraph" w:customStyle="1" w:styleId="BB045725B2DA4D04BDA3BB29B846F27C">
    <w:name w:val="BB045725B2DA4D04BDA3BB29B846F27C"/>
  </w:style>
  <w:style w:type="paragraph" w:customStyle="1" w:styleId="526B689CCC8B49B1A636D30BB3A6FA10">
    <w:name w:val="526B689CCC8B49B1A636D30BB3A6FA10"/>
  </w:style>
  <w:style w:type="paragraph" w:customStyle="1" w:styleId="75BFA333A7C44381BFDDD7F8CB25EEC9">
    <w:name w:val="75BFA333A7C44381BFDDD7F8CB25EEC9"/>
  </w:style>
  <w:style w:type="paragraph" w:customStyle="1" w:styleId="25211964908D4047B3160F24CF097C99">
    <w:name w:val="25211964908D4047B3160F24CF097C99"/>
  </w:style>
  <w:style w:type="paragraph" w:customStyle="1" w:styleId="0ADCF7F172EE4B0DB999874B3A5E4B1B">
    <w:name w:val="0ADCF7F172EE4B0DB999874B3A5E4B1B"/>
  </w:style>
  <w:style w:type="paragraph" w:customStyle="1" w:styleId="C873898DFC2242588D82C1226283680F">
    <w:name w:val="C873898DFC2242588D82C1226283680F"/>
  </w:style>
  <w:style w:type="paragraph" w:customStyle="1" w:styleId="AD28762E6CC94AA993338F4EBA72A4A1">
    <w:name w:val="AD28762E6CC94AA993338F4EBA72A4A1"/>
  </w:style>
  <w:style w:type="paragraph" w:customStyle="1" w:styleId="EF116F09328F44EB93D610F45517EC7B">
    <w:name w:val="EF116F09328F44EB93D610F45517EC7B"/>
  </w:style>
  <w:style w:type="paragraph" w:customStyle="1" w:styleId="AE6E848366974E24AFC69A593F8822FA">
    <w:name w:val="AE6E848366974E24AFC69A593F8822FA"/>
  </w:style>
  <w:style w:type="paragraph" w:customStyle="1" w:styleId="D94DE237F97940ADA473F94190DB289B">
    <w:name w:val="D94DE237F97940ADA473F94190DB289B"/>
  </w:style>
  <w:style w:type="paragraph" w:customStyle="1" w:styleId="BD5C533E46364A4E982FC6918C9CA031">
    <w:name w:val="BD5C533E46364A4E982FC6918C9CA031"/>
  </w:style>
  <w:style w:type="paragraph" w:customStyle="1" w:styleId="85586E5B0CF74DE3A3C8C3F1BF9BDF3B">
    <w:name w:val="85586E5B0CF74DE3A3C8C3F1BF9BDF3B"/>
  </w:style>
  <w:style w:type="paragraph" w:customStyle="1" w:styleId="2A3971B74C294E0D95A5739979D965D9">
    <w:name w:val="2A3971B74C294E0D95A5739979D965D9"/>
  </w:style>
  <w:style w:type="paragraph" w:customStyle="1" w:styleId="309F8ECA52C44115BA016707E49147EC">
    <w:name w:val="309F8ECA52C44115BA016707E49147EC"/>
  </w:style>
  <w:style w:type="paragraph" w:customStyle="1" w:styleId="5AA29EC3CD464D1F8813606E4118360F">
    <w:name w:val="5AA29EC3CD464D1F8813606E4118360F"/>
  </w:style>
  <w:style w:type="paragraph" w:customStyle="1" w:styleId="60F02EB67F3F4ABABD2453CA0D967FBA">
    <w:name w:val="60F02EB67F3F4ABABD2453CA0D967FBA"/>
  </w:style>
  <w:style w:type="paragraph" w:customStyle="1" w:styleId="EB1FA3B4F86847B2992B0394EDB6E5F2">
    <w:name w:val="EB1FA3B4F86847B2992B0394EDB6E5F2"/>
  </w:style>
  <w:style w:type="paragraph" w:customStyle="1" w:styleId="D0D2B9863CD54862A8F715B937AD11F4">
    <w:name w:val="D0D2B9863CD54862A8F715B937AD11F4"/>
  </w:style>
  <w:style w:type="paragraph" w:customStyle="1" w:styleId="2FF87494B9D341959B33F35CABE94AD3">
    <w:name w:val="2FF87494B9D341959B33F35CABE94AD3"/>
  </w:style>
  <w:style w:type="paragraph" w:customStyle="1" w:styleId="8A736499C671421EBA9877D6D5A62440">
    <w:name w:val="8A736499C671421EBA9877D6D5A62440"/>
  </w:style>
  <w:style w:type="paragraph" w:customStyle="1" w:styleId="8C5BCE0616114F4DB2CFE8769DB25757">
    <w:name w:val="8C5BCE0616114F4DB2CFE8769DB25757"/>
  </w:style>
  <w:style w:type="paragraph" w:customStyle="1" w:styleId="1DF142E3F2E84D3BB24AF754C3A1762E">
    <w:name w:val="1DF142E3F2E84D3BB24AF754C3A1762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1AB547DC1248EDAFA072DAD1E75FEE">
    <w:name w:val="261AB547DC1248EDAFA072DAD1E75FEE"/>
  </w:style>
  <w:style w:type="paragraph" w:customStyle="1" w:styleId="7247E0E2FD864A50930CA0B90FA2ED61">
    <w:name w:val="7247E0E2FD864A50930CA0B90FA2ED61"/>
  </w:style>
  <w:style w:type="paragraph" w:customStyle="1" w:styleId="D614F198C78D4552979542DF11261208">
    <w:name w:val="D614F198C78D4552979542DF11261208"/>
  </w:style>
  <w:style w:type="paragraph" w:customStyle="1" w:styleId="F5545342247841A881A7B008CA4E305E">
    <w:name w:val="F5545342247841A881A7B008CA4E305E"/>
  </w:style>
  <w:style w:type="paragraph" w:customStyle="1" w:styleId="5CE222146C0B49468EFB3FE489DDD9AB">
    <w:name w:val="5CE222146C0B49468EFB3FE489DDD9AB"/>
  </w:style>
  <w:style w:type="paragraph" w:customStyle="1" w:styleId="2EBA74519F6849F0B1C25AA375AB5545">
    <w:name w:val="2EBA74519F6849F0B1C25AA375AB5545"/>
  </w:style>
  <w:style w:type="paragraph" w:customStyle="1" w:styleId="BEC2190930004F2F80FDA70779C41D11">
    <w:name w:val="BEC2190930004F2F80FDA70779C41D11"/>
  </w:style>
  <w:style w:type="paragraph" w:customStyle="1" w:styleId="070E31DD146A467081970DAA779BD486">
    <w:name w:val="070E31DD146A467081970DAA779BD486"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107A624CDC5842D2A2833EDA114A251E">
    <w:name w:val="107A624CDC5842D2A2833EDA114A251E"/>
  </w:style>
  <w:style w:type="paragraph" w:customStyle="1" w:styleId="5956A1BA3E714FD3BA7BD6D0488A90C9">
    <w:name w:val="5956A1BA3E714FD3BA7BD6D0488A90C9"/>
  </w:style>
  <w:style w:type="paragraph" w:customStyle="1" w:styleId="4ECB1E986E4B45D491D2B52208E5C14B">
    <w:name w:val="4ECB1E986E4B45D491D2B52208E5C14B"/>
  </w:style>
  <w:style w:type="paragraph" w:customStyle="1" w:styleId="E93EAD2425E34286995ECF4C0ECA1FFF">
    <w:name w:val="E93EAD2425E34286995ECF4C0ECA1FFF"/>
  </w:style>
  <w:style w:type="paragraph" w:customStyle="1" w:styleId="EE630542C39C44E7A9957F8F40A31B1C">
    <w:name w:val="EE630542C39C44E7A9957F8F40A31B1C"/>
  </w:style>
  <w:style w:type="paragraph" w:customStyle="1" w:styleId="0C4056A413AB4DC89EA1335C651E4FB4">
    <w:name w:val="0C4056A413AB4DC89EA1335C651E4FB4"/>
  </w:style>
  <w:style w:type="paragraph" w:customStyle="1" w:styleId="35069FE2F5584A7BBFDC54A276FC15C0">
    <w:name w:val="35069FE2F5584A7BBFDC54A276FC15C0"/>
  </w:style>
  <w:style w:type="paragraph" w:customStyle="1" w:styleId="C994E17668C044418636CF0F6A272DBD">
    <w:name w:val="C994E17668C044418636CF0F6A272DBD"/>
  </w:style>
  <w:style w:type="paragraph" w:customStyle="1" w:styleId="A9A9CA3590C84EA5B6EDF83AFF00CECC">
    <w:name w:val="A9A9CA3590C84EA5B6EDF83AFF00CECC"/>
  </w:style>
  <w:style w:type="paragraph" w:customStyle="1" w:styleId="1ED320437C594091BBF52CCBD077AB2F">
    <w:name w:val="1ED320437C594091BBF52CCBD077AB2F"/>
  </w:style>
  <w:style w:type="paragraph" w:customStyle="1" w:styleId="4E4D93F339CC4DA581CD9942E3E5BB85">
    <w:name w:val="4E4D93F339CC4DA581CD9942E3E5BB85"/>
  </w:style>
  <w:style w:type="paragraph" w:customStyle="1" w:styleId="F4FABE65435446DFAAE4686ECA7DB48F">
    <w:name w:val="F4FABE65435446DFAAE4686ECA7DB48F"/>
  </w:style>
  <w:style w:type="paragraph" w:customStyle="1" w:styleId="AEEBC0120215436EA18E91E37CDF28C2">
    <w:name w:val="AEEBC0120215436EA18E91E37CDF28C2"/>
  </w:style>
  <w:style w:type="paragraph" w:customStyle="1" w:styleId="BB045725B2DA4D04BDA3BB29B846F27C">
    <w:name w:val="BB045725B2DA4D04BDA3BB29B846F27C"/>
  </w:style>
  <w:style w:type="paragraph" w:customStyle="1" w:styleId="526B689CCC8B49B1A636D30BB3A6FA10">
    <w:name w:val="526B689CCC8B49B1A636D30BB3A6FA10"/>
  </w:style>
  <w:style w:type="paragraph" w:customStyle="1" w:styleId="75BFA333A7C44381BFDDD7F8CB25EEC9">
    <w:name w:val="75BFA333A7C44381BFDDD7F8CB25EEC9"/>
  </w:style>
  <w:style w:type="paragraph" w:customStyle="1" w:styleId="25211964908D4047B3160F24CF097C99">
    <w:name w:val="25211964908D4047B3160F24CF097C99"/>
  </w:style>
  <w:style w:type="paragraph" w:customStyle="1" w:styleId="0ADCF7F172EE4B0DB999874B3A5E4B1B">
    <w:name w:val="0ADCF7F172EE4B0DB999874B3A5E4B1B"/>
  </w:style>
  <w:style w:type="paragraph" w:customStyle="1" w:styleId="C873898DFC2242588D82C1226283680F">
    <w:name w:val="C873898DFC2242588D82C1226283680F"/>
  </w:style>
  <w:style w:type="paragraph" w:customStyle="1" w:styleId="AD28762E6CC94AA993338F4EBA72A4A1">
    <w:name w:val="AD28762E6CC94AA993338F4EBA72A4A1"/>
  </w:style>
  <w:style w:type="paragraph" w:customStyle="1" w:styleId="EF116F09328F44EB93D610F45517EC7B">
    <w:name w:val="EF116F09328F44EB93D610F45517EC7B"/>
  </w:style>
  <w:style w:type="paragraph" w:customStyle="1" w:styleId="AE6E848366974E24AFC69A593F8822FA">
    <w:name w:val="AE6E848366974E24AFC69A593F8822FA"/>
  </w:style>
  <w:style w:type="paragraph" w:customStyle="1" w:styleId="D94DE237F97940ADA473F94190DB289B">
    <w:name w:val="D94DE237F97940ADA473F94190DB289B"/>
  </w:style>
  <w:style w:type="paragraph" w:customStyle="1" w:styleId="BD5C533E46364A4E982FC6918C9CA031">
    <w:name w:val="BD5C533E46364A4E982FC6918C9CA031"/>
  </w:style>
  <w:style w:type="paragraph" w:customStyle="1" w:styleId="85586E5B0CF74DE3A3C8C3F1BF9BDF3B">
    <w:name w:val="85586E5B0CF74DE3A3C8C3F1BF9BDF3B"/>
  </w:style>
  <w:style w:type="paragraph" w:customStyle="1" w:styleId="2A3971B74C294E0D95A5739979D965D9">
    <w:name w:val="2A3971B74C294E0D95A5739979D965D9"/>
  </w:style>
  <w:style w:type="paragraph" w:customStyle="1" w:styleId="309F8ECA52C44115BA016707E49147EC">
    <w:name w:val="309F8ECA52C44115BA016707E49147EC"/>
  </w:style>
  <w:style w:type="paragraph" w:customStyle="1" w:styleId="5AA29EC3CD464D1F8813606E4118360F">
    <w:name w:val="5AA29EC3CD464D1F8813606E4118360F"/>
  </w:style>
  <w:style w:type="paragraph" w:customStyle="1" w:styleId="60F02EB67F3F4ABABD2453CA0D967FBA">
    <w:name w:val="60F02EB67F3F4ABABD2453CA0D967FBA"/>
  </w:style>
  <w:style w:type="paragraph" w:customStyle="1" w:styleId="EB1FA3B4F86847B2992B0394EDB6E5F2">
    <w:name w:val="EB1FA3B4F86847B2992B0394EDB6E5F2"/>
  </w:style>
  <w:style w:type="paragraph" w:customStyle="1" w:styleId="D0D2B9863CD54862A8F715B937AD11F4">
    <w:name w:val="D0D2B9863CD54862A8F715B937AD11F4"/>
  </w:style>
  <w:style w:type="paragraph" w:customStyle="1" w:styleId="2FF87494B9D341959B33F35CABE94AD3">
    <w:name w:val="2FF87494B9D341959B33F35CABE94AD3"/>
  </w:style>
  <w:style w:type="paragraph" w:customStyle="1" w:styleId="8A736499C671421EBA9877D6D5A62440">
    <w:name w:val="8A736499C671421EBA9877D6D5A62440"/>
  </w:style>
  <w:style w:type="paragraph" w:customStyle="1" w:styleId="8C5BCE0616114F4DB2CFE8769DB25757">
    <w:name w:val="8C5BCE0616114F4DB2CFE8769DB25757"/>
  </w:style>
  <w:style w:type="paragraph" w:customStyle="1" w:styleId="1DF142E3F2E84D3BB24AF754C3A1762E">
    <w:name w:val="1DF142E3F2E84D3BB24AF754C3A176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ustom Theme">
  <a:themeElements>
    <a:clrScheme name="Berry Moon">
      <a:dk1>
        <a:sysClr val="windowText" lastClr="000000"/>
      </a:dk1>
      <a:lt1>
        <a:sysClr val="window" lastClr="FFFFFF"/>
      </a:lt1>
      <a:dk2>
        <a:srgbClr val="AE5492"/>
      </a:dk2>
      <a:lt2>
        <a:srgbClr val="F4E7ED"/>
      </a:lt2>
      <a:accent1>
        <a:srgbClr val="7F4157"/>
      </a:accent1>
      <a:accent2>
        <a:srgbClr val="7C6476"/>
      </a:accent2>
      <a:accent3>
        <a:srgbClr val="B95975"/>
      </a:accent3>
      <a:accent4>
        <a:srgbClr val="F5993C"/>
      </a:accent4>
      <a:accent5>
        <a:srgbClr val="D195C0"/>
      </a:accent5>
      <a:accent6>
        <a:srgbClr val="F98754"/>
      </a:accent6>
      <a:hlink>
        <a:srgbClr val="7B2F6B"/>
      </a:hlink>
      <a:folHlink>
        <a:srgbClr val="F5993C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E9E5085-C87D-4A83-A5FD-057DE53FA9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TS010072681</Template>
  <TotalTime>7223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Chronological resume (Minimalist theme)</vt:lpstr>
      <vt:lpstr>Chronological resume (Minimalist theme)</vt:lpstr>
    </vt:vector>
  </TitlesOfParts>
  <Company>SPecialiST RePack</Company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(Minimalist theme)</dc:title>
  <dc:creator>Olya Krioulina</dc:creator>
  <cp:lastModifiedBy>Olya</cp:lastModifiedBy>
  <cp:revision>7</cp:revision>
  <cp:lastPrinted>2014-01-29T23:30:00Z</cp:lastPrinted>
  <dcterms:created xsi:type="dcterms:W3CDTF">2014-02-20T23:04:00Z</dcterms:created>
  <dcterms:modified xsi:type="dcterms:W3CDTF">2014-07-29T16:01:00Z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TC100726819990</vt:lpwstr>
  </property>
</Properties>
</file>