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66638" w14:textId="77777777" w:rsidR="008C503B" w:rsidRDefault="00795DC7">
      <w:pPr>
        <w:pStyle w:val="Heading1"/>
      </w:pPr>
      <w:r>
        <w:t>Highlights of Qualifications</w:t>
      </w:r>
    </w:p>
    <w:sdt>
      <w:sdtPr>
        <w:id w:val="9459735"/>
        <w:placeholder>
          <w:docPart w:val="1E26F03885D895478B9782D9CC1944E1"/>
        </w:placeholder>
      </w:sdtPr>
      <w:sdtEndPr/>
      <w:sdtContent>
        <w:p w14:paraId="1D0C7758" w14:textId="77777777" w:rsidR="00795DC7" w:rsidRDefault="00795DC7" w:rsidP="00795DC7">
          <w:pPr>
            <w:pStyle w:val="BodyText"/>
            <w:numPr>
              <w:ilvl w:val="0"/>
              <w:numId w:val="13"/>
            </w:numPr>
            <w:spacing w:line="240" w:lineRule="auto"/>
          </w:pPr>
          <w:r>
            <w:t>Fluent in English, Ukrainian and Russian</w:t>
          </w:r>
        </w:p>
        <w:p w14:paraId="024B2E55" w14:textId="77777777" w:rsidR="00795DC7" w:rsidRDefault="00795DC7" w:rsidP="00795DC7">
          <w:pPr>
            <w:pStyle w:val="BodyText"/>
            <w:numPr>
              <w:ilvl w:val="0"/>
              <w:numId w:val="13"/>
            </w:numPr>
            <w:spacing w:line="240" w:lineRule="auto"/>
          </w:pPr>
          <w:r>
            <w:t>Enthusiastic, resourceful and enjoys challenges</w:t>
          </w:r>
        </w:p>
        <w:p w14:paraId="193D31AC" w14:textId="77777777" w:rsidR="00795DC7" w:rsidRDefault="00795DC7" w:rsidP="00795DC7">
          <w:pPr>
            <w:pStyle w:val="BodyText"/>
            <w:spacing w:line="240" w:lineRule="auto"/>
          </w:pPr>
        </w:p>
        <w:p w14:paraId="5BA74F34" w14:textId="77777777" w:rsidR="00795DC7" w:rsidRDefault="00795DC7" w:rsidP="00795DC7">
          <w:pPr>
            <w:pStyle w:val="BodyText"/>
            <w:spacing w:line="240" w:lineRule="auto"/>
          </w:pPr>
        </w:p>
        <w:p w14:paraId="3C9665D1" w14:textId="77777777" w:rsidR="00795DC7" w:rsidRDefault="00AF7473" w:rsidP="00795DC7">
          <w:pPr>
            <w:pStyle w:val="BodyText"/>
            <w:numPr>
              <w:ilvl w:val="0"/>
              <w:numId w:val="13"/>
            </w:numPr>
            <w:spacing w:line="240" w:lineRule="auto"/>
          </w:pPr>
          <w:r>
            <w:t>Reliable and strong focus to detail</w:t>
          </w:r>
        </w:p>
        <w:p w14:paraId="70CCDA4A" w14:textId="77777777" w:rsidR="008C503B" w:rsidRDefault="00795DC7" w:rsidP="00795DC7">
          <w:pPr>
            <w:pStyle w:val="BodyText"/>
            <w:numPr>
              <w:ilvl w:val="0"/>
              <w:numId w:val="13"/>
            </w:numPr>
            <w:spacing w:line="240" w:lineRule="auto"/>
          </w:pPr>
          <w:r>
            <w:t>Extensive experience in customer service</w:t>
          </w:r>
        </w:p>
      </w:sdtContent>
    </w:sdt>
    <w:p w14:paraId="7DDF4124" w14:textId="77777777" w:rsidR="00795DC7" w:rsidRDefault="00795DC7">
      <w:pPr>
        <w:pStyle w:val="Heading1"/>
        <w:sectPr w:rsidR="00795DC7" w:rsidSect="00795DC7">
          <w:headerReference w:type="default" r:id="rId8"/>
          <w:headerReference w:type="first" r:id="rId9"/>
          <w:type w:val="continuous"/>
          <w:pgSz w:w="12240" w:h="15840"/>
          <w:pgMar w:top="720" w:right="1080" w:bottom="720" w:left="1080" w:header="720" w:footer="720" w:gutter="0"/>
          <w:cols w:num="2" w:space="720"/>
          <w:titlePg/>
          <w:docGrid w:linePitch="360"/>
        </w:sectPr>
      </w:pPr>
    </w:p>
    <w:p w14:paraId="78D2F072" w14:textId="77777777" w:rsidR="008C503B" w:rsidRDefault="00795DC7">
      <w:pPr>
        <w:pStyle w:val="Heading1"/>
      </w:pPr>
      <w:r>
        <w:lastRenderedPageBreak/>
        <w:t>Past Work Experience</w:t>
      </w:r>
    </w:p>
    <w:p w14:paraId="4F5F34AF" w14:textId="77777777" w:rsidR="00AF7473" w:rsidRDefault="00AF7473" w:rsidP="00AF7473">
      <w:pPr>
        <w:pStyle w:val="Heading2"/>
      </w:pPr>
      <w:sdt>
        <w:sdtPr>
          <w:id w:val="845055990"/>
          <w:placeholder>
            <w:docPart w:val="80795467C9ACD6469E0DE3BD10303D83"/>
          </w:placeholder>
        </w:sdtPr>
        <w:sdtContent>
          <w:r>
            <w:rPr>
              <w:u w:val="single"/>
            </w:rPr>
            <w:t>CSR</w:t>
          </w:r>
          <w:r>
            <w:t xml:space="preserve">, </w:t>
          </w:r>
          <w:r>
            <w:t>ScotiaBank</w:t>
          </w:r>
        </w:sdtContent>
      </w:sdt>
      <w:r>
        <w:tab/>
      </w:r>
      <w:r>
        <w:t>October 2014</w:t>
      </w:r>
      <w:r>
        <w:t xml:space="preserve"> - Present</w:t>
      </w:r>
    </w:p>
    <w:sdt>
      <w:sdtPr>
        <w:id w:val="993683989"/>
        <w:placeholder>
          <w:docPart w:val="804D05F9D6D6394BB19238E8F1C7C47D"/>
        </w:placeholder>
      </w:sdtPr>
      <w:sdtContent>
        <w:p w14:paraId="1274ED60" w14:textId="77777777" w:rsidR="00AF7473" w:rsidRDefault="00AF7473" w:rsidP="00AF7473">
          <w:pPr>
            <w:pStyle w:val="ListBullet"/>
          </w:pPr>
          <w:r>
            <w:t>Provides professional and friendly customer service</w:t>
          </w:r>
        </w:p>
        <w:p w14:paraId="2AC34083" w14:textId="77777777" w:rsidR="00AF7473" w:rsidRDefault="00AF7473" w:rsidP="00AF7473">
          <w:pPr>
            <w:pStyle w:val="ListBullet"/>
          </w:pPr>
          <w:r>
            <w:t>Meticulous with strong attention to detail and balancing.</w:t>
          </w:r>
        </w:p>
      </w:sdtContent>
    </w:sdt>
    <w:p w14:paraId="1F8EA3C1" w14:textId="77777777" w:rsidR="00AF7473" w:rsidRPr="00AF7473" w:rsidRDefault="00AF7473" w:rsidP="00AF7473">
      <w:pPr>
        <w:pStyle w:val="BodyText"/>
      </w:pPr>
    </w:p>
    <w:p w14:paraId="3E2CE580" w14:textId="77777777" w:rsidR="008C503B" w:rsidRDefault="00D00195">
      <w:pPr>
        <w:pStyle w:val="Heading2"/>
      </w:pPr>
      <w:sdt>
        <w:sdtPr>
          <w:id w:val="9459739"/>
          <w:placeholder>
            <w:docPart w:val="3B137C8658376E4092C4015478044942"/>
          </w:placeholder>
        </w:sdtPr>
        <w:sdtEndPr/>
        <w:sdtContent>
          <w:r w:rsidR="00795DC7" w:rsidRPr="00795DC7">
            <w:rPr>
              <w:u w:val="single"/>
            </w:rPr>
            <w:t>Supervisor</w:t>
          </w:r>
          <w:r w:rsidR="00795DC7">
            <w:t>, Marquis Gardens</w:t>
          </w:r>
        </w:sdtContent>
      </w:sdt>
      <w:r w:rsidR="00BE4B14">
        <w:tab/>
      </w:r>
      <w:r w:rsidR="00795DC7">
        <w:t xml:space="preserve">September 2011 </w:t>
      </w:r>
      <w:r w:rsidR="00AF7473">
        <w:t>–</w:t>
      </w:r>
      <w:r w:rsidR="00795DC7">
        <w:t xml:space="preserve"> </w:t>
      </w:r>
      <w:r w:rsidR="00AF7473">
        <w:t>October 2014</w:t>
      </w:r>
    </w:p>
    <w:sdt>
      <w:sdtPr>
        <w:id w:val="9459741"/>
        <w:placeholder>
          <w:docPart w:val="2D676DDB2316264CA26516410C296F1F"/>
        </w:placeholder>
      </w:sdtPr>
      <w:sdtEndPr/>
      <w:sdtContent>
        <w:p w14:paraId="5B6D36CA" w14:textId="77777777" w:rsidR="00795DC7" w:rsidRDefault="00795DC7" w:rsidP="00795DC7">
          <w:pPr>
            <w:pStyle w:val="ListBullet"/>
          </w:pPr>
          <w:r>
            <w:t>Demonstrated leadership by supervising wait-staff and maintaining a goal oriented environment</w:t>
          </w:r>
        </w:p>
        <w:p w14:paraId="07DBD4AE" w14:textId="77777777" w:rsidR="00795DC7" w:rsidRDefault="00795DC7" w:rsidP="00AF7473">
          <w:pPr>
            <w:pStyle w:val="ListBullet"/>
          </w:pPr>
          <w:r>
            <w:t>Provided prompt and courteous service in a fast paced, high-volume atmosphere</w:t>
          </w:r>
        </w:p>
        <w:p w14:paraId="177ABCE7" w14:textId="77777777" w:rsidR="008C503B" w:rsidRDefault="00795DC7" w:rsidP="00795DC7">
          <w:pPr>
            <w:pStyle w:val="ListBullet"/>
          </w:pPr>
          <w:r>
            <w:t>Was responsible for keeping a clean and safe workplace</w:t>
          </w:r>
        </w:p>
      </w:sdtContent>
    </w:sdt>
    <w:p w14:paraId="5AADAB67" w14:textId="77777777" w:rsidR="008C503B" w:rsidRDefault="00D00195">
      <w:pPr>
        <w:pStyle w:val="Heading2"/>
      </w:pPr>
      <w:sdt>
        <w:sdtPr>
          <w:id w:val="9459744"/>
          <w:placeholder>
            <w:docPart w:val="8813EBD65E78BD4CACE9AC72777C83AD"/>
          </w:placeholder>
        </w:sdtPr>
        <w:sdtEndPr/>
        <w:sdtContent>
          <w:r w:rsidR="00795DC7" w:rsidRPr="00795DC7">
            <w:rPr>
              <w:u w:val="single"/>
            </w:rPr>
            <w:t>Desk</w:t>
          </w:r>
          <w:r w:rsidR="00795DC7">
            <w:t xml:space="preserve"> </w:t>
          </w:r>
          <w:r w:rsidR="00795DC7" w:rsidRPr="00795DC7">
            <w:rPr>
              <w:u w:val="single"/>
            </w:rPr>
            <w:t>Assistant</w:t>
          </w:r>
          <w:r w:rsidR="00795DC7">
            <w:t>, Pol Marble</w:t>
          </w:r>
        </w:sdtContent>
      </w:sdt>
      <w:r w:rsidR="00BE4B14">
        <w:tab/>
      </w:r>
      <w:r w:rsidR="00795DC7">
        <w:t>June 2012 – August 2013</w:t>
      </w:r>
    </w:p>
    <w:sdt>
      <w:sdtPr>
        <w:id w:val="9459797"/>
        <w:placeholder>
          <w:docPart w:val="7554587281C97C4C86F2A0C012739D30"/>
        </w:placeholder>
      </w:sdtPr>
      <w:sdtEndPr/>
      <w:sdtContent>
        <w:p w14:paraId="5395852E" w14:textId="77777777" w:rsidR="00795DC7" w:rsidRDefault="00795DC7" w:rsidP="00795DC7">
          <w:pPr>
            <w:pStyle w:val="ListBullet"/>
          </w:pPr>
          <w:r>
            <w:t xml:space="preserve">Gave great customer service and </w:t>
          </w:r>
          <w:r w:rsidR="00463CEE">
            <w:t>maintained</w:t>
          </w:r>
          <w:r>
            <w:t xml:space="preserve"> a neat and organized atmosphere</w:t>
          </w:r>
        </w:p>
        <w:p w14:paraId="2A230BBB" w14:textId="77777777" w:rsidR="00795DC7" w:rsidRDefault="00795DC7" w:rsidP="00795DC7">
          <w:pPr>
            <w:pStyle w:val="ListBullet"/>
          </w:pPr>
          <w:r>
            <w:t>Provided information about Pol Marble and its services to prospective customers</w:t>
          </w:r>
        </w:p>
        <w:p w14:paraId="1D85CC7E" w14:textId="77777777" w:rsidR="00795DC7" w:rsidRDefault="00795DC7" w:rsidP="00795DC7">
          <w:pPr>
            <w:pStyle w:val="ListBullet"/>
          </w:pPr>
          <w:r>
            <w:t>Expertly managed schedules and organized appointments</w:t>
          </w:r>
        </w:p>
        <w:p w14:paraId="3102C329" w14:textId="77777777" w:rsidR="008C503B" w:rsidRDefault="00795DC7" w:rsidP="00795DC7">
          <w:pPr>
            <w:pStyle w:val="ListBullet"/>
          </w:pPr>
          <w:r>
            <w:t>Managed payments and handled invoices</w:t>
          </w:r>
        </w:p>
      </w:sdtContent>
    </w:sdt>
    <w:p w14:paraId="5205B703" w14:textId="77777777" w:rsidR="008C503B" w:rsidRPr="00463CEE" w:rsidRDefault="00BE4B14">
      <w:pPr>
        <w:pStyle w:val="Heading1"/>
      </w:pPr>
      <w:r>
        <w:t>Education</w:t>
      </w:r>
    </w:p>
    <w:p w14:paraId="404AD3FE" w14:textId="77777777" w:rsidR="008C503B" w:rsidRDefault="00D00195">
      <w:pPr>
        <w:pStyle w:val="Heading2"/>
      </w:pPr>
      <w:sdt>
        <w:sdtPr>
          <w:id w:val="9459752"/>
          <w:placeholder>
            <w:docPart w:val="50E4DE7BDD9D6242A367465DA419EE6A"/>
          </w:placeholder>
        </w:sdtPr>
        <w:sdtEndPr/>
        <w:sdtContent>
          <w:r w:rsidR="00795DC7">
            <w:t>York University – Faculty of LAPS, Business Administration</w:t>
          </w:r>
        </w:sdtContent>
      </w:sdt>
      <w:r w:rsidR="00BE4B14">
        <w:tab/>
      </w:r>
      <w:r w:rsidR="00795DC7">
        <w:t>September 2012 - Present</w:t>
      </w:r>
    </w:p>
    <w:p w14:paraId="11B39251" w14:textId="77777777" w:rsidR="00463CEE" w:rsidRDefault="00D00195" w:rsidP="00463CEE">
      <w:pPr>
        <w:pStyle w:val="Heading2"/>
      </w:pPr>
      <w:sdt>
        <w:sdtPr>
          <w:id w:val="9459748"/>
          <w:placeholder>
            <w:docPart w:val="3D6AC599FE43D04C9BF53E289A0557B4"/>
          </w:placeholder>
        </w:sdtPr>
        <w:sdtEndPr/>
        <w:sdtContent>
          <w:r w:rsidR="00463CEE">
            <w:t>Saltfleet District High School – Honour Roll</w:t>
          </w:r>
        </w:sdtContent>
      </w:sdt>
      <w:r w:rsidR="00463CEE">
        <w:tab/>
        <w:t>September 2008 – July 2012</w:t>
      </w:r>
    </w:p>
    <w:p w14:paraId="3100D524" w14:textId="77777777" w:rsidR="008C503B" w:rsidRDefault="008C503B">
      <w:pPr>
        <w:pStyle w:val="BodyText"/>
      </w:pPr>
    </w:p>
    <w:p w14:paraId="07FD83E6" w14:textId="77777777" w:rsidR="008C503B" w:rsidRDefault="00463CEE">
      <w:pPr>
        <w:pStyle w:val="Heading1"/>
      </w:pPr>
      <w:r>
        <w:t>References</w:t>
      </w:r>
    </w:p>
    <w:p w14:paraId="23B9BC6A" w14:textId="77777777" w:rsidR="00463CEE" w:rsidRDefault="00463CEE" w:rsidP="00463CEE">
      <w:pPr>
        <w:pStyle w:val="ListParagraph"/>
        <w:rPr>
          <w:b/>
        </w:rPr>
        <w:sectPr w:rsidR="00463CEE" w:rsidSect="00795DC7">
          <w:type w:val="continuous"/>
          <w:pgSz w:w="12240" w:h="15840"/>
          <w:pgMar w:top="720" w:right="1080" w:bottom="720" w:left="1080" w:header="720" w:footer="720" w:gutter="0"/>
          <w:cols w:space="720"/>
          <w:titlePg/>
          <w:docGrid w:linePitch="360"/>
        </w:sectPr>
      </w:pPr>
    </w:p>
    <w:p w14:paraId="277DE848" w14:textId="77777777" w:rsidR="00463CEE" w:rsidRDefault="00463CEE" w:rsidP="00463CEE">
      <w:pPr>
        <w:pStyle w:val="ListParagraph"/>
        <w:rPr>
          <w:b/>
        </w:rPr>
      </w:pPr>
    </w:p>
    <w:p w14:paraId="2444C75B" w14:textId="1E751D7D" w:rsidR="00463CEE" w:rsidRPr="00463CEE" w:rsidRDefault="00A21E6E" w:rsidP="00463CEE">
      <w:pPr>
        <w:pStyle w:val="ListParagraph"/>
      </w:pPr>
      <w:r>
        <w:rPr>
          <w:b/>
        </w:rPr>
        <w:t>Cameron Miller</w:t>
      </w:r>
      <w:r w:rsidR="00463CEE" w:rsidRPr="00463CEE">
        <w:t xml:space="preserve"> (Manager)</w:t>
      </w:r>
    </w:p>
    <w:p w14:paraId="7DA0C68C" w14:textId="77777777" w:rsidR="00463CEE" w:rsidRPr="00463CEE" w:rsidRDefault="00463CEE" w:rsidP="00463CEE">
      <w:pPr>
        <w:pStyle w:val="ListParagraph"/>
      </w:pPr>
      <w:r w:rsidRPr="00463CEE">
        <w:t>Marquis Gardens</w:t>
      </w:r>
    </w:p>
    <w:p w14:paraId="1BEDD68F" w14:textId="77777777" w:rsidR="00463CEE" w:rsidRPr="00463CEE" w:rsidRDefault="00463CEE" w:rsidP="00463CEE">
      <w:pPr>
        <w:pStyle w:val="ListParagraph"/>
      </w:pPr>
      <w:r w:rsidRPr="00463CEE">
        <w:t>1050 Rymal Road East</w:t>
      </w:r>
    </w:p>
    <w:p w14:paraId="0E4CDC6E" w14:textId="77777777" w:rsidR="00463CEE" w:rsidRPr="00463CEE" w:rsidRDefault="00463CEE" w:rsidP="00463CEE">
      <w:pPr>
        <w:pStyle w:val="ListParagraph"/>
      </w:pPr>
      <w:r w:rsidRPr="00463CEE">
        <w:t>Hamilton, ON L8W 3N6</w:t>
      </w:r>
    </w:p>
    <w:p w14:paraId="35B12F72" w14:textId="2478638F" w:rsidR="00463CEE" w:rsidRPr="00463CEE" w:rsidRDefault="00463CEE" w:rsidP="00463CEE">
      <w:pPr>
        <w:pStyle w:val="ListParagraph"/>
      </w:pPr>
      <w:r w:rsidRPr="00463CEE">
        <w:t>(</w:t>
      </w:r>
      <w:r w:rsidR="00A21E6E">
        <w:t>289) 440 - 2549</w:t>
      </w:r>
      <w:bookmarkStart w:id="0" w:name="_GoBack"/>
      <w:bookmarkEnd w:id="0"/>
    </w:p>
    <w:p w14:paraId="6975E6D4" w14:textId="77777777" w:rsidR="00463CEE" w:rsidRPr="00463CEE" w:rsidRDefault="00463CEE" w:rsidP="00463CEE">
      <w:pPr>
        <w:pStyle w:val="ListParagraph"/>
      </w:pPr>
    </w:p>
    <w:p w14:paraId="6B25389E" w14:textId="77777777" w:rsidR="00463CEE" w:rsidRPr="00463CEE" w:rsidRDefault="00463CEE" w:rsidP="00463CEE">
      <w:pPr>
        <w:pStyle w:val="ListParagraph"/>
        <w:rPr>
          <w:szCs w:val="20"/>
        </w:rPr>
      </w:pPr>
      <w:r w:rsidRPr="00463CEE">
        <w:rPr>
          <w:rFonts w:eastAsia="Calibri" w:cs="Calibri"/>
          <w:b/>
          <w:szCs w:val="20"/>
        </w:rPr>
        <w:t>Polulyakhov Oleg</w:t>
      </w:r>
      <w:r w:rsidRPr="00463CEE">
        <w:rPr>
          <w:rFonts w:eastAsia="Calibri" w:cs="Calibri"/>
          <w:szCs w:val="20"/>
        </w:rPr>
        <w:t xml:space="preserve"> (Previous employer)</w:t>
      </w:r>
    </w:p>
    <w:p w14:paraId="0DF9EAEE" w14:textId="77777777" w:rsidR="00463CEE" w:rsidRPr="00463CEE" w:rsidRDefault="00463CEE" w:rsidP="00463CEE">
      <w:pPr>
        <w:pStyle w:val="ListParagraph"/>
        <w:rPr>
          <w:szCs w:val="20"/>
        </w:rPr>
      </w:pPr>
      <w:r w:rsidRPr="00463CEE">
        <w:rPr>
          <w:rFonts w:eastAsia="Calibri" w:cs="Calibri"/>
          <w:szCs w:val="20"/>
        </w:rPr>
        <w:t>Pol Marble</w:t>
      </w:r>
    </w:p>
    <w:p w14:paraId="47B664BB" w14:textId="77777777" w:rsidR="00463CEE" w:rsidRPr="00463CEE" w:rsidRDefault="00463CEE" w:rsidP="00463CEE">
      <w:pPr>
        <w:pStyle w:val="ListParagraph"/>
        <w:rPr>
          <w:szCs w:val="20"/>
        </w:rPr>
      </w:pPr>
      <w:r w:rsidRPr="00463CEE">
        <w:rPr>
          <w:rFonts w:eastAsia="Calibri" w:cs="Calibri"/>
          <w:szCs w:val="20"/>
        </w:rPr>
        <w:t>265 Barton St</w:t>
      </w:r>
    </w:p>
    <w:p w14:paraId="3B434395" w14:textId="77777777" w:rsidR="00463CEE" w:rsidRPr="00463CEE" w:rsidRDefault="00463CEE" w:rsidP="00463CEE">
      <w:pPr>
        <w:pStyle w:val="ListParagraph"/>
        <w:rPr>
          <w:szCs w:val="20"/>
        </w:rPr>
      </w:pPr>
      <w:r w:rsidRPr="00463CEE">
        <w:rPr>
          <w:rFonts w:eastAsia="Calibri" w:cs="Calibri"/>
          <w:szCs w:val="20"/>
        </w:rPr>
        <w:t>Stoney Creek, ON L8E 2K4</w:t>
      </w:r>
    </w:p>
    <w:p w14:paraId="1E848951" w14:textId="77777777" w:rsidR="00463CEE" w:rsidRPr="00463CEE" w:rsidRDefault="00463CEE" w:rsidP="00463CEE">
      <w:pPr>
        <w:pStyle w:val="ListParagraph"/>
        <w:rPr>
          <w:szCs w:val="20"/>
        </w:rPr>
      </w:pPr>
      <w:r w:rsidRPr="00463CEE">
        <w:rPr>
          <w:rFonts w:eastAsia="Calibri" w:cs="Calibri"/>
          <w:szCs w:val="20"/>
        </w:rPr>
        <w:t>(905) 515 - 0581</w:t>
      </w:r>
    </w:p>
    <w:p w14:paraId="5D94A843" w14:textId="77777777" w:rsidR="00463CEE" w:rsidRDefault="00463CEE" w:rsidP="00463CEE">
      <w:pPr>
        <w:pStyle w:val="ListParagraph"/>
        <w:sectPr w:rsidR="00463CEE" w:rsidSect="00463CEE">
          <w:type w:val="continuous"/>
          <w:pgSz w:w="12240" w:h="15840"/>
          <w:pgMar w:top="720" w:right="1080" w:bottom="720" w:left="1080" w:header="720" w:footer="720" w:gutter="0"/>
          <w:cols w:num="2" w:space="720"/>
          <w:titlePg/>
          <w:docGrid w:linePitch="360"/>
        </w:sectPr>
      </w:pPr>
    </w:p>
    <w:p w14:paraId="2B080941" w14:textId="77777777" w:rsidR="008C503B" w:rsidRPr="00463CEE" w:rsidRDefault="008C503B" w:rsidP="00463CEE">
      <w:pPr>
        <w:pStyle w:val="ListParagraph"/>
      </w:pPr>
    </w:p>
    <w:sectPr w:rsidR="008C503B" w:rsidRPr="00463CEE" w:rsidSect="00795DC7">
      <w:type w:val="continuous"/>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B352E" w14:textId="77777777" w:rsidR="00463CEE" w:rsidRDefault="00463CEE">
      <w:pPr>
        <w:spacing w:line="240" w:lineRule="auto"/>
      </w:pPr>
      <w:r>
        <w:separator/>
      </w:r>
    </w:p>
  </w:endnote>
  <w:endnote w:type="continuationSeparator" w:id="0">
    <w:p w14:paraId="12DBACB7" w14:textId="77777777" w:rsidR="00463CEE" w:rsidRDefault="00463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7C034" w14:textId="77777777" w:rsidR="00463CEE" w:rsidRDefault="00463CEE">
      <w:pPr>
        <w:spacing w:line="240" w:lineRule="auto"/>
      </w:pPr>
      <w:r>
        <w:separator/>
      </w:r>
    </w:p>
  </w:footnote>
  <w:footnote w:type="continuationSeparator" w:id="0">
    <w:p w14:paraId="2F6C5740" w14:textId="77777777" w:rsidR="00463CEE" w:rsidRDefault="00463CE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89FC0" w14:textId="77777777" w:rsidR="00463CEE" w:rsidRDefault="00463CEE">
    <w:pPr>
      <w:pStyle w:val="Header"/>
    </w:pPr>
    <w:r>
      <w:t xml:space="preserve">Page </w:t>
    </w:r>
    <w:r>
      <w:fldChar w:fldCharType="begin"/>
    </w:r>
    <w:r>
      <w:instrText xml:space="preserve"> page </w:instrText>
    </w:r>
    <w:r>
      <w:fldChar w:fldCharType="separate"/>
    </w:r>
    <w:r w:rsidR="00AF7473">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DA4E6" w14:textId="77777777" w:rsidR="00463CEE" w:rsidRDefault="00463CEE">
    <w:pPr>
      <w:pStyle w:val="Title"/>
    </w:pPr>
    <w:r>
      <w:fldChar w:fldCharType="begin"/>
    </w:r>
    <w:r>
      <w:instrText xml:space="preserve"> PLACEHOLDER </w:instrText>
    </w:r>
    <w:r>
      <w:fldChar w:fldCharType="begin"/>
    </w:r>
    <w:r>
      <w:instrText xml:space="preserve"> IF </w:instrText>
    </w:r>
    <w:fldSimple w:instr=" USERNAME ">
      <w:r>
        <w:rPr>
          <w:noProof/>
        </w:rPr>
        <w:instrText>Kateryna Polek</w:instrText>
      </w:r>
    </w:fldSimple>
    <w:r>
      <w:instrText xml:space="preserve">="" "[Your Name]" </w:instrText>
    </w:r>
    <w:fldSimple w:instr=" USERNAME ">
      <w:r>
        <w:rPr>
          <w:noProof/>
        </w:rPr>
        <w:instrText>Kateryna Polek</w:instrText>
      </w:r>
    </w:fldSimple>
    <w:r>
      <w:fldChar w:fldCharType="separate"/>
    </w:r>
    <w:r>
      <w:rPr>
        <w:noProof/>
      </w:rPr>
      <w:instrText>Kateryna Polek</w:instrText>
    </w:r>
    <w:r>
      <w:fldChar w:fldCharType="end"/>
    </w:r>
    <w:r>
      <w:instrText xml:space="preserve"> \* MERGEFORMAT</w:instrText>
    </w:r>
    <w:r>
      <w:fldChar w:fldCharType="separate"/>
    </w:r>
    <w:r w:rsidR="00D00195">
      <w:t xml:space="preserve">Kateryna </w:t>
    </w:r>
    <w:r w:rsidR="00D00195">
      <w:rPr>
        <w:noProof/>
      </w:rPr>
      <w:t>Polek</w:t>
    </w:r>
    <w:r>
      <w:fldChar w:fldCharType="end"/>
    </w:r>
  </w:p>
  <w:p w14:paraId="5BFBD7FB" w14:textId="77777777" w:rsidR="00463CEE" w:rsidRDefault="00463CEE">
    <w:pPr>
      <w:pStyle w:val="ContactDetails"/>
    </w:pPr>
    <w:r>
      <w:t>177 Gatestone Dr.  Stoney Creek, ON L8J 3T6</w:t>
    </w:r>
    <w:r>
      <w:br/>
      <w:t>Phone: (289) 244 - 1268  E-Mail: katepolek@gmail.com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129B78B5"/>
    <w:multiLevelType w:val="hybridMultilevel"/>
    <w:tmpl w:val="1AA0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FC50F9"/>
    <w:multiLevelType w:val="hybridMultilevel"/>
    <w:tmpl w:val="3450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AC73F7"/>
    <w:multiLevelType w:val="hybridMultilevel"/>
    <w:tmpl w:val="5506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95DC7"/>
    <w:rsid w:val="000517C0"/>
    <w:rsid w:val="00146310"/>
    <w:rsid w:val="00190E22"/>
    <w:rsid w:val="001A3DF0"/>
    <w:rsid w:val="00361852"/>
    <w:rsid w:val="00463CEE"/>
    <w:rsid w:val="00635811"/>
    <w:rsid w:val="00795DC7"/>
    <w:rsid w:val="008C503B"/>
    <w:rsid w:val="008E0DDF"/>
    <w:rsid w:val="009448D8"/>
    <w:rsid w:val="00995EAB"/>
    <w:rsid w:val="00A21E6E"/>
    <w:rsid w:val="00AF7473"/>
    <w:rsid w:val="00BE4B14"/>
    <w:rsid w:val="00D00195"/>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EF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26F03885D895478B9782D9CC1944E1"/>
        <w:category>
          <w:name w:val="General"/>
          <w:gallery w:val="placeholder"/>
        </w:category>
        <w:types>
          <w:type w:val="bbPlcHdr"/>
        </w:types>
        <w:behaviors>
          <w:behavior w:val="content"/>
        </w:behaviors>
        <w:guid w:val="{D04562C4-E519-1E40-80C9-86DF95DC5B2B}"/>
      </w:docPartPr>
      <w:docPartBody>
        <w:p w:rsidR="00A575E3" w:rsidRDefault="00A575E3">
          <w:pPr>
            <w:pStyle w:val="1E26F03885D895478B9782D9CC1944E1"/>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3B137C8658376E4092C4015478044942"/>
        <w:category>
          <w:name w:val="General"/>
          <w:gallery w:val="placeholder"/>
        </w:category>
        <w:types>
          <w:type w:val="bbPlcHdr"/>
        </w:types>
        <w:behaviors>
          <w:behavior w:val="content"/>
        </w:behaviors>
        <w:guid w:val="{F7697053-B078-7B45-9646-8143BAA39943}"/>
      </w:docPartPr>
      <w:docPartBody>
        <w:p w:rsidR="00A575E3" w:rsidRDefault="00A575E3">
          <w:pPr>
            <w:pStyle w:val="3B137C8658376E4092C4015478044942"/>
          </w:pPr>
          <w:r>
            <w:t>Lorem ipsum dolor</w:t>
          </w:r>
        </w:p>
      </w:docPartBody>
    </w:docPart>
    <w:docPart>
      <w:docPartPr>
        <w:name w:val="2D676DDB2316264CA26516410C296F1F"/>
        <w:category>
          <w:name w:val="General"/>
          <w:gallery w:val="placeholder"/>
        </w:category>
        <w:types>
          <w:type w:val="bbPlcHdr"/>
        </w:types>
        <w:behaviors>
          <w:behavior w:val="content"/>
        </w:behaviors>
        <w:guid w:val="{0A942C81-E81E-9A4C-BD26-34F14E901141}"/>
      </w:docPartPr>
      <w:docPartBody>
        <w:p w:rsidR="00A575E3" w:rsidRDefault="00A575E3">
          <w:pPr>
            <w:pStyle w:val="ListBullet"/>
          </w:pPr>
          <w:r>
            <w:t>Etiam cursus suscipit enim. Nulla facilisi. Integer eleifend diam eu diam. Donec dapibus enim sollicitudin nulla. Nam hendrerit. Nunc id nisi. Curabitur sed neque. Pellentesque placerat consequat pede.</w:t>
          </w:r>
        </w:p>
        <w:p w:rsidR="00A575E3" w:rsidRDefault="00A575E3">
          <w:pPr>
            <w:pStyle w:val="ListBullet"/>
          </w:pPr>
          <w:r>
            <w:t>Nullam dapibus elementum metus. Aenean libero sem, commodo euismod, imperdiet et, molestie vel, neque. Duis nec sapien eu pede consectetuer placerat.</w:t>
          </w:r>
        </w:p>
        <w:p w:rsidR="00A575E3" w:rsidRDefault="00A575E3">
          <w:pPr>
            <w:pStyle w:val="2D676DDB2316264CA26516410C296F1F"/>
          </w:pPr>
          <w:r>
            <w:t>Pellentesque interdum, tellus non consectetuer mattis, lectus eros volutpat nunc, auctor nonummy nulla lectus nec tellus. Aliquam hendrerit lorem vulputate turpis.</w:t>
          </w:r>
        </w:p>
      </w:docPartBody>
    </w:docPart>
    <w:docPart>
      <w:docPartPr>
        <w:name w:val="8813EBD65E78BD4CACE9AC72777C83AD"/>
        <w:category>
          <w:name w:val="General"/>
          <w:gallery w:val="placeholder"/>
        </w:category>
        <w:types>
          <w:type w:val="bbPlcHdr"/>
        </w:types>
        <w:behaviors>
          <w:behavior w:val="content"/>
        </w:behaviors>
        <w:guid w:val="{06682F35-301C-6B44-A5A1-64923117868F}"/>
      </w:docPartPr>
      <w:docPartBody>
        <w:p w:rsidR="00A575E3" w:rsidRDefault="00A575E3">
          <w:pPr>
            <w:pStyle w:val="8813EBD65E78BD4CACE9AC72777C83AD"/>
          </w:pPr>
          <w:r>
            <w:t>Lorem ipsum dolor</w:t>
          </w:r>
        </w:p>
      </w:docPartBody>
    </w:docPart>
    <w:docPart>
      <w:docPartPr>
        <w:name w:val="7554587281C97C4C86F2A0C012739D30"/>
        <w:category>
          <w:name w:val="General"/>
          <w:gallery w:val="placeholder"/>
        </w:category>
        <w:types>
          <w:type w:val="bbPlcHdr"/>
        </w:types>
        <w:behaviors>
          <w:behavior w:val="content"/>
        </w:behaviors>
        <w:guid w:val="{2E68B545-3C79-AD4C-9561-A5D49BD3673A}"/>
      </w:docPartPr>
      <w:docPartBody>
        <w:p w:rsidR="00A575E3" w:rsidRDefault="00A575E3">
          <w:pPr>
            <w:pStyle w:val="ListBullet"/>
          </w:pPr>
          <w:r>
            <w:t>Etiam cursus suscipit enim. Nulla facilisi. Integer eleifend diam eu diam. Donec dapibus enim sollicitudin nulla. Nam hendrerit. Nunc id nisi. Curabitur sed neque. Pellentesque placerat consequat pede.</w:t>
          </w:r>
        </w:p>
        <w:p w:rsidR="00A575E3" w:rsidRDefault="00A575E3">
          <w:pPr>
            <w:pStyle w:val="ListBullet"/>
          </w:pPr>
          <w:r>
            <w:t>Nullam dapibus elementum metus. Aenean libero sem, commodo euismod, imperdiet et, molestie vel, neque. Duis nec sapien eu pede consectetuer placerat.</w:t>
          </w:r>
        </w:p>
        <w:p w:rsidR="00A575E3" w:rsidRDefault="00A575E3">
          <w:pPr>
            <w:pStyle w:val="7554587281C97C4C86F2A0C012739D30"/>
          </w:pPr>
          <w:r>
            <w:t>Pellentesque interdum, tellus non consectetuer mattis, lectus eros volutpat nunc, auctor nonummy nulla lectus nec tellus. Aliquam hendrerit lorem vulputate turpis.</w:t>
          </w:r>
        </w:p>
      </w:docPartBody>
    </w:docPart>
    <w:docPart>
      <w:docPartPr>
        <w:name w:val="50E4DE7BDD9D6242A367465DA419EE6A"/>
        <w:category>
          <w:name w:val="General"/>
          <w:gallery w:val="placeholder"/>
        </w:category>
        <w:types>
          <w:type w:val="bbPlcHdr"/>
        </w:types>
        <w:behaviors>
          <w:behavior w:val="content"/>
        </w:behaviors>
        <w:guid w:val="{C20A5F19-FB18-5943-93C7-BCF4725C7C41}"/>
      </w:docPartPr>
      <w:docPartBody>
        <w:p w:rsidR="00A575E3" w:rsidRDefault="00A575E3">
          <w:pPr>
            <w:pStyle w:val="50E4DE7BDD9D6242A367465DA419EE6A"/>
          </w:pPr>
          <w:r>
            <w:t>Aliquam dapibus.</w:t>
          </w:r>
        </w:p>
      </w:docPartBody>
    </w:docPart>
    <w:docPart>
      <w:docPartPr>
        <w:name w:val="3D6AC599FE43D04C9BF53E289A0557B4"/>
        <w:category>
          <w:name w:val="General"/>
          <w:gallery w:val="placeholder"/>
        </w:category>
        <w:types>
          <w:type w:val="bbPlcHdr"/>
        </w:types>
        <w:behaviors>
          <w:behavior w:val="content"/>
        </w:behaviors>
        <w:guid w:val="{EDF43A76-5C4F-4246-991D-7D02266846A0}"/>
      </w:docPartPr>
      <w:docPartBody>
        <w:p w:rsidR="00A575E3" w:rsidRDefault="00A575E3" w:rsidP="00A575E3">
          <w:pPr>
            <w:pStyle w:val="3D6AC599FE43D04C9BF53E289A0557B4"/>
          </w:pPr>
          <w:r>
            <w:t>Aliquam dapibus.</w:t>
          </w:r>
        </w:p>
      </w:docPartBody>
    </w:docPart>
    <w:docPart>
      <w:docPartPr>
        <w:name w:val="80795467C9ACD6469E0DE3BD10303D83"/>
        <w:category>
          <w:name w:val="General"/>
          <w:gallery w:val="placeholder"/>
        </w:category>
        <w:types>
          <w:type w:val="bbPlcHdr"/>
        </w:types>
        <w:behaviors>
          <w:behavior w:val="content"/>
        </w:behaviors>
        <w:guid w:val="{08D28516-37A6-ED4C-99D4-5B1E324099C9}"/>
      </w:docPartPr>
      <w:docPartBody>
        <w:p w:rsidR="00000000" w:rsidRDefault="00784AE4" w:rsidP="00784AE4">
          <w:pPr>
            <w:pStyle w:val="80795467C9ACD6469E0DE3BD10303D83"/>
          </w:pPr>
          <w:r>
            <w:t>Lorem ipsum dolor</w:t>
          </w:r>
        </w:p>
      </w:docPartBody>
    </w:docPart>
    <w:docPart>
      <w:docPartPr>
        <w:name w:val="804D05F9D6D6394BB19238E8F1C7C47D"/>
        <w:category>
          <w:name w:val="General"/>
          <w:gallery w:val="placeholder"/>
        </w:category>
        <w:types>
          <w:type w:val="bbPlcHdr"/>
        </w:types>
        <w:behaviors>
          <w:behavior w:val="content"/>
        </w:behaviors>
        <w:guid w:val="{10571373-AB4C-E342-B808-F6C41D514477}"/>
      </w:docPartPr>
      <w:docPartBody>
        <w:p w:rsidR="00784AE4" w:rsidRDefault="00784AE4">
          <w:pPr>
            <w:pStyle w:val="ListBullet"/>
          </w:pPr>
          <w:r>
            <w:t>Etiam cursus suscipit enim. Nulla facilisi. Integer eleifend diam eu diam. Donec dapibus enim sollicitudin nulla. Nam hendrerit. Nunc id nisi. Curabitur sed neque. Pellentesque placerat consequat pede.</w:t>
          </w:r>
        </w:p>
        <w:p w:rsidR="00784AE4" w:rsidRDefault="00784AE4">
          <w:pPr>
            <w:pStyle w:val="ListBullet"/>
          </w:pPr>
          <w:r>
            <w:t>Nullam dapibus elementum metus. Aenean libero sem, commodo euismod, imperdiet et, molestie vel, neque. Duis nec sapien eu pede consectetuer placerat.</w:t>
          </w:r>
        </w:p>
        <w:p w:rsidR="00000000" w:rsidRDefault="00784AE4" w:rsidP="00784AE4">
          <w:pPr>
            <w:pStyle w:val="804D05F9D6D6394BB19238E8F1C7C47D"/>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5E3"/>
    <w:rsid w:val="00784AE4"/>
    <w:rsid w:val="00A575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1E26F03885D895478B9782D9CC1944E1">
    <w:name w:val="1E26F03885D895478B9782D9CC1944E1"/>
  </w:style>
  <w:style w:type="paragraph" w:customStyle="1" w:styleId="3B137C8658376E4092C4015478044942">
    <w:name w:val="3B137C8658376E4092C4015478044942"/>
  </w:style>
  <w:style w:type="paragraph" w:styleId="ListBullet">
    <w:name w:val="List Bullet"/>
    <w:basedOn w:val="Normal"/>
    <w:rsid w:val="00784AE4"/>
    <w:pPr>
      <w:numPr>
        <w:numId w:val="1"/>
      </w:numPr>
      <w:spacing w:after="120" w:line="276" w:lineRule="auto"/>
    </w:pPr>
    <w:rPr>
      <w:rFonts w:eastAsiaTheme="minorHAnsi"/>
      <w:sz w:val="20"/>
      <w:szCs w:val="22"/>
      <w:lang w:val="en-US" w:eastAsia="en-US"/>
    </w:rPr>
  </w:style>
  <w:style w:type="paragraph" w:customStyle="1" w:styleId="2D676DDB2316264CA26516410C296F1F">
    <w:name w:val="2D676DDB2316264CA26516410C296F1F"/>
  </w:style>
  <w:style w:type="paragraph" w:customStyle="1" w:styleId="8813EBD65E78BD4CACE9AC72777C83AD">
    <w:name w:val="8813EBD65E78BD4CACE9AC72777C83AD"/>
  </w:style>
  <w:style w:type="paragraph" w:customStyle="1" w:styleId="7554587281C97C4C86F2A0C012739D30">
    <w:name w:val="7554587281C97C4C86F2A0C012739D30"/>
  </w:style>
  <w:style w:type="paragraph" w:customStyle="1" w:styleId="E02B56C92C2B1440AAB0FADCC7CB06BD">
    <w:name w:val="E02B56C92C2B1440AAB0FADCC7CB06BD"/>
  </w:style>
  <w:style w:type="paragraph" w:customStyle="1" w:styleId="BE0E2F6802EA3F419A04B08D03029857">
    <w:name w:val="BE0E2F6802EA3F419A04B08D03029857"/>
  </w:style>
  <w:style w:type="paragraph" w:customStyle="1" w:styleId="50E4DE7BDD9D6242A367465DA419EE6A">
    <w:name w:val="50E4DE7BDD9D6242A367465DA419EE6A"/>
  </w:style>
  <w:style w:type="paragraph" w:customStyle="1" w:styleId="B9956FEB020E8440AEAB9AC62F913841">
    <w:name w:val="B9956FEB020E8440AEAB9AC62F913841"/>
  </w:style>
  <w:style w:type="paragraph" w:customStyle="1" w:styleId="A317A4438BEDD44389FD65516DA84962">
    <w:name w:val="A317A4438BEDD44389FD65516DA84962"/>
  </w:style>
  <w:style w:type="paragraph" w:customStyle="1" w:styleId="B37E53B33624C941909ADD2D10673895">
    <w:name w:val="B37E53B33624C941909ADD2D10673895"/>
    <w:rsid w:val="00A575E3"/>
  </w:style>
  <w:style w:type="paragraph" w:customStyle="1" w:styleId="B835DD268653DF49A36656C6D068A168">
    <w:name w:val="B835DD268653DF49A36656C6D068A168"/>
    <w:rsid w:val="00A575E3"/>
  </w:style>
  <w:style w:type="paragraph" w:customStyle="1" w:styleId="03F5FD2A28879548BCAC52CB7F8253DC">
    <w:name w:val="03F5FD2A28879548BCAC52CB7F8253DC"/>
    <w:rsid w:val="00A575E3"/>
  </w:style>
  <w:style w:type="paragraph" w:customStyle="1" w:styleId="3D6AC599FE43D04C9BF53E289A0557B4">
    <w:name w:val="3D6AC599FE43D04C9BF53E289A0557B4"/>
    <w:rsid w:val="00A575E3"/>
  </w:style>
  <w:style w:type="paragraph" w:customStyle="1" w:styleId="80795467C9ACD6469E0DE3BD10303D83">
    <w:name w:val="80795467C9ACD6469E0DE3BD10303D83"/>
    <w:rsid w:val="00784AE4"/>
  </w:style>
  <w:style w:type="paragraph" w:customStyle="1" w:styleId="804D05F9D6D6394BB19238E8F1C7C47D">
    <w:name w:val="804D05F9D6D6394BB19238E8F1C7C47D"/>
    <w:rsid w:val="00784A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1E26F03885D895478B9782D9CC1944E1">
    <w:name w:val="1E26F03885D895478B9782D9CC1944E1"/>
  </w:style>
  <w:style w:type="paragraph" w:customStyle="1" w:styleId="3B137C8658376E4092C4015478044942">
    <w:name w:val="3B137C8658376E4092C4015478044942"/>
  </w:style>
  <w:style w:type="paragraph" w:styleId="ListBullet">
    <w:name w:val="List Bullet"/>
    <w:basedOn w:val="Normal"/>
    <w:rsid w:val="00784AE4"/>
    <w:pPr>
      <w:numPr>
        <w:numId w:val="1"/>
      </w:numPr>
      <w:spacing w:after="120" w:line="276" w:lineRule="auto"/>
    </w:pPr>
    <w:rPr>
      <w:rFonts w:eastAsiaTheme="minorHAnsi"/>
      <w:sz w:val="20"/>
      <w:szCs w:val="22"/>
      <w:lang w:val="en-US" w:eastAsia="en-US"/>
    </w:rPr>
  </w:style>
  <w:style w:type="paragraph" w:customStyle="1" w:styleId="2D676DDB2316264CA26516410C296F1F">
    <w:name w:val="2D676DDB2316264CA26516410C296F1F"/>
  </w:style>
  <w:style w:type="paragraph" w:customStyle="1" w:styleId="8813EBD65E78BD4CACE9AC72777C83AD">
    <w:name w:val="8813EBD65E78BD4CACE9AC72777C83AD"/>
  </w:style>
  <w:style w:type="paragraph" w:customStyle="1" w:styleId="7554587281C97C4C86F2A0C012739D30">
    <w:name w:val="7554587281C97C4C86F2A0C012739D30"/>
  </w:style>
  <w:style w:type="paragraph" w:customStyle="1" w:styleId="E02B56C92C2B1440AAB0FADCC7CB06BD">
    <w:name w:val="E02B56C92C2B1440AAB0FADCC7CB06BD"/>
  </w:style>
  <w:style w:type="paragraph" w:customStyle="1" w:styleId="BE0E2F6802EA3F419A04B08D03029857">
    <w:name w:val="BE0E2F6802EA3F419A04B08D03029857"/>
  </w:style>
  <w:style w:type="paragraph" w:customStyle="1" w:styleId="50E4DE7BDD9D6242A367465DA419EE6A">
    <w:name w:val="50E4DE7BDD9D6242A367465DA419EE6A"/>
  </w:style>
  <w:style w:type="paragraph" w:customStyle="1" w:styleId="B9956FEB020E8440AEAB9AC62F913841">
    <w:name w:val="B9956FEB020E8440AEAB9AC62F913841"/>
  </w:style>
  <w:style w:type="paragraph" w:customStyle="1" w:styleId="A317A4438BEDD44389FD65516DA84962">
    <w:name w:val="A317A4438BEDD44389FD65516DA84962"/>
  </w:style>
  <w:style w:type="paragraph" w:customStyle="1" w:styleId="B37E53B33624C941909ADD2D10673895">
    <w:name w:val="B37E53B33624C941909ADD2D10673895"/>
    <w:rsid w:val="00A575E3"/>
  </w:style>
  <w:style w:type="paragraph" w:customStyle="1" w:styleId="B835DD268653DF49A36656C6D068A168">
    <w:name w:val="B835DD268653DF49A36656C6D068A168"/>
    <w:rsid w:val="00A575E3"/>
  </w:style>
  <w:style w:type="paragraph" w:customStyle="1" w:styleId="03F5FD2A28879548BCAC52CB7F8253DC">
    <w:name w:val="03F5FD2A28879548BCAC52CB7F8253DC"/>
    <w:rsid w:val="00A575E3"/>
  </w:style>
  <w:style w:type="paragraph" w:customStyle="1" w:styleId="3D6AC599FE43D04C9BF53E289A0557B4">
    <w:name w:val="3D6AC599FE43D04C9BF53E289A0557B4"/>
    <w:rsid w:val="00A575E3"/>
  </w:style>
  <w:style w:type="paragraph" w:customStyle="1" w:styleId="80795467C9ACD6469E0DE3BD10303D83">
    <w:name w:val="80795467C9ACD6469E0DE3BD10303D83"/>
    <w:rsid w:val="00784AE4"/>
  </w:style>
  <w:style w:type="paragraph" w:customStyle="1" w:styleId="804D05F9D6D6394BB19238E8F1C7C47D">
    <w:name w:val="804D05F9D6D6394BB19238E8F1C7C47D"/>
    <w:rsid w:val="00784A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0</TotalTime>
  <Pages>1</Pages>
  <Words>202</Words>
  <Characters>1155</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1355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Polek</dc:creator>
  <cp:keywords/>
  <dc:description/>
  <cp:lastModifiedBy>Kateryna Polek</cp:lastModifiedBy>
  <cp:revision>2</cp:revision>
  <cp:lastPrinted>2014-09-25T01:35:00Z</cp:lastPrinted>
  <dcterms:created xsi:type="dcterms:W3CDTF">2015-01-12T20:09:00Z</dcterms:created>
  <dcterms:modified xsi:type="dcterms:W3CDTF">2015-01-12T20:09:00Z</dcterms:modified>
  <cp:category/>
</cp:coreProperties>
</file>